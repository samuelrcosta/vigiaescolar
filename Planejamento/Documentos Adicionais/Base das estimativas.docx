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F33FFF" w:rsidRPr="000F71E0" w14:paraId="66A4A5AE" w14:textId="77777777" w:rsidTr="00DD750D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5927CB07" w14:textId="77777777" w:rsidR="00F33FFF" w:rsidRPr="000F71E0" w:rsidRDefault="00F33FFF" w:rsidP="00DD750D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F33FFF" w:rsidRPr="000F71E0" w14:paraId="39722B5C" w14:textId="77777777" w:rsidTr="00DD750D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5574F1C1" w14:textId="77777777" w:rsidR="00F33FFF" w:rsidRPr="000F71E0" w:rsidRDefault="00F33FFF" w:rsidP="00DD750D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026B6863" w14:textId="77777777" w:rsidR="00F33FFF" w:rsidRPr="000F71E0" w:rsidRDefault="00F33FFF" w:rsidP="00DD750D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6D904753" w14:textId="77777777" w:rsidR="00F33FFF" w:rsidRPr="000F71E0" w:rsidRDefault="00F33FFF" w:rsidP="00DD750D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530D1F2F" w14:textId="77777777" w:rsidR="00F33FFF" w:rsidRPr="000F71E0" w:rsidRDefault="00F33FFF" w:rsidP="00DD750D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F33FFF" w:rsidRPr="00C52528" w14:paraId="5D0D3039" w14:textId="77777777" w:rsidTr="00DD750D">
        <w:trPr>
          <w:trHeight w:val="340"/>
        </w:trPr>
        <w:tc>
          <w:tcPr>
            <w:tcW w:w="737" w:type="dxa"/>
            <w:vAlign w:val="center"/>
          </w:tcPr>
          <w:p w14:paraId="6BF647BA" w14:textId="77777777" w:rsidR="00F33FFF" w:rsidRPr="00C52528" w:rsidRDefault="002C7ED6" w:rsidP="00DD750D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622AAC92" w14:textId="77777777" w:rsidR="00F33FFF" w:rsidRPr="00C52528" w:rsidRDefault="002C7ED6" w:rsidP="00DD750D">
            <w:pPr>
              <w:pStyle w:val="Verses"/>
            </w:pPr>
            <w:r>
              <w:t>24/05/2017</w:t>
            </w:r>
          </w:p>
        </w:tc>
        <w:tc>
          <w:tcPr>
            <w:tcW w:w="2420" w:type="dxa"/>
            <w:vAlign w:val="center"/>
          </w:tcPr>
          <w:p w14:paraId="1A2B3C93" w14:textId="77777777" w:rsidR="00F33FFF" w:rsidRPr="00C52528" w:rsidRDefault="002C7ED6" w:rsidP="00DD750D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14:paraId="07BF9D96" w14:textId="77777777" w:rsidR="00F33FFF" w:rsidRPr="00C52528" w:rsidRDefault="002C7ED6" w:rsidP="00DD750D">
            <w:pPr>
              <w:pStyle w:val="Verses"/>
            </w:pPr>
            <w:r>
              <w:t>Criação do Documento</w:t>
            </w:r>
          </w:p>
        </w:tc>
      </w:tr>
    </w:tbl>
    <w:p w14:paraId="5DFFE567" w14:textId="77777777" w:rsidR="00F33FFF" w:rsidRDefault="00F33FFF" w:rsidP="003D377B"/>
    <w:p w14:paraId="3D10936F" w14:textId="77777777" w:rsidR="00AD3966" w:rsidRDefault="00AD3966" w:rsidP="00F13C3B">
      <w:pPr>
        <w:pStyle w:val="Heading1"/>
        <w:numPr>
          <w:ilvl w:val="0"/>
          <w:numId w:val="0"/>
        </w:numPr>
      </w:pPr>
      <w:r w:rsidRPr="008843C9">
        <w:t>Objetivos deste documento</w:t>
      </w:r>
    </w:p>
    <w:p w14:paraId="3FF4DC32" w14:textId="77777777" w:rsidR="00AD0A41" w:rsidRDefault="00AD0A41" w:rsidP="00AD3966">
      <w:r>
        <w:t xml:space="preserve">A </w:t>
      </w:r>
      <w:r w:rsidRPr="002C7ED6">
        <w:t>Base das estimativas</w:t>
      </w:r>
      <w:r>
        <w:t xml:space="preserve"> serve para d</w:t>
      </w:r>
      <w:r w:rsidR="00111FF8">
        <w:t>escrever de forma clara e detalhada como foram estimados os custos do projeto.</w:t>
      </w:r>
      <w:bookmarkStart w:id="0" w:name="_GoBack"/>
      <w:bookmarkEnd w:id="0"/>
    </w:p>
    <w:p w14:paraId="2FB03FF5" w14:textId="77777777" w:rsidR="00111FF8" w:rsidRDefault="00111FF8" w:rsidP="00AD3966"/>
    <w:p w14:paraId="17927306" w14:textId="77777777" w:rsidR="003C4AFD" w:rsidRDefault="003C4AFD" w:rsidP="00A47283">
      <w:pPr>
        <w:pStyle w:val="Heading1"/>
      </w:pPr>
      <w:r>
        <w:t>Como foram estimados os custos</w:t>
      </w:r>
    </w:p>
    <w:p w14:paraId="60796CAB" w14:textId="35EE056A" w:rsidR="006148F6" w:rsidRPr="003C4AFD" w:rsidRDefault="00DD750D" w:rsidP="00DD750D">
      <w:pPr>
        <w:jc w:val="both"/>
      </w:pPr>
      <w:r>
        <w:t>Os custos foram estimados através de análises e pesquisas no mercado para documentar e escolher as opções mais viáveis.</w:t>
      </w:r>
    </w:p>
    <w:p w14:paraId="2D4ACC97" w14:textId="77777777" w:rsidR="00A47283" w:rsidRDefault="00111FF8" w:rsidP="00A47283">
      <w:pPr>
        <w:pStyle w:val="Heading1"/>
      </w:pPr>
      <w:r>
        <w:t xml:space="preserve">Principais fontes </w:t>
      </w:r>
      <w:r w:rsidR="003C4AFD">
        <w:t xml:space="preserve">usadas </w:t>
      </w:r>
      <w:r>
        <w:t xml:space="preserve">para estimar </w:t>
      </w:r>
    </w:p>
    <w:p w14:paraId="299788FC" w14:textId="312D08BA" w:rsidR="00A47283" w:rsidRDefault="00DD750D" w:rsidP="00DD750D">
      <w:pPr>
        <w:jc w:val="both"/>
      </w:pPr>
      <w:r>
        <w:t>Os custos do projeto foram estimados com base na opinião dos integrantes do projeto e em pesquisas em diversos fornecedores.</w:t>
      </w:r>
    </w:p>
    <w:p w14:paraId="356EF401" w14:textId="77777777" w:rsidR="006148F6" w:rsidRDefault="006148F6" w:rsidP="003D377B"/>
    <w:p w14:paraId="7C9396A3" w14:textId="77777777" w:rsidR="00A47283" w:rsidRDefault="00111FF8" w:rsidP="00A47283">
      <w:pPr>
        <w:pStyle w:val="Heading1"/>
      </w:pPr>
      <w:r>
        <w:t>Premissas adotadas</w:t>
      </w:r>
    </w:p>
    <w:p w14:paraId="4506E7F8" w14:textId="68180285" w:rsidR="008843C9" w:rsidRDefault="00DD750D" w:rsidP="00DD750D">
      <w:pPr>
        <w:jc w:val="both"/>
      </w:pPr>
      <w:r>
        <w:t>A escolha de um fornece</w:t>
      </w:r>
      <w:r w:rsidR="00E4572E">
        <w:t xml:space="preserve">dor está relacionada ao custo e </w:t>
      </w:r>
      <w:r>
        <w:t>qualidade dos produtos</w:t>
      </w:r>
      <w:r w:rsidR="00E4572E">
        <w:t>/serviços oferecidos pelo mesmo, além do nível de confiança de cada fornecedor também.</w:t>
      </w:r>
    </w:p>
    <w:p w14:paraId="34FDFF91" w14:textId="77777777" w:rsidR="006148F6" w:rsidRDefault="006148F6" w:rsidP="003D377B"/>
    <w:p w14:paraId="0F423BCA" w14:textId="77777777" w:rsidR="008843C9" w:rsidRDefault="00111FF8" w:rsidP="00111FF8">
      <w:pPr>
        <w:pStyle w:val="Heading1"/>
      </w:pPr>
      <w:r>
        <w:t>Restrições respeitadas</w:t>
      </w:r>
    </w:p>
    <w:p w14:paraId="7AFC6D40" w14:textId="7BF85E5E" w:rsidR="00111FF8" w:rsidRDefault="00DD750D" w:rsidP="00DD750D">
      <w:pPr>
        <w:jc w:val="both"/>
      </w:pPr>
      <w:r>
        <w:t>Para escolha de um fornecedor deve se observar a data de entrega do produto/serviço, afim de garantir que a entrega seja feita dentro do prazo estabelecido para o cumprimento do cronograma e continuidade do projeto.</w:t>
      </w:r>
    </w:p>
    <w:p w14:paraId="40F82B48" w14:textId="77777777" w:rsidR="006148F6" w:rsidRDefault="006148F6" w:rsidP="00111FF8"/>
    <w:p w14:paraId="0BA14CE4" w14:textId="77777777" w:rsidR="00111FF8" w:rsidRPr="00111FF8" w:rsidRDefault="00111FF8" w:rsidP="00111FF8">
      <w:pPr>
        <w:pStyle w:val="Heading1"/>
      </w:pPr>
      <w:r>
        <w:t xml:space="preserve">Nível de confiança </w:t>
      </w:r>
      <w:r w:rsidR="003C4AFD">
        <w:t xml:space="preserve">e faixas </w:t>
      </w:r>
      <w:r>
        <w:t>das estimativas</w:t>
      </w:r>
    </w:p>
    <w:p w14:paraId="460F713D" w14:textId="1C0C7999" w:rsidR="00111FF8" w:rsidRDefault="00E4572E" w:rsidP="00E4572E">
      <w:pPr>
        <w:jc w:val="both"/>
      </w:pPr>
      <w:r>
        <w:t>Para determinar os níveis de confiança de cada fornecedor, será usado pesquisa de reputação e satisfação.</w:t>
      </w:r>
    </w:p>
    <w:p w14:paraId="597803A8" w14:textId="77777777" w:rsidR="00111FF8" w:rsidRDefault="00111FF8" w:rsidP="003D377B"/>
    <w:p w14:paraId="6C311D58" w14:textId="77777777" w:rsidR="008843C9" w:rsidRDefault="008843C9" w:rsidP="003D377B"/>
    <w:p w14:paraId="333FA697" w14:textId="77777777" w:rsidR="00F33FFF" w:rsidRPr="00AA3C95" w:rsidRDefault="00F33FFF" w:rsidP="00F33FFF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F33FFF" w:rsidRPr="00C52528" w14:paraId="4E32B768" w14:textId="77777777" w:rsidTr="00DD750D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2BE6BECE" w14:textId="77777777" w:rsidR="00F33FFF" w:rsidRPr="00C52528" w:rsidRDefault="00F33FFF" w:rsidP="00DD750D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F33FFF" w:rsidRPr="00C52528" w14:paraId="43A7FA25" w14:textId="77777777" w:rsidTr="00DD750D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0AB2F111" w14:textId="77777777" w:rsidR="00F33FFF" w:rsidRPr="00C52528" w:rsidRDefault="00F33FFF" w:rsidP="00DD750D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0DD6DC51" w14:textId="77777777" w:rsidR="00F33FFF" w:rsidRPr="00C52528" w:rsidRDefault="00F33FFF" w:rsidP="00DD750D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06CEB951" w14:textId="77777777" w:rsidR="00F33FFF" w:rsidRPr="00C52528" w:rsidRDefault="00F33FFF" w:rsidP="00DD750D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F33FFF" w:rsidRPr="00C52528" w14:paraId="6EC894D5" w14:textId="77777777" w:rsidTr="00DD750D">
        <w:trPr>
          <w:trHeight w:val="340"/>
        </w:trPr>
        <w:tc>
          <w:tcPr>
            <w:tcW w:w="2438" w:type="dxa"/>
            <w:vAlign w:val="center"/>
          </w:tcPr>
          <w:p w14:paraId="1E342D3E" w14:textId="77777777" w:rsidR="00F33FFF" w:rsidRPr="00CE3355" w:rsidRDefault="00F33FFF" w:rsidP="00DD750D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52B86828" w14:textId="77777777" w:rsidR="00F33FFF" w:rsidRPr="00C52528" w:rsidRDefault="00F33FFF" w:rsidP="00DD750D">
            <w:pPr>
              <w:pStyle w:val="Aprovaes"/>
            </w:pPr>
          </w:p>
        </w:tc>
        <w:tc>
          <w:tcPr>
            <w:tcW w:w="1559" w:type="dxa"/>
            <w:vAlign w:val="center"/>
          </w:tcPr>
          <w:p w14:paraId="0780AF0F" w14:textId="77777777" w:rsidR="00F33FFF" w:rsidRPr="00C52528" w:rsidRDefault="00F33FFF" w:rsidP="00DD750D">
            <w:pPr>
              <w:pStyle w:val="Aprovaes"/>
            </w:pPr>
          </w:p>
        </w:tc>
      </w:tr>
      <w:tr w:rsidR="00F33FFF" w:rsidRPr="00C52528" w14:paraId="4159D482" w14:textId="77777777" w:rsidTr="00DD750D">
        <w:trPr>
          <w:trHeight w:val="340"/>
        </w:trPr>
        <w:tc>
          <w:tcPr>
            <w:tcW w:w="2438" w:type="dxa"/>
            <w:vAlign w:val="center"/>
          </w:tcPr>
          <w:p w14:paraId="2002AD09" w14:textId="77777777" w:rsidR="00F33FFF" w:rsidRPr="00CE3355" w:rsidRDefault="00F33FFF" w:rsidP="00DD750D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21B4FD46" w14:textId="57D50531" w:rsidR="00F33FFF" w:rsidRPr="00C52528" w:rsidRDefault="00E4572E" w:rsidP="00DD750D">
            <w:pPr>
              <w:pStyle w:val="Aprovaes"/>
            </w:pPr>
            <w:r>
              <w:t>João Pedro Salgado</w:t>
            </w:r>
          </w:p>
        </w:tc>
        <w:tc>
          <w:tcPr>
            <w:tcW w:w="1559" w:type="dxa"/>
            <w:vAlign w:val="center"/>
          </w:tcPr>
          <w:p w14:paraId="37653973" w14:textId="223503C4" w:rsidR="00F33FFF" w:rsidRPr="00C52528" w:rsidRDefault="00E4572E" w:rsidP="00DD750D">
            <w:pPr>
              <w:pStyle w:val="Aprovaes"/>
            </w:pPr>
            <w:r>
              <w:t>24/05/2017</w:t>
            </w:r>
          </w:p>
        </w:tc>
      </w:tr>
    </w:tbl>
    <w:p w14:paraId="2E3A5000" w14:textId="77777777" w:rsidR="00F33FFF" w:rsidRDefault="00F33FFF" w:rsidP="00F33FFF"/>
    <w:p w14:paraId="0E1BE280" w14:textId="77777777" w:rsidR="008843C9" w:rsidRDefault="008843C9" w:rsidP="003D377B"/>
    <w:sectPr w:rsidR="008843C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EF7808" w14:textId="77777777" w:rsidR="00DD750D" w:rsidRDefault="00DD750D" w:rsidP="005E1593">
      <w:r>
        <w:separator/>
      </w:r>
    </w:p>
  </w:endnote>
  <w:endnote w:type="continuationSeparator" w:id="0">
    <w:p w14:paraId="32C28CE0" w14:textId="77777777" w:rsidR="00DD750D" w:rsidRDefault="00DD750D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041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39"/>
      <w:gridCol w:w="5302"/>
    </w:tblGrid>
    <w:tr w:rsidR="00DD750D" w:rsidRPr="006419CA" w14:paraId="2EDF9C99" w14:textId="77777777" w:rsidTr="003B0024">
      <w:trPr>
        <w:jc w:val="center"/>
      </w:trPr>
      <w:tc>
        <w:tcPr>
          <w:tcW w:w="2739" w:type="dxa"/>
          <w:vAlign w:val="center"/>
        </w:tcPr>
        <w:p w14:paraId="0A03B336" w14:textId="5539826D" w:rsidR="00DD750D" w:rsidRPr="006419CA" w:rsidRDefault="00DD750D" w:rsidP="00DD750D">
          <w:pPr>
            <w:pStyle w:val="Footer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Base das estimativas</w:t>
          </w:r>
        </w:p>
      </w:tc>
      <w:tc>
        <w:tcPr>
          <w:tcW w:w="5302" w:type="dxa"/>
          <w:vAlign w:val="center"/>
        </w:tcPr>
        <w:p w14:paraId="4AFEDFE1" w14:textId="16794A1B" w:rsidR="00DD750D" w:rsidRPr="006419CA" w:rsidRDefault="00DD750D" w:rsidP="00DD750D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>
            <w:rPr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t xml:space="preserve"> de </w:t>
          </w:r>
          <w:r>
            <w:rPr>
              <w:color w:val="244061" w:themeColor="accent1" w:themeShade="80"/>
            </w:rPr>
            <w:t>1</w:t>
          </w:r>
        </w:p>
      </w:tc>
    </w:tr>
    <w:tr w:rsidR="00DD750D" w:rsidRPr="006419CA" w14:paraId="33804830" w14:textId="77777777" w:rsidTr="003B0024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528609474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2739" w:type="dxa"/>
              <w:vAlign w:val="center"/>
            </w:tcPr>
            <w:p w14:paraId="53875599" w14:textId="77777777" w:rsidR="00DD750D" w:rsidRPr="006419CA" w:rsidRDefault="00DD750D" w:rsidP="00DD750D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1754500715"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5302" w:type="dxa"/>
              <w:vAlign w:val="center"/>
            </w:tcPr>
            <w:p w14:paraId="09EBBB62" w14:textId="63E2FD2D" w:rsidR="00DD750D" w:rsidRPr="006419CA" w:rsidRDefault="00DD750D" w:rsidP="00DD750D">
              <w:pPr>
                <w:pStyle w:val="Footer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UFG – Instituto de Informática</w:t>
              </w:r>
            </w:p>
          </w:tc>
        </w:sdtContent>
      </w:sdt>
    </w:tr>
  </w:tbl>
  <w:p w14:paraId="5B5E2C02" w14:textId="77777777" w:rsidR="00DD750D" w:rsidRPr="006419CA" w:rsidRDefault="00DD750D" w:rsidP="006419C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CCFB73" w14:textId="77777777" w:rsidR="00DD750D" w:rsidRDefault="00DD750D" w:rsidP="005E1593">
      <w:r>
        <w:separator/>
      </w:r>
    </w:p>
  </w:footnote>
  <w:footnote w:type="continuationSeparator" w:id="0">
    <w:p w14:paraId="786710ED" w14:textId="77777777" w:rsidR="00DD750D" w:rsidRDefault="00DD750D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DD750D" w:rsidRPr="00AD691F" w14:paraId="23247D35" w14:textId="77777777" w:rsidTr="003872DF">
      <w:trPr>
        <w:trHeight w:val="567"/>
        <w:jc w:val="center"/>
      </w:trPr>
      <w:tc>
        <w:tcPr>
          <w:tcW w:w="6492" w:type="dxa"/>
          <w:vAlign w:val="center"/>
        </w:tcPr>
        <w:p w14:paraId="4E5D413F" w14:textId="77777777" w:rsidR="00DD750D" w:rsidRPr="002C7ED6" w:rsidRDefault="00DD750D" w:rsidP="00F33FFF">
          <w:pPr>
            <w:pStyle w:val="Header"/>
            <w:rPr>
              <w:sz w:val="22"/>
              <w:szCs w:val="22"/>
            </w:rPr>
          </w:pPr>
          <w:r w:rsidRPr="002C7ED6">
            <w:rPr>
              <w:sz w:val="22"/>
              <w:szCs w:val="22"/>
            </w:rPr>
            <w:t>Base das Estimativas</w:t>
          </w:r>
        </w:p>
      </w:tc>
      <w:tc>
        <w:tcPr>
          <w:tcW w:w="1956" w:type="dxa"/>
          <w:vMerge w:val="restart"/>
          <w:vAlign w:val="center"/>
        </w:tcPr>
        <w:p w14:paraId="6A9CF9B5" w14:textId="77777777" w:rsidR="00DD750D" w:rsidRDefault="00DD750D" w:rsidP="003872DF">
          <w:pPr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0EAE5052" wp14:editId="504C21F2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D750D" w:rsidRPr="00A10908" w14:paraId="46B33C1C" w14:textId="77777777" w:rsidTr="00DD750D">
      <w:trPr>
        <w:trHeight w:val="567"/>
        <w:jc w:val="center"/>
      </w:trPr>
      <w:tc>
        <w:tcPr>
          <w:tcW w:w="6492" w:type="dxa"/>
          <w:vAlign w:val="center"/>
        </w:tcPr>
        <w:p w14:paraId="49E415AC" w14:textId="77777777" w:rsidR="00DD750D" w:rsidRPr="002C7ED6" w:rsidRDefault="00DD750D" w:rsidP="00F33FFF">
          <w:pPr>
            <w:pStyle w:val="Header"/>
            <w:rPr>
              <w:sz w:val="22"/>
              <w:szCs w:val="22"/>
            </w:rPr>
          </w:pPr>
          <w:r w:rsidRPr="002C7ED6">
            <w:rPr>
              <w:sz w:val="22"/>
              <w:szCs w:val="22"/>
            </w:rPr>
            <w:t>Vigia Escolar</w:t>
          </w:r>
        </w:p>
      </w:tc>
      <w:tc>
        <w:tcPr>
          <w:tcW w:w="1956" w:type="dxa"/>
          <w:vMerge/>
        </w:tcPr>
        <w:p w14:paraId="4E2042E5" w14:textId="77777777" w:rsidR="00DD750D" w:rsidRPr="00A10908" w:rsidRDefault="00DD750D" w:rsidP="00F33FFF">
          <w:pPr>
            <w:pStyle w:val="Header"/>
            <w:rPr>
              <w:b/>
            </w:rPr>
          </w:pPr>
        </w:p>
      </w:tc>
    </w:tr>
  </w:tbl>
  <w:p w14:paraId="6515CDBE" w14:textId="77777777" w:rsidR="00DD750D" w:rsidRDefault="00DD750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249B"/>
    <w:multiLevelType w:val="hybridMultilevel"/>
    <w:tmpl w:val="1E56379C"/>
    <w:lvl w:ilvl="0" w:tplc="D988F4A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1198D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71261311"/>
    <w:multiLevelType w:val="hybridMultilevel"/>
    <w:tmpl w:val="A3BABD1C"/>
    <w:lvl w:ilvl="0" w:tplc="F62ED35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4C4"/>
    <w:rsid w:val="00074176"/>
    <w:rsid w:val="000E2853"/>
    <w:rsid w:val="00111FF8"/>
    <w:rsid w:val="00132AA5"/>
    <w:rsid w:val="001D497F"/>
    <w:rsid w:val="001F3D30"/>
    <w:rsid w:val="00274187"/>
    <w:rsid w:val="002A2876"/>
    <w:rsid w:val="002C7ED6"/>
    <w:rsid w:val="00331443"/>
    <w:rsid w:val="00341B09"/>
    <w:rsid w:val="0034544C"/>
    <w:rsid w:val="0035769D"/>
    <w:rsid w:val="003872DF"/>
    <w:rsid w:val="003B0024"/>
    <w:rsid w:val="003C4AFD"/>
    <w:rsid w:val="003D377B"/>
    <w:rsid w:val="0042609D"/>
    <w:rsid w:val="004B2855"/>
    <w:rsid w:val="004B60F1"/>
    <w:rsid w:val="005119E8"/>
    <w:rsid w:val="005165BF"/>
    <w:rsid w:val="005546E1"/>
    <w:rsid w:val="0055540E"/>
    <w:rsid w:val="00572317"/>
    <w:rsid w:val="005A0DED"/>
    <w:rsid w:val="005E1593"/>
    <w:rsid w:val="005F487B"/>
    <w:rsid w:val="00603ACD"/>
    <w:rsid w:val="006148F6"/>
    <w:rsid w:val="006419CA"/>
    <w:rsid w:val="00663704"/>
    <w:rsid w:val="00696E32"/>
    <w:rsid w:val="006A233C"/>
    <w:rsid w:val="00743E89"/>
    <w:rsid w:val="007A054B"/>
    <w:rsid w:val="007E04C4"/>
    <w:rsid w:val="00842903"/>
    <w:rsid w:val="00871E89"/>
    <w:rsid w:val="008843C9"/>
    <w:rsid w:val="00980543"/>
    <w:rsid w:val="009B7C00"/>
    <w:rsid w:val="009E7715"/>
    <w:rsid w:val="00A47283"/>
    <w:rsid w:val="00AD0A41"/>
    <w:rsid w:val="00AD3966"/>
    <w:rsid w:val="00AE1992"/>
    <w:rsid w:val="00AF15FC"/>
    <w:rsid w:val="00B04BB0"/>
    <w:rsid w:val="00B12D84"/>
    <w:rsid w:val="00B37F64"/>
    <w:rsid w:val="00B75B87"/>
    <w:rsid w:val="00BA2338"/>
    <w:rsid w:val="00C45059"/>
    <w:rsid w:val="00C52528"/>
    <w:rsid w:val="00CB7149"/>
    <w:rsid w:val="00CE2B3B"/>
    <w:rsid w:val="00CF382B"/>
    <w:rsid w:val="00D37957"/>
    <w:rsid w:val="00DD750D"/>
    <w:rsid w:val="00DF7C5B"/>
    <w:rsid w:val="00E32973"/>
    <w:rsid w:val="00E34C15"/>
    <w:rsid w:val="00E4572E"/>
    <w:rsid w:val="00F13C3B"/>
    <w:rsid w:val="00F33FFF"/>
    <w:rsid w:val="00F83776"/>
    <w:rsid w:val="00FB5A09"/>
    <w:rsid w:val="00FC207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4FC55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FF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28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47283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283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28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28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28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28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28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28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472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A47283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7283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28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283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283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28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2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2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33FFF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F33F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3F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33FFF"/>
    <w:rPr>
      <w:color w:val="0000FF" w:themeColor="hyperlink"/>
      <w:u w:val="single"/>
    </w:rPr>
  </w:style>
  <w:style w:type="paragraph" w:customStyle="1" w:styleId="Verses">
    <w:name w:val="Versões"/>
    <w:link w:val="VersesChar"/>
    <w:qFormat/>
    <w:rsid w:val="00F33FF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F33FF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F33FFF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33FFF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074176"/>
    <w:pPr>
      <w:spacing w:after="0" w:line="240" w:lineRule="auto"/>
      <w:jc w:val="center"/>
    </w:pPr>
    <w:rPr>
      <w:rFonts w:ascii="Calibri" w:hAnsi="Calibri"/>
      <w:b/>
    </w:rPr>
  </w:style>
  <w:style w:type="character" w:styleId="PlaceholderText">
    <w:name w:val="Placeholder Text"/>
    <w:basedOn w:val="DefaultParagraphFont"/>
    <w:uiPriority w:val="99"/>
    <w:semiHidden/>
    <w:rsid w:val="003B0024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FF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28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47283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283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28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28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28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28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28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28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472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A47283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7283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28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283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283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28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2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2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33FFF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F33F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3F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33FFF"/>
    <w:rPr>
      <w:color w:val="0000FF" w:themeColor="hyperlink"/>
      <w:u w:val="single"/>
    </w:rPr>
  </w:style>
  <w:style w:type="paragraph" w:customStyle="1" w:styleId="Verses">
    <w:name w:val="Versões"/>
    <w:link w:val="VersesChar"/>
    <w:qFormat/>
    <w:rsid w:val="00F33FF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F33FF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F33FFF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33FFF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074176"/>
    <w:pPr>
      <w:spacing w:after="0" w:line="240" w:lineRule="auto"/>
      <w:jc w:val="center"/>
    </w:pPr>
    <w:rPr>
      <w:rFonts w:ascii="Calibri" w:hAnsi="Calibri"/>
      <w:b/>
    </w:rPr>
  </w:style>
  <w:style w:type="character" w:styleId="PlaceholderText">
    <w:name w:val="Placeholder Text"/>
    <w:basedOn w:val="DefaultParagraphFont"/>
    <w:uiPriority w:val="99"/>
    <w:semiHidden/>
    <w:rsid w:val="003B00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Relationship Id="rId2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do\Dropbox\Escritorio%20de%20Projetos\Modelos\Template%20com%20numeraca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F5798-5D55-184C-9616-57AE9D9B4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\Users\Eduardo\Dropbox\Escritorio de Projetos\Modelos\Template com numeracao.dotx</Template>
  <TotalTime>65</TotalTime>
  <Pages>1</Pages>
  <Words>189</Words>
  <Characters>1080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Base das estimativas</vt:lpstr>
    </vt:vector>
  </TitlesOfParts>
  <Company>PMO Escritório de Projetos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das estimativas</dc:title>
  <dc:subject>Nome do Projeto</dc:subject>
  <dc:creator>Eduardo Montes</dc:creator>
  <cp:keywords>Template Gerenciamento de Projetos</cp:keywords>
  <dc:description>UFG – Instituto de Informática</dc:description>
  <cp:lastModifiedBy>Samuel Costa</cp:lastModifiedBy>
  <cp:revision>8</cp:revision>
  <dcterms:created xsi:type="dcterms:W3CDTF">2016-01-06T13:50:00Z</dcterms:created>
  <dcterms:modified xsi:type="dcterms:W3CDTF">2017-05-24T19:09:00Z</dcterms:modified>
</cp:coreProperties>
</file>