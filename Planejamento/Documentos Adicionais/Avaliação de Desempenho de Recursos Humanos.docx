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7218A7" w14:textId="77777777" w:rsidR="00D77511" w:rsidRDefault="00D77511" w:rsidP="00D77511">
      <w:bookmarkStart w:id="0" w:name="_GoBack"/>
      <w:bookmarkEnd w:id="0"/>
    </w:p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D77511" w:rsidRPr="000F71E0" w14:paraId="63A67976" w14:textId="77777777" w:rsidTr="00AB210E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14:paraId="39288C98" w14:textId="77777777" w:rsidR="00D77511" w:rsidRPr="000F71E0" w:rsidRDefault="00D77511" w:rsidP="00AB210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D77511" w:rsidRPr="000F71E0" w14:paraId="1E5A3463" w14:textId="77777777" w:rsidTr="00AB210E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14:paraId="048E8055" w14:textId="77777777" w:rsidR="00D77511" w:rsidRPr="000F71E0" w:rsidRDefault="00D77511" w:rsidP="00AB210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14:paraId="69DDF5E6" w14:textId="77777777" w:rsidR="00D77511" w:rsidRPr="000F71E0" w:rsidRDefault="00D77511" w:rsidP="00AB210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14:paraId="032F5B2A" w14:textId="77777777" w:rsidR="00D77511" w:rsidRPr="000F71E0" w:rsidRDefault="00D77511" w:rsidP="00AB210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14:paraId="4AC90F3B" w14:textId="77777777" w:rsidR="00D77511" w:rsidRPr="000F71E0" w:rsidRDefault="00D77511" w:rsidP="00AB210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D77511" w:rsidRPr="00C52528" w14:paraId="57CB68FA" w14:textId="77777777" w:rsidTr="00AB210E">
        <w:trPr>
          <w:trHeight w:val="340"/>
        </w:trPr>
        <w:tc>
          <w:tcPr>
            <w:tcW w:w="737" w:type="dxa"/>
            <w:vAlign w:val="center"/>
          </w:tcPr>
          <w:p w14:paraId="05987E4E" w14:textId="6BB7ED8A" w:rsidR="00D77511" w:rsidRPr="00C52528" w:rsidRDefault="00030AE5" w:rsidP="002A4A57">
            <w:pPr>
              <w:pStyle w:val="Verses"/>
            </w:pPr>
            <w:r>
              <w:t>1.0</w:t>
            </w:r>
          </w:p>
        </w:tc>
        <w:tc>
          <w:tcPr>
            <w:tcW w:w="1129" w:type="dxa"/>
            <w:vAlign w:val="center"/>
          </w:tcPr>
          <w:p w14:paraId="46321CA0" w14:textId="597DEB98" w:rsidR="00D77511" w:rsidRPr="00C52528" w:rsidRDefault="00E26A2E" w:rsidP="002A4A57">
            <w:pPr>
              <w:pStyle w:val="Verses"/>
            </w:pPr>
            <w:r>
              <w:t>31</w:t>
            </w:r>
            <w:r w:rsidR="00030AE5">
              <w:t>/05/2017</w:t>
            </w:r>
          </w:p>
        </w:tc>
        <w:tc>
          <w:tcPr>
            <w:tcW w:w="2420" w:type="dxa"/>
            <w:vAlign w:val="center"/>
          </w:tcPr>
          <w:p w14:paraId="0B80F900" w14:textId="2715F9C8" w:rsidR="00D77511" w:rsidRPr="00C52528" w:rsidRDefault="00030AE5" w:rsidP="002A4A57">
            <w:pPr>
              <w:pStyle w:val="Verses"/>
            </w:pPr>
            <w:r>
              <w:t>Samuel Rocha Costa</w:t>
            </w:r>
          </w:p>
        </w:tc>
        <w:tc>
          <w:tcPr>
            <w:tcW w:w="4389" w:type="dxa"/>
            <w:vAlign w:val="center"/>
          </w:tcPr>
          <w:p w14:paraId="6DDD246D" w14:textId="257F0378" w:rsidR="00D9657E" w:rsidRPr="00C52528" w:rsidRDefault="00E26A2E" w:rsidP="002A4A57">
            <w:pPr>
              <w:pStyle w:val="Verses"/>
            </w:pPr>
            <w:r>
              <w:t xml:space="preserve">Definição do </w:t>
            </w:r>
            <w:proofErr w:type="spellStart"/>
            <w:r>
              <w:t>Template</w:t>
            </w:r>
            <w:proofErr w:type="spellEnd"/>
          </w:p>
        </w:tc>
      </w:tr>
    </w:tbl>
    <w:p w14:paraId="31871091" w14:textId="77777777" w:rsidR="00D77511" w:rsidRDefault="00D77511" w:rsidP="00D77511"/>
    <w:p w14:paraId="25936B09" w14:textId="77777777" w:rsidR="00D77511" w:rsidRDefault="00D77511" w:rsidP="00D77511"/>
    <w:p w14:paraId="237E0260" w14:textId="56665D8A" w:rsidR="00DF7148" w:rsidRDefault="00DF7148" w:rsidP="00A23556">
      <w:pPr>
        <w:pStyle w:val="Heading1"/>
      </w:pPr>
      <w:bookmarkStart w:id="1" w:name="_Toc353750957"/>
      <w:r>
        <w:t>Objetivo</w:t>
      </w:r>
      <w:bookmarkEnd w:id="1"/>
    </w:p>
    <w:p w14:paraId="380E4F57" w14:textId="0F1DD9B5" w:rsidR="006A0E34" w:rsidRDefault="00030AE5" w:rsidP="00030AE5">
      <w:pPr>
        <w:jc w:val="both"/>
      </w:pPr>
      <w:r>
        <w:t xml:space="preserve">Este documento tem como objetivo descrever o </w:t>
      </w:r>
      <w:r w:rsidR="005867E7">
        <w:t>desempenho dos integrantes do projeto</w:t>
      </w:r>
      <w:r>
        <w:t xml:space="preserve"> Vigia Escolar</w:t>
      </w:r>
      <w:r w:rsidR="00FE72D9">
        <w:t xml:space="preserve">, para </w:t>
      </w:r>
      <w:r w:rsidR="005867E7">
        <w:t>conseguir analisar e avaliar o desempenho individual frente as suas atividades, em relação a cumprimento de prazos, trabalho em equipe, qualidade de trabalho e no número de problemas ao longo do projeto</w:t>
      </w:r>
      <w:r w:rsidR="00B7421B">
        <w:t>.</w:t>
      </w:r>
    </w:p>
    <w:p w14:paraId="4DC8017A" w14:textId="77777777" w:rsidR="00B7421B" w:rsidRDefault="00B7421B" w:rsidP="00030AE5">
      <w:pPr>
        <w:jc w:val="both"/>
      </w:pPr>
    </w:p>
    <w:p w14:paraId="52E8D4A9" w14:textId="4C4238FA" w:rsidR="005867E7" w:rsidRDefault="005867E7" w:rsidP="005867E7">
      <w:pPr>
        <w:pStyle w:val="Heading1"/>
      </w:pPr>
      <w:r>
        <w:t>Responsabilidades</w:t>
      </w:r>
    </w:p>
    <w:p w14:paraId="7FB65CA2" w14:textId="58855AA8" w:rsidR="00661BB8" w:rsidRDefault="005867E7" w:rsidP="005867E7">
      <w:pPr>
        <w:jc w:val="both"/>
      </w:pPr>
      <w:r>
        <w:t>O Gerente de Projeto é o responsável por realizar essa avaliação e registrar a mesma, assim como as atualizações que venha a ocorrer no documento.</w:t>
      </w:r>
    </w:p>
    <w:p w14:paraId="35AD6841" w14:textId="77777777" w:rsidR="005867E7" w:rsidRDefault="005867E7" w:rsidP="00790628"/>
    <w:p w14:paraId="6EE910C8" w14:textId="4F7052A9" w:rsidR="005867E7" w:rsidRDefault="005867E7" w:rsidP="005867E7">
      <w:pPr>
        <w:pStyle w:val="Heading1"/>
      </w:pPr>
      <w:r>
        <w:t>Processo de avaliação</w:t>
      </w:r>
    </w:p>
    <w:p w14:paraId="4E54BB80" w14:textId="196B30E3" w:rsidR="005867E7" w:rsidRDefault="005867E7" w:rsidP="00534EC5">
      <w:pPr>
        <w:jc w:val="both"/>
      </w:pPr>
      <w:r>
        <w:t>A avaliação deve ser feita mediante as ações dos membros nas suas responsabilidades e tarefas no projeto, os atributos da avaliação estão descrito</w:t>
      </w:r>
      <w:r w:rsidR="00534EC5">
        <w:t>s nos tópicos a seguir.</w:t>
      </w:r>
    </w:p>
    <w:p w14:paraId="6D6DFE40" w14:textId="77777777" w:rsidR="00534EC5" w:rsidRDefault="00534EC5" w:rsidP="00534EC5">
      <w:pPr>
        <w:jc w:val="both"/>
      </w:pPr>
    </w:p>
    <w:p w14:paraId="7F3E3454" w14:textId="73812E6D" w:rsidR="00534EC5" w:rsidRDefault="00534EC5" w:rsidP="00534EC5">
      <w:pPr>
        <w:pStyle w:val="Heading2"/>
      </w:pPr>
      <w:r>
        <w:t>Prazos</w:t>
      </w:r>
    </w:p>
    <w:p w14:paraId="52B8310A" w14:textId="6502F2F9" w:rsidR="00534EC5" w:rsidRDefault="00534EC5" w:rsidP="00534EC5">
      <w:pPr>
        <w:jc w:val="both"/>
      </w:pPr>
      <w:r>
        <w:t xml:space="preserve">O prazo deve ser avaliado com base na quantidade </w:t>
      </w:r>
      <w:r w:rsidR="0092225F">
        <w:t>de atrasos de entregas que ocorrer nas atividades no qual o membro é responsável. A nota varia de 0 a 10, e a cada 1 atraso a nota decresce 1 ponto.</w:t>
      </w:r>
    </w:p>
    <w:p w14:paraId="73BACA14" w14:textId="6AA5646D" w:rsidR="0092225F" w:rsidRDefault="0092225F" w:rsidP="0092225F">
      <w:pPr>
        <w:pStyle w:val="Heading2"/>
      </w:pPr>
      <w:r>
        <w:t>Relacionamento Interpessoal</w:t>
      </w:r>
    </w:p>
    <w:p w14:paraId="5FE758ED" w14:textId="12C46608" w:rsidR="0092225F" w:rsidRDefault="0092225F" w:rsidP="0092225F">
      <w:pPr>
        <w:jc w:val="both"/>
      </w:pPr>
      <w:r>
        <w:t>O relacionamento interpessoal deve ser avaliado com base nos problemas relacionais entre a equipe que ocorreram durante o projeto. A nota varia de 0 a 10, e a cada 1 problema a nota decresce 1 ponto.</w:t>
      </w:r>
    </w:p>
    <w:p w14:paraId="745ECBBB" w14:textId="77777777" w:rsidR="0092225F" w:rsidRDefault="0092225F" w:rsidP="00534EC5">
      <w:pPr>
        <w:jc w:val="both"/>
      </w:pPr>
    </w:p>
    <w:p w14:paraId="086366E1" w14:textId="37EE9ABA" w:rsidR="0092225F" w:rsidRDefault="0092225F" w:rsidP="0092225F">
      <w:pPr>
        <w:pStyle w:val="Heading2"/>
      </w:pPr>
      <w:r>
        <w:t>Qualidade de trabalho</w:t>
      </w:r>
    </w:p>
    <w:p w14:paraId="686E7697" w14:textId="19ED917A" w:rsidR="0092225F" w:rsidRDefault="0092225F" w:rsidP="0092225F">
      <w:pPr>
        <w:jc w:val="both"/>
      </w:pPr>
      <w:r>
        <w:t>A qualidade de trabalho deve ser avaliada com base nos problemas relacionados na avaliação das atividades entregues, na quantidade de erros e problemas encontrados na atividade/tarefa. A nota varia de 0 a 10, e a cada 1 problema/erro a nota decresce 1 ponto.</w:t>
      </w:r>
    </w:p>
    <w:p w14:paraId="659E63B1" w14:textId="77777777" w:rsidR="0092225F" w:rsidRDefault="0092225F" w:rsidP="00534EC5">
      <w:pPr>
        <w:jc w:val="both"/>
      </w:pPr>
    </w:p>
    <w:p w14:paraId="4523C49D" w14:textId="7AE3D496" w:rsidR="0092225F" w:rsidRDefault="0092225F" w:rsidP="0092225F">
      <w:pPr>
        <w:pStyle w:val="Heading2"/>
      </w:pPr>
      <w:r>
        <w:t>Descrição de Problemas</w:t>
      </w:r>
    </w:p>
    <w:p w14:paraId="083A84B2" w14:textId="00CC16D6" w:rsidR="0092225F" w:rsidRDefault="0092225F" w:rsidP="0092225F">
      <w:pPr>
        <w:jc w:val="both"/>
      </w:pPr>
      <w:r>
        <w:t xml:space="preserve">Qualquer problema envolvendo o membro, seja de prazo, relacionamento, qualidade, </w:t>
      </w:r>
      <w:proofErr w:type="spellStart"/>
      <w:r>
        <w:t>etc</w:t>
      </w:r>
      <w:proofErr w:type="spellEnd"/>
      <w:r>
        <w:t xml:space="preserve"> deve ser registrado na parte de descrição, afim de manter as provas das notas de avaliação.</w:t>
      </w:r>
    </w:p>
    <w:p w14:paraId="6819E99B" w14:textId="77777777" w:rsidR="0092225F" w:rsidRDefault="0092225F" w:rsidP="00534EC5">
      <w:pPr>
        <w:jc w:val="both"/>
      </w:pPr>
    </w:p>
    <w:p w14:paraId="30EA014A" w14:textId="77777777" w:rsidR="0092225F" w:rsidRDefault="0092225F" w:rsidP="00534EC5">
      <w:pPr>
        <w:jc w:val="both"/>
      </w:pPr>
    </w:p>
    <w:p w14:paraId="2C4EC1E4" w14:textId="6AF3A461" w:rsidR="005867E7" w:rsidRDefault="005867E7" w:rsidP="005867E7">
      <w:pPr>
        <w:pStyle w:val="Heading1"/>
      </w:pPr>
      <w:r>
        <w:lastRenderedPageBreak/>
        <w:t>Avaliação individual</w:t>
      </w:r>
    </w:p>
    <w:p w14:paraId="1FF61533" w14:textId="66EA94A3" w:rsidR="005867E7" w:rsidRDefault="005867E7" w:rsidP="005867E7">
      <w:r>
        <w:t xml:space="preserve">O </w:t>
      </w:r>
      <w:proofErr w:type="spellStart"/>
      <w:r>
        <w:t>template</w:t>
      </w:r>
      <w:proofErr w:type="spellEnd"/>
      <w:r>
        <w:t xml:space="preserve"> abaixo deve ser usado para cada membro da equipe (excluindo o Gerente de Projeto que é o avaliador), e ao longo do projeto ele deve ser incrementado e descrito para futuros relatórios.</w:t>
      </w:r>
    </w:p>
    <w:p w14:paraId="0A6A79AC" w14:textId="77777777" w:rsidR="002111C1" w:rsidRDefault="002111C1" w:rsidP="005867E7"/>
    <w:tbl>
      <w:tblPr>
        <w:tblStyle w:val="TableGrid"/>
        <w:tblW w:w="10131" w:type="dxa"/>
        <w:tblInd w:w="-601" w:type="dxa"/>
        <w:tblLook w:val="04A0" w:firstRow="1" w:lastRow="0" w:firstColumn="1" w:lastColumn="0" w:noHBand="0" w:noVBand="1"/>
      </w:tblPr>
      <w:tblGrid>
        <w:gridCol w:w="1560"/>
        <w:gridCol w:w="709"/>
        <w:gridCol w:w="850"/>
        <w:gridCol w:w="1418"/>
        <w:gridCol w:w="1701"/>
        <w:gridCol w:w="283"/>
        <w:gridCol w:w="3610"/>
      </w:tblGrid>
      <w:tr w:rsidR="005867E7" w14:paraId="4FC58D45" w14:textId="77777777" w:rsidTr="00812558">
        <w:tc>
          <w:tcPr>
            <w:tcW w:w="2269" w:type="dxa"/>
            <w:gridSpan w:val="2"/>
            <w:shd w:val="clear" w:color="auto" w:fill="DBE5F1" w:themeFill="accent1" w:themeFillTint="33"/>
            <w:vAlign w:val="center"/>
          </w:tcPr>
          <w:p w14:paraId="7113164D" w14:textId="503355E0" w:rsidR="005867E7" w:rsidRPr="002111C1" w:rsidRDefault="005867E7" w:rsidP="00812558">
            <w:pPr>
              <w:jc w:val="center"/>
              <w:rPr>
                <w:b/>
                <w:sz w:val="22"/>
                <w:szCs w:val="22"/>
              </w:rPr>
            </w:pPr>
            <w:r w:rsidRPr="002111C1">
              <w:rPr>
                <w:b/>
                <w:sz w:val="22"/>
                <w:szCs w:val="22"/>
              </w:rPr>
              <w:t>Nome do membro</w:t>
            </w:r>
          </w:p>
        </w:tc>
        <w:tc>
          <w:tcPr>
            <w:tcW w:w="7862" w:type="dxa"/>
            <w:gridSpan w:val="5"/>
            <w:vAlign w:val="center"/>
          </w:tcPr>
          <w:p w14:paraId="249DAB68" w14:textId="77777777" w:rsidR="005867E7" w:rsidRDefault="005867E7" w:rsidP="00812558">
            <w:pPr>
              <w:jc w:val="center"/>
            </w:pPr>
          </w:p>
        </w:tc>
      </w:tr>
      <w:tr w:rsidR="00401883" w14:paraId="03DF0DE5" w14:textId="77777777" w:rsidTr="00812558">
        <w:tc>
          <w:tcPr>
            <w:tcW w:w="2269" w:type="dxa"/>
            <w:gridSpan w:val="2"/>
            <w:shd w:val="clear" w:color="auto" w:fill="DBE5F1" w:themeFill="accent1" w:themeFillTint="33"/>
            <w:vAlign w:val="center"/>
          </w:tcPr>
          <w:p w14:paraId="68C97DC2" w14:textId="7FD958DF" w:rsidR="00401883" w:rsidRPr="002111C1" w:rsidRDefault="00401883" w:rsidP="00812558">
            <w:pPr>
              <w:jc w:val="center"/>
              <w:rPr>
                <w:b/>
                <w:sz w:val="22"/>
                <w:szCs w:val="22"/>
              </w:rPr>
            </w:pPr>
            <w:r w:rsidRPr="002111C1">
              <w:rPr>
                <w:b/>
                <w:sz w:val="22"/>
                <w:szCs w:val="22"/>
              </w:rPr>
              <w:t>Função</w:t>
            </w:r>
          </w:p>
        </w:tc>
        <w:tc>
          <w:tcPr>
            <w:tcW w:w="7862" w:type="dxa"/>
            <w:gridSpan w:val="5"/>
            <w:vAlign w:val="center"/>
          </w:tcPr>
          <w:p w14:paraId="511092DD" w14:textId="77777777" w:rsidR="00401883" w:rsidRDefault="00401883" w:rsidP="00812558">
            <w:pPr>
              <w:jc w:val="center"/>
            </w:pPr>
          </w:p>
        </w:tc>
      </w:tr>
      <w:tr w:rsidR="00401883" w14:paraId="23B9BB39" w14:textId="77777777" w:rsidTr="00812558">
        <w:tc>
          <w:tcPr>
            <w:tcW w:w="10131" w:type="dxa"/>
            <w:gridSpan w:val="7"/>
            <w:shd w:val="clear" w:color="auto" w:fill="DBE5F1" w:themeFill="accent1" w:themeFillTint="33"/>
            <w:vAlign w:val="center"/>
          </w:tcPr>
          <w:p w14:paraId="5C682E01" w14:textId="589F6BAF" w:rsidR="00401883" w:rsidRPr="002111C1" w:rsidRDefault="00401883" w:rsidP="00812558">
            <w:pPr>
              <w:jc w:val="center"/>
              <w:rPr>
                <w:b/>
                <w:sz w:val="24"/>
                <w:szCs w:val="24"/>
              </w:rPr>
            </w:pPr>
            <w:r w:rsidRPr="002111C1">
              <w:rPr>
                <w:b/>
                <w:sz w:val="24"/>
                <w:szCs w:val="24"/>
              </w:rPr>
              <w:t>Avaliação</w:t>
            </w:r>
          </w:p>
        </w:tc>
      </w:tr>
      <w:tr w:rsidR="0092225F" w14:paraId="0900F1C4" w14:textId="77777777" w:rsidTr="0092225F">
        <w:tc>
          <w:tcPr>
            <w:tcW w:w="3119" w:type="dxa"/>
            <w:gridSpan w:val="3"/>
            <w:shd w:val="clear" w:color="auto" w:fill="DBE5F1" w:themeFill="accent1" w:themeFillTint="33"/>
            <w:vAlign w:val="center"/>
          </w:tcPr>
          <w:p w14:paraId="7E73CDC2" w14:textId="65A56750" w:rsidR="0092225F" w:rsidRPr="002111C1" w:rsidRDefault="0092225F" w:rsidP="00812558">
            <w:pPr>
              <w:jc w:val="center"/>
              <w:rPr>
                <w:b/>
                <w:sz w:val="22"/>
                <w:szCs w:val="22"/>
              </w:rPr>
            </w:pPr>
            <w:r w:rsidRPr="002111C1">
              <w:rPr>
                <w:b/>
                <w:sz w:val="22"/>
                <w:szCs w:val="22"/>
              </w:rPr>
              <w:t>Prazos</w:t>
            </w:r>
          </w:p>
        </w:tc>
        <w:tc>
          <w:tcPr>
            <w:tcW w:w="3402" w:type="dxa"/>
            <w:gridSpan w:val="3"/>
            <w:shd w:val="clear" w:color="auto" w:fill="DBE5F1" w:themeFill="accent1" w:themeFillTint="33"/>
            <w:vAlign w:val="center"/>
          </w:tcPr>
          <w:p w14:paraId="3BA976ED" w14:textId="157957B5" w:rsidR="0092225F" w:rsidRPr="002111C1" w:rsidRDefault="0092225F" w:rsidP="00812558">
            <w:pPr>
              <w:jc w:val="center"/>
              <w:rPr>
                <w:b/>
                <w:sz w:val="22"/>
                <w:szCs w:val="22"/>
              </w:rPr>
            </w:pPr>
            <w:r w:rsidRPr="002111C1">
              <w:rPr>
                <w:b/>
                <w:sz w:val="22"/>
                <w:szCs w:val="22"/>
              </w:rPr>
              <w:t>Relacionamento interpessoal</w:t>
            </w:r>
          </w:p>
        </w:tc>
        <w:tc>
          <w:tcPr>
            <w:tcW w:w="3610" w:type="dxa"/>
            <w:shd w:val="clear" w:color="auto" w:fill="DBE5F1" w:themeFill="accent1" w:themeFillTint="33"/>
            <w:vAlign w:val="center"/>
          </w:tcPr>
          <w:p w14:paraId="24B9DA85" w14:textId="140551AD" w:rsidR="0092225F" w:rsidRPr="002111C1" w:rsidRDefault="0092225F" w:rsidP="0092225F">
            <w:pPr>
              <w:jc w:val="center"/>
              <w:rPr>
                <w:b/>
                <w:sz w:val="22"/>
                <w:szCs w:val="22"/>
              </w:rPr>
            </w:pPr>
            <w:r w:rsidRPr="002111C1">
              <w:rPr>
                <w:b/>
                <w:sz w:val="22"/>
                <w:szCs w:val="22"/>
              </w:rPr>
              <w:t>Qualidade de trabalho</w:t>
            </w:r>
          </w:p>
        </w:tc>
      </w:tr>
      <w:tr w:rsidR="0092225F" w14:paraId="2BF52EDA" w14:textId="77777777" w:rsidTr="0092225F">
        <w:tc>
          <w:tcPr>
            <w:tcW w:w="3119" w:type="dxa"/>
            <w:gridSpan w:val="3"/>
            <w:vAlign w:val="center"/>
          </w:tcPr>
          <w:p w14:paraId="6D6BA683" w14:textId="77777777" w:rsidR="0092225F" w:rsidRDefault="0092225F" w:rsidP="00812558">
            <w:pPr>
              <w:jc w:val="center"/>
            </w:pPr>
          </w:p>
        </w:tc>
        <w:tc>
          <w:tcPr>
            <w:tcW w:w="3402" w:type="dxa"/>
            <w:gridSpan w:val="3"/>
            <w:vAlign w:val="center"/>
          </w:tcPr>
          <w:p w14:paraId="55DFE4DA" w14:textId="77777777" w:rsidR="0092225F" w:rsidRDefault="0092225F" w:rsidP="00812558">
            <w:pPr>
              <w:jc w:val="center"/>
            </w:pPr>
          </w:p>
        </w:tc>
        <w:tc>
          <w:tcPr>
            <w:tcW w:w="3610" w:type="dxa"/>
            <w:vAlign w:val="center"/>
          </w:tcPr>
          <w:p w14:paraId="12002E19" w14:textId="77777777" w:rsidR="0092225F" w:rsidRDefault="0092225F" w:rsidP="00812558">
            <w:pPr>
              <w:jc w:val="center"/>
            </w:pPr>
          </w:p>
        </w:tc>
      </w:tr>
      <w:tr w:rsidR="0092225F" w14:paraId="3220F047" w14:textId="77777777" w:rsidTr="0092225F">
        <w:tc>
          <w:tcPr>
            <w:tcW w:w="3119" w:type="dxa"/>
            <w:gridSpan w:val="3"/>
            <w:vAlign w:val="center"/>
          </w:tcPr>
          <w:p w14:paraId="4A750747" w14:textId="77777777" w:rsidR="0092225F" w:rsidRDefault="0092225F" w:rsidP="00812558">
            <w:pPr>
              <w:jc w:val="center"/>
            </w:pPr>
          </w:p>
        </w:tc>
        <w:tc>
          <w:tcPr>
            <w:tcW w:w="3402" w:type="dxa"/>
            <w:gridSpan w:val="3"/>
            <w:vAlign w:val="center"/>
          </w:tcPr>
          <w:p w14:paraId="06A5063D" w14:textId="77777777" w:rsidR="0092225F" w:rsidRDefault="0092225F" w:rsidP="00812558">
            <w:pPr>
              <w:jc w:val="center"/>
            </w:pPr>
          </w:p>
        </w:tc>
        <w:tc>
          <w:tcPr>
            <w:tcW w:w="3610" w:type="dxa"/>
            <w:vAlign w:val="center"/>
          </w:tcPr>
          <w:p w14:paraId="36D8B192" w14:textId="77777777" w:rsidR="0092225F" w:rsidRDefault="0092225F" w:rsidP="00812558">
            <w:pPr>
              <w:jc w:val="center"/>
            </w:pPr>
          </w:p>
        </w:tc>
      </w:tr>
      <w:tr w:rsidR="00401883" w14:paraId="7480E296" w14:textId="77777777" w:rsidTr="00812558">
        <w:tc>
          <w:tcPr>
            <w:tcW w:w="10131" w:type="dxa"/>
            <w:gridSpan w:val="7"/>
            <w:shd w:val="clear" w:color="auto" w:fill="DBE5F1" w:themeFill="accent1" w:themeFillTint="33"/>
            <w:vAlign w:val="center"/>
          </w:tcPr>
          <w:p w14:paraId="1F0A9849" w14:textId="1E78B58D" w:rsidR="00401883" w:rsidRPr="002111C1" w:rsidRDefault="00401883" w:rsidP="00812558">
            <w:pPr>
              <w:jc w:val="center"/>
              <w:rPr>
                <w:b/>
                <w:sz w:val="24"/>
                <w:szCs w:val="24"/>
              </w:rPr>
            </w:pPr>
            <w:r w:rsidRPr="002111C1">
              <w:rPr>
                <w:b/>
                <w:sz w:val="24"/>
                <w:szCs w:val="24"/>
              </w:rPr>
              <w:t>Descrição</w:t>
            </w:r>
          </w:p>
        </w:tc>
      </w:tr>
      <w:tr w:rsidR="00812558" w14:paraId="485851AF" w14:textId="77777777" w:rsidTr="00812558">
        <w:tc>
          <w:tcPr>
            <w:tcW w:w="1560" w:type="dxa"/>
            <w:shd w:val="clear" w:color="auto" w:fill="DBE5F1" w:themeFill="accent1" w:themeFillTint="33"/>
            <w:vAlign w:val="center"/>
          </w:tcPr>
          <w:p w14:paraId="0A4E43FF" w14:textId="15D1542C" w:rsidR="005867E7" w:rsidRPr="002111C1" w:rsidRDefault="00401883" w:rsidP="00812558">
            <w:pPr>
              <w:jc w:val="center"/>
              <w:rPr>
                <w:b/>
                <w:sz w:val="22"/>
                <w:szCs w:val="22"/>
              </w:rPr>
            </w:pPr>
            <w:r w:rsidRPr="002111C1">
              <w:rPr>
                <w:b/>
                <w:sz w:val="22"/>
                <w:szCs w:val="22"/>
              </w:rPr>
              <w:t>Número do Problema</w:t>
            </w:r>
          </w:p>
        </w:tc>
        <w:tc>
          <w:tcPr>
            <w:tcW w:w="2977" w:type="dxa"/>
            <w:gridSpan w:val="3"/>
            <w:shd w:val="clear" w:color="auto" w:fill="DBE5F1" w:themeFill="accent1" w:themeFillTint="33"/>
            <w:vAlign w:val="center"/>
          </w:tcPr>
          <w:p w14:paraId="77934442" w14:textId="1A96D276" w:rsidR="005867E7" w:rsidRPr="002111C1" w:rsidRDefault="00401883" w:rsidP="00812558">
            <w:pPr>
              <w:jc w:val="center"/>
              <w:rPr>
                <w:b/>
                <w:sz w:val="22"/>
                <w:szCs w:val="22"/>
              </w:rPr>
            </w:pPr>
            <w:r w:rsidRPr="002111C1">
              <w:rPr>
                <w:b/>
                <w:sz w:val="22"/>
                <w:szCs w:val="22"/>
              </w:rPr>
              <w:t>Causa</w:t>
            </w:r>
          </w:p>
        </w:tc>
        <w:tc>
          <w:tcPr>
            <w:tcW w:w="1701" w:type="dxa"/>
            <w:shd w:val="clear" w:color="auto" w:fill="DBE5F1" w:themeFill="accent1" w:themeFillTint="33"/>
            <w:vAlign w:val="center"/>
          </w:tcPr>
          <w:p w14:paraId="67AE81C6" w14:textId="2714AE5E" w:rsidR="005867E7" w:rsidRPr="002111C1" w:rsidRDefault="00401883" w:rsidP="00812558">
            <w:pPr>
              <w:jc w:val="center"/>
              <w:rPr>
                <w:b/>
                <w:sz w:val="22"/>
                <w:szCs w:val="22"/>
              </w:rPr>
            </w:pPr>
            <w:r w:rsidRPr="002111C1">
              <w:rPr>
                <w:b/>
                <w:sz w:val="22"/>
                <w:szCs w:val="22"/>
              </w:rPr>
              <w:t>Data</w:t>
            </w:r>
          </w:p>
        </w:tc>
        <w:tc>
          <w:tcPr>
            <w:tcW w:w="3893" w:type="dxa"/>
            <w:gridSpan w:val="2"/>
            <w:shd w:val="clear" w:color="auto" w:fill="DBE5F1" w:themeFill="accent1" w:themeFillTint="33"/>
            <w:vAlign w:val="center"/>
          </w:tcPr>
          <w:p w14:paraId="2CB5750D" w14:textId="37620104" w:rsidR="005867E7" w:rsidRPr="002111C1" w:rsidRDefault="00401883" w:rsidP="00812558">
            <w:pPr>
              <w:jc w:val="center"/>
              <w:rPr>
                <w:b/>
                <w:sz w:val="22"/>
                <w:szCs w:val="22"/>
              </w:rPr>
            </w:pPr>
            <w:r w:rsidRPr="002111C1">
              <w:rPr>
                <w:b/>
                <w:sz w:val="22"/>
                <w:szCs w:val="22"/>
              </w:rPr>
              <w:t>Descrição</w:t>
            </w:r>
          </w:p>
        </w:tc>
      </w:tr>
      <w:tr w:rsidR="00812558" w14:paraId="34B58202" w14:textId="77777777" w:rsidTr="00812558">
        <w:tc>
          <w:tcPr>
            <w:tcW w:w="1560" w:type="dxa"/>
            <w:vAlign w:val="center"/>
          </w:tcPr>
          <w:p w14:paraId="05E9E32D" w14:textId="77777777" w:rsidR="005867E7" w:rsidRDefault="005867E7" w:rsidP="00812558">
            <w:pPr>
              <w:jc w:val="center"/>
            </w:pPr>
          </w:p>
        </w:tc>
        <w:tc>
          <w:tcPr>
            <w:tcW w:w="2977" w:type="dxa"/>
            <w:gridSpan w:val="3"/>
            <w:vAlign w:val="center"/>
          </w:tcPr>
          <w:p w14:paraId="78BCE3CD" w14:textId="77777777" w:rsidR="005867E7" w:rsidRDefault="005867E7" w:rsidP="00812558">
            <w:pPr>
              <w:jc w:val="center"/>
            </w:pPr>
          </w:p>
        </w:tc>
        <w:tc>
          <w:tcPr>
            <w:tcW w:w="1701" w:type="dxa"/>
            <w:vAlign w:val="center"/>
          </w:tcPr>
          <w:p w14:paraId="017C20FE" w14:textId="77777777" w:rsidR="005867E7" w:rsidRDefault="005867E7" w:rsidP="00812558">
            <w:pPr>
              <w:jc w:val="center"/>
            </w:pPr>
          </w:p>
        </w:tc>
        <w:tc>
          <w:tcPr>
            <w:tcW w:w="3893" w:type="dxa"/>
            <w:gridSpan w:val="2"/>
            <w:vAlign w:val="center"/>
          </w:tcPr>
          <w:p w14:paraId="120A6AF2" w14:textId="77777777" w:rsidR="005867E7" w:rsidRDefault="005867E7" w:rsidP="00812558">
            <w:pPr>
              <w:jc w:val="center"/>
            </w:pPr>
          </w:p>
        </w:tc>
      </w:tr>
      <w:tr w:rsidR="00812558" w14:paraId="1A024F35" w14:textId="77777777" w:rsidTr="00812558">
        <w:tc>
          <w:tcPr>
            <w:tcW w:w="1560" w:type="dxa"/>
            <w:vAlign w:val="center"/>
          </w:tcPr>
          <w:p w14:paraId="53DD680C" w14:textId="77777777" w:rsidR="005867E7" w:rsidRDefault="005867E7" w:rsidP="00812558">
            <w:pPr>
              <w:jc w:val="center"/>
            </w:pPr>
          </w:p>
        </w:tc>
        <w:tc>
          <w:tcPr>
            <w:tcW w:w="2977" w:type="dxa"/>
            <w:gridSpan w:val="3"/>
            <w:vAlign w:val="center"/>
          </w:tcPr>
          <w:p w14:paraId="6FED8799" w14:textId="77777777" w:rsidR="005867E7" w:rsidRDefault="005867E7" w:rsidP="00812558">
            <w:pPr>
              <w:jc w:val="center"/>
            </w:pPr>
          </w:p>
        </w:tc>
        <w:tc>
          <w:tcPr>
            <w:tcW w:w="1701" w:type="dxa"/>
            <w:vAlign w:val="center"/>
          </w:tcPr>
          <w:p w14:paraId="0677E05D" w14:textId="77777777" w:rsidR="005867E7" w:rsidRDefault="005867E7" w:rsidP="00812558">
            <w:pPr>
              <w:jc w:val="center"/>
            </w:pPr>
          </w:p>
        </w:tc>
        <w:tc>
          <w:tcPr>
            <w:tcW w:w="3893" w:type="dxa"/>
            <w:gridSpan w:val="2"/>
            <w:vAlign w:val="center"/>
          </w:tcPr>
          <w:p w14:paraId="3FE6F2ED" w14:textId="77777777" w:rsidR="005867E7" w:rsidRDefault="005867E7" w:rsidP="00812558">
            <w:pPr>
              <w:jc w:val="center"/>
            </w:pPr>
          </w:p>
        </w:tc>
      </w:tr>
    </w:tbl>
    <w:p w14:paraId="509B0A65" w14:textId="77777777" w:rsidR="005867E7" w:rsidRPr="005867E7" w:rsidRDefault="005867E7" w:rsidP="005867E7"/>
    <w:p w14:paraId="69CB0369" w14:textId="77777777" w:rsidR="005867E7" w:rsidRDefault="005867E7" w:rsidP="00790628"/>
    <w:p w14:paraId="23A9F668" w14:textId="77777777" w:rsidR="005867E7" w:rsidRDefault="005867E7" w:rsidP="00790628"/>
    <w:p w14:paraId="4F4BD0D8" w14:textId="77777777" w:rsidR="007F0BAC" w:rsidRDefault="007F0BAC" w:rsidP="00790628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14:paraId="43AB0D9D" w14:textId="77777777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14:paraId="79476999" w14:textId="77777777" w:rsidR="008843C9" w:rsidRPr="00C52528" w:rsidRDefault="008843C9" w:rsidP="00AB210E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14:paraId="066C17D2" w14:textId="77777777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14:paraId="143623C5" w14:textId="77777777" w:rsidR="008843C9" w:rsidRPr="00C52528" w:rsidRDefault="008843C9" w:rsidP="00AB210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14:paraId="7C06E6F9" w14:textId="77777777" w:rsidR="008843C9" w:rsidRPr="00C52528" w:rsidRDefault="008843C9" w:rsidP="00AB210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2FD7D751" w14:textId="77777777" w:rsidR="008843C9" w:rsidRPr="00C52528" w:rsidRDefault="008843C9" w:rsidP="00AB210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14:paraId="3F154DDF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7BDA7B26" w14:textId="77777777" w:rsidR="008843C9" w:rsidRPr="00CE3355" w:rsidRDefault="008843C9" w:rsidP="00AB210E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14:paraId="07B352ED" w14:textId="77777777" w:rsidR="008843C9" w:rsidRPr="00C52528" w:rsidRDefault="008843C9" w:rsidP="00AB210E"/>
        </w:tc>
        <w:tc>
          <w:tcPr>
            <w:tcW w:w="1559" w:type="dxa"/>
            <w:vAlign w:val="center"/>
          </w:tcPr>
          <w:p w14:paraId="0580F3CA" w14:textId="77777777" w:rsidR="008843C9" w:rsidRPr="00C52528" w:rsidRDefault="008843C9" w:rsidP="00AB210E"/>
        </w:tc>
      </w:tr>
      <w:tr w:rsidR="008843C9" w:rsidRPr="00C52528" w14:paraId="0E5C4750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2F593469" w14:textId="77777777" w:rsidR="008843C9" w:rsidRPr="00CE3355" w:rsidRDefault="008843C9" w:rsidP="00AB210E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14:paraId="0C3C762A" w14:textId="77777777" w:rsidR="008843C9" w:rsidRPr="00C52528" w:rsidRDefault="002D78A3" w:rsidP="00AB210E">
            <w:r>
              <w:t>João Pedro Salgado</w:t>
            </w:r>
          </w:p>
        </w:tc>
        <w:tc>
          <w:tcPr>
            <w:tcW w:w="1559" w:type="dxa"/>
            <w:vAlign w:val="center"/>
          </w:tcPr>
          <w:p w14:paraId="068DF0D1" w14:textId="77777777" w:rsidR="008843C9" w:rsidRPr="00C52528" w:rsidRDefault="002D78A3" w:rsidP="00AB210E">
            <w:r>
              <w:t>28/05/2017</w:t>
            </w:r>
          </w:p>
        </w:tc>
      </w:tr>
    </w:tbl>
    <w:p w14:paraId="7E3D619C" w14:textId="77777777" w:rsidR="008843C9" w:rsidRDefault="008843C9" w:rsidP="003D377B"/>
    <w:sectPr w:rsidR="008843C9" w:rsidSect="00E30209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47D4B0" w14:textId="77777777" w:rsidR="00534EC5" w:rsidRDefault="00534EC5" w:rsidP="005E1593">
      <w:r>
        <w:separator/>
      </w:r>
    </w:p>
  </w:endnote>
  <w:endnote w:type="continuationSeparator" w:id="0">
    <w:p w14:paraId="04D800D0" w14:textId="77777777" w:rsidR="00534EC5" w:rsidRDefault="00534EC5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88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234"/>
      <w:gridCol w:w="4054"/>
    </w:tblGrid>
    <w:tr w:rsidR="00534EC5" w:rsidRPr="006419CA" w14:paraId="3B306D48" w14:textId="77777777" w:rsidTr="005867E7">
      <w:trPr>
        <w:jc w:val="center"/>
      </w:trPr>
      <w:tc>
        <w:tcPr>
          <w:tcW w:w="5234" w:type="dxa"/>
          <w:vAlign w:val="center"/>
        </w:tcPr>
        <w:p w14:paraId="3C881B90" w14:textId="20E06FC8" w:rsidR="00534EC5" w:rsidRPr="006419CA" w:rsidRDefault="00534EC5" w:rsidP="005867E7">
          <w:pPr>
            <w:pStyle w:val="Footer"/>
            <w:spacing w:before="120" w:after="120"/>
            <w:rPr>
              <w:color w:val="244061" w:themeColor="accent1" w:themeShade="80"/>
            </w:rPr>
          </w:pPr>
          <w:r>
            <w:rPr>
              <w:color w:val="244061" w:themeColor="accent1" w:themeShade="80"/>
            </w:rPr>
            <w:t>Avaliação de Desempenho de Recursos Humanos.docx</w:t>
          </w:r>
        </w:p>
      </w:tc>
      <w:tc>
        <w:tcPr>
          <w:tcW w:w="4054" w:type="dxa"/>
          <w:vAlign w:val="center"/>
        </w:tcPr>
        <w:p w14:paraId="4C96405F" w14:textId="77777777" w:rsidR="00534EC5" w:rsidRPr="006419CA" w:rsidRDefault="00534EC5" w:rsidP="00CC0C59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952EEA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952EEA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534EC5" w:rsidRPr="006419CA" w14:paraId="16FB1968" w14:textId="77777777" w:rsidTr="005867E7">
      <w:trPr>
        <w:jc w:val="center"/>
      </w:trPr>
      <w:tc>
        <w:tcPr>
          <w:tcW w:w="5234" w:type="dxa"/>
          <w:vAlign w:val="center"/>
        </w:tcPr>
        <w:p w14:paraId="4BDD24CB" w14:textId="32A1F652" w:rsidR="00534EC5" w:rsidRPr="006419CA" w:rsidRDefault="00952EEA" w:rsidP="00B7421B">
          <w:pPr>
            <w:pStyle w:val="Footer"/>
            <w:spacing w:before="120" w:after="120"/>
            <w:rPr>
              <w:color w:val="244061" w:themeColor="accent1" w:themeShade="80"/>
            </w:rPr>
          </w:pPr>
          <w:proofErr w:type="spellStart"/>
          <w:r>
            <w:rPr>
              <w:color w:val="244061" w:themeColor="accent1" w:themeShade="80"/>
            </w:rPr>
            <w:t>SoftR</w:t>
          </w:r>
          <w:proofErr w:type="spellEnd"/>
          <w:r>
            <w:rPr>
              <w:color w:val="244061" w:themeColor="accent1" w:themeShade="80"/>
            </w:rPr>
            <w:t xml:space="preserve"> Tecnologia da Informação</w:t>
          </w:r>
        </w:p>
      </w:tc>
      <w:tc>
        <w:tcPr>
          <w:tcW w:w="4054" w:type="dxa"/>
          <w:vAlign w:val="center"/>
        </w:tcPr>
        <w:p w14:paraId="7DD95E14" w14:textId="32196733" w:rsidR="00534EC5" w:rsidRPr="006419CA" w:rsidRDefault="00534EC5" w:rsidP="00B0720D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2A4A57">
            <w:rPr>
              <w:color w:val="244061" w:themeColor="accent1" w:themeShade="80"/>
            </w:rPr>
            <w:t>UFG – Instituto de Informática</w:t>
          </w:r>
        </w:p>
      </w:tc>
    </w:tr>
  </w:tbl>
  <w:p w14:paraId="3A0A733D" w14:textId="77777777" w:rsidR="00534EC5" w:rsidRPr="006419CA" w:rsidRDefault="00534EC5" w:rsidP="006419C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06012C" w14:textId="77777777" w:rsidR="00534EC5" w:rsidRDefault="00534EC5" w:rsidP="005E1593">
      <w:r>
        <w:separator/>
      </w:r>
    </w:p>
  </w:footnote>
  <w:footnote w:type="continuationSeparator" w:id="0">
    <w:p w14:paraId="47A54951" w14:textId="77777777" w:rsidR="00534EC5" w:rsidRDefault="00534EC5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8075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583"/>
    </w:tblGrid>
    <w:tr w:rsidR="00534EC5" w:rsidRPr="00AD691F" w14:paraId="19DD722E" w14:textId="77777777" w:rsidTr="00B7421B">
      <w:trPr>
        <w:trHeight w:val="698"/>
        <w:jc w:val="center"/>
      </w:trPr>
      <w:tc>
        <w:tcPr>
          <w:tcW w:w="6492" w:type="dxa"/>
          <w:vAlign w:val="center"/>
        </w:tcPr>
        <w:p w14:paraId="50F71810" w14:textId="0EBB8C9A" w:rsidR="00534EC5" w:rsidRPr="008F34D3" w:rsidRDefault="00534EC5" w:rsidP="002A4A57">
          <w:pPr>
            <w:pStyle w:val="Comments"/>
            <w:rPr>
              <w:sz w:val="22"/>
              <w:szCs w:val="22"/>
            </w:rPr>
          </w:pPr>
          <w:r>
            <w:rPr>
              <w:sz w:val="22"/>
              <w:szCs w:val="22"/>
            </w:rPr>
            <w:t>Avaliação de Desempenho de Recursos Humanos</w:t>
          </w:r>
        </w:p>
      </w:tc>
      <w:tc>
        <w:tcPr>
          <w:tcW w:w="1583" w:type="dxa"/>
          <w:vMerge w:val="restart"/>
          <w:vAlign w:val="center"/>
        </w:tcPr>
        <w:p w14:paraId="3262F854" w14:textId="24C9C8C7" w:rsidR="00534EC5" w:rsidRPr="00AD691F" w:rsidRDefault="00534EC5" w:rsidP="00D77511">
          <w:pPr>
            <w:pStyle w:val="Comments"/>
          </w:pPr>
          <w:r>
            <w:rPr>
              <w:noProof/>
              <w:lang w:val="en-US" w:eastAsia="en-US"/>
            </w:rPr>
            <w:drawing>
              <wp:inline distT="0" distB="0" distL="0" distR="0" wp14:anchorId="53237B41" wp14:editId="075A42FC">
                <wp:extent cx="889000" cy="8890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g_gg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0" cy="889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34EC5" w:rsidRPr="00A10908" w14:paraId="40CC415C" w14:textId="77777777" w:rsidTr="00B7421B">
      <w:trPr>
        <w:trHeight w:val="567"/>
        <w:jc w:val="center"/>
      </w:trPr>
      <w:tc>
        <w:tcPr>
          <w:tcW w:w="6492" w:type="dxa"/>
          <w:vAlign w:val="center"/>
        </w:tcPr>
        <w:p w14:paraId="5F720302" w14:textId="672DA602" w:rsidR="00534EC5" w:rsidRPr="00AB210E" w:rsidRDefault="00534EC5" w:rsidP="002A4A57">
          <w:pPr>
            <w:pStyle w:val="Header"/>
            <w:rPr>
              <w:rFonts w:asciiTheme="minorHAnsi" w:hAnsiTheme="minorHAnsi"/>
              <w:sz w:val="22"/>
              <w:szCs w:val="22"/>
            </w:rPr>
          </w:pPr>
          <w:r>
            <w:rPr>
              <w:rFonts w:asciiTheme="minorHAnsi" w:hAnsiTheme="minorHAnsi"/>
              <w:sz w:val="22"/>
              <w:szCs w:val="22"/>
            </w:rPr>
            <w:t>Vigia Escolar</w:t>
          </w:r>
        </w:p>
      </w:tc>
      <w:tc>
        <w:tcPr>
          <w:tcW w:w="1583" w:type="dxa"/>
          <w:vMerge/>
          <w:vAlign w:val="center"/>
        </w:tcPr>
        <w:p w14:paraId="33EA5BB0" w14:textId="77777777" w:rsidR="00534EC5" w:rsidRPr="00A10908" w:rsidRDefault="00534EC5" w:rsidP="00AB210E">
          <w:pPr>
            <w:pStyle w:val="Header"/>
            <w:rPr>
              <w:b/>
            </w:rPr>
          </w:pPr>
        </w:p>
      </w:tc>
    </w:tr>
  </w:tbl>
  <w:p w14:paraId="76F438C4" w14:textId="77777777" w:rsidR="00534EC5" w:rsidRDefault="00534EC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12D17"/>
    <w:multiLevelType w:val="multilevel"/>
    <w:tmpl w:val="0F8A6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E32EF1"/>
    <w:multiLevelType w:val="multilevel"/>
    <w:tmpl w:val="03BCC33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109C5DBA"/>
    <w:multiLevelType w:val="hybridMultilevel"/>
    <w:tmpl w:val="FC9A6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9E0E4F"/>
    <w:multiLevelType w:val="hybridMultilevel"/>
    <w:tmpl w:val="1B3C1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032F08"/>
    <w:multiLevelType w:val="multilevel"/>
    <w:tmpl w:val="1180C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CD011B6"/>
    <w:multiLevelType w:val="hybridMultilevel"/>
    <w:tmpl w:val="4C364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4145C7"/>
    <w:multiLevelType w:val="multilevel"/>
    <w:tmpl w:val="5C661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F020E80"/>
    <w:multiLevelType w:val="multilevel"/>
    <w:tmpl w:val="DA020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4793D07"/>
    <w:multiLevelType w:val="hybridMultilevel"/>
    <w:tmpl w:val="FD427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915017"/>
    <w:multiLevelType w:val="multilevel"/>
    <w:tmpl w:val="8438B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372281D"/>
    <w:multiLevelType w:val="hybridMultilevel"/>
    <w:tmpl w:val="429E3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7"/>
  </w:num>
  <w:num w:numId="7">
    <w:abstractNumId w:val="9"/>
  </w:num>
  <w:num w:numId="8">
    <w:abstractNumId w:val="1"/>
  </w:num>
  <w:num w:numId="9">
    <w:abstractNumId w:val="3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AEC"/>
    <w:rsid w:val="00015FCC"/>
    <w:rsid w:val="00023D8B"/>
    <w:rsid w:val="00030AE5"/>
    <w:rsid w:val="00042724"/>
    <w:rsid w:val="00044CDB"/>
    <w:rsid w:val="000546A3"/>
    <w:rsid w:val="00087A16"/>
    <w:rsid w:val="000B3E4E"/>
    <w:rsid w:val="000E2853"/>
    <w:rsid w:val="00117475"/>
    <w:rsid w:val="00136F4E"/>
    <w:rsid w:val="00150703"/>
    <w:rsid w:val="00154400"/>
    <w:rsid w:val="001D497F"/>
    <w:rsid w:val="001D612C"/>
    <w:rsid w:val="001E14F9"/>
    <w:rsid w:val="001E175E"/>
    <w:rsid w:val="001E2252"/>
    <w:rsid w:val="001F3D30"/>
    <w:rsid w:val="00203925"/>
    <w:rsid w:val="00210174"/>
    <w:rsid w:val="002111C1"/>
    <w:rsid w:val="002454E7"/>
    <w:rsid w:val="00274187"/>
    <w:rsid w:val="00293323"/>
    <w:rsid w:val="00296DCC"/>
    <w:rsid w:val="002A4A57"/>
    <w:rsid w:val="002B0740"/>
    <w:rsid w:val="002D3416"/>
    <w:rsid w:val="002D78A3"/>
    <w:rsid w:val="002E084D"/>
    <w:rsid w:val="00331443"/>
    <w:rsid w:val="00341B09"/>
    <w:rsid w:val="0034544C"/>
    <w:rsid w:val="003466B1"/>
    <w:rsid w:val="0037303A"/>
    <w:rsid w:val="00375CAF"/>
    <w:rsid w:val="003B038F"/>
    <w:rsid w:val="003D2AF2"/>
    <w:rsid w:val="003D377B"/>
    <w:rsid w:val="003D383E"/>
    <w:rsid w:val="00401883"/>
    <w:rsid w:val="00407D62"/>
    <w:rsid w:val="0042609D"/>
    <w:rsid w:val="00434AC9"/>
    <w:rsid w:val="004440B3"/>
    <w:rsid w:val="00460E90"/>
    <w:rsid w:val="00461B02"/>
    <w:rsid w:val="004A188B"/>
    <w:rsid w:val="004B2855"/>
    <w:rsid w:val="004B60F1"/>
    <w:rsid w:val="004D0E4D"/>
    <w:rsid w:val="0050103A"/>
    <w:rsid w:val="00505208"/>
    <w:rsid w:val="005165BF"/>
    <w:rsid w:val="0053378E"/>
    <w:rsid w:val="00534EC5"/>
    <w:rsid w:val="00546A3D"/>
    <w:rsid w:val="00547734"/>
    <w:rsid w:val="005546E1"/>
    <w:rsid w:val="0055540E"/>
    <w:rsid w:val="00583F46"/>
    <w:rsid w:val="005867E7"/>
    <w:rsid w:val="00591B39"/>
    <w:rsid w:val="005B2D67"/>
    <w:rsid w:val="005B3679"/>
    <w:rsid w:val="005D0F34"/>
    <w:rsid w:val="005E1593"/>
    <w:rsid w:val="005F487B"/>
    <w:rsid w:val="006039E8"/>
    <w:rsid w:val="00603ACD"/>
    <w:rsid w:val="006204BC"/>
    <w:rsid w:val="006269B0"/>
    <w:rsid w:val="006419CA"/>
    <w:rsid w:val="00647420"/>
    <w:rsid w:val="00661BB8"/>
    <w:rsid w:val="00663704"/>
    <w:rsid w:val="006A0E34"/>
    <w:rsid w:val="006A233C"/>
    <w:rsid w:val="006C4C80"/>
    <w:rsid w:val="006F3B85"/>
    <w:rsid w:val="006F4B9E"/>
    <w:rsid w:val="0073395C"/>
    <w:rsid w:val="00743E89"/>
    <w:rsid w:val="00780F61"/>
    <w:rsid w:val="00790628"/>
    <w:rsid w:val="00794AEC"/>
    <w:rsid w:val="007A054B"/>
    <w:rsid w:val="007F0BAC"/>
    <w:rsid w:val="00801CBA"/>
    <w:rsid w:val="0080697D"/>
    <w:rsid w:val="00811C85"/>
    <w:rsid w:val="00812558"/>
    <w:rsid w:val="008252F4"/>
    <w:rsid w:val="0082721B"/>
    <w:rsid w:val="00842903"/>
    <w:rsid w:val="00871E89"/>
    <w:rsid w:val="0088386D"/>
    <w:rsid w:val="008843C9"/>
    <w:rsid w:val="008C2C80"/>
    <w:rsid w:val="008F34D3"/>
    <w:rsid w:val="008F641A"/>
    <w:rsid w:val="0090448E"/>
    <w:rsid w:val="009162ED"/>
    <w:rsid w:val="0092225F"/>
    <w:rsid w:val="00952EEA"/>
    <w:rsid w:val="009676EA"/>
    <w:rsid w:val="00974331"/>
    <w:rsid w:val="00980543"/>
    <w:rsid w:val="009A78FB"/>
    <w:rsid w:val="009C7AA7"/>
    <w:rsid w:val="009E7715"/>
    <w:rsid w:val="00A23556"/>
    <w:rsid w:val="00AB210E"/>
    <w:rsid w:val="00AC1E4D"/>
    <w:rsid w:val="00AC56B7"/>
    <w:rsid w:val="00AE1992"/>
    <w:rsid w:val="00AE4E83"/>
    <w:rsid w:val="00AF15FC"/>
    <w:rsid w:val="00B0720D"/>
    <w:rsid w:val="00B32719"/>
    <w:rsid w:val="00B37F64"/>
    <w:rsid w:val="00B7421B"/>
    <w:rsid w:val="00BD146B"/>
    <w:rsid w:val="00BF2AAC"/>
    <w:rsid w:val="00C02723"/>
    <w:rsid w:val="00C52528"/>
    <w:rsid w:val="00C873B9"/>
    <w:rsid w:val="00C945A9"/>
    <w:rsid w:val="00C952FB"/>
    <w:rsid w:val="00CB4754"/>
    <w:rsid w:val="00CB7149"/>
    <w:rsid w:val="00CC0C59"/>
    <w:rsid w:val="00CE2B3B"/>
    <w:rsid w:val="00D115A4"/>
    <w:rsid w:val="00D37957"/>
    <w:rsid w:val="00D41D6C"/>
    <w:rsid w:val="00D7607D"/>
    <w:rsid w:val="00D77511"/>
    <w:rsid w:val="00D9143E"/>
    <w:rsid w:val="00D9657E"/>
    <w:rsid w:val="00DB6C8F"/>
    <w:rsid w:val="00DC42AB"/>
    <w:rsid w:val="00DD4CCB"/>
    <w:rsid w:val="00DF7148"/>
    <w:rsid w:val="00E00A9C"/>
    <w:rsid w:val="00E16F85"/>
    <w:rsid w:val="00E26A2E"/>
    <w:rsid w:val="00E30209"/>
    <w:rsid w:val="00E34C15"/>
    <w:rsid w:val="00E42091"/>
    <w:rsid w:val="00E44EBD"/>
    <w:rsid w:val="00EB6F43"/>
    <w:rsid w:val="00F27584"/>
    <w:rsid w:val="00F41D03"/>
    <w:rsid w:val="00F914BD"/>
    <w:rsid w:val="00FB5A09"/>
    <w:rsid w:val="00FC2077"/>
    <w:rsid w:val="00FC55B2"/>
    <w:rsid w:val="00FD74F7"/>
    <w:rsid w:val="00FE72D9"/>
    <w:rsid w:val="00FF376A"/>
    <w:rsid w:val="00FF3F33"/>
    <w:rsid w:val="00FF4B08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726AE7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174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0543"/>
    <w:pPr>
      <w:keepNext/>
      <w:keepLines/>
      <w:numPr>
        <w:numId w:val="8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34EC5"/>
    <w:pPr>
      <w:keepNext/>
      <w:keepLines/>
      <w:numPr>
        <w:ilvl w:val="1"/>
        <w:numId w:val="8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numPr>
        <w:ilvl w:val="2"/>
        <w:numId w:val="8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556"/>
    <w:pPr>
      <w:keepNext/>
      <w:keepLines/>
      <w:numPr>
        <w:ilvl w:val="3"/>
        <w:numId w:val="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556"/>
    <w:pPr>
      <w:keepNext/>
      <w:keepLines/>
      <w:numPr>
        <w:ilvl w:val="4"/>
        <w:numId w:val="8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556"/>
    <w:pPr>
      <w:keepNext/>
      <w:keepLines/>
      <w:numPr>
        <w:ilvl w:val="5"/>
        <w:numId w:val="8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556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556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556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34E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6"/>
      <w:u w:val="single"/>
    </w:rPr>
  </w:style>
  <w:style w:type="paragraph" w:styleId="TOC1">
    <w:name w:val="toc 1"/>
    <w:basedOn w:val="Normal"/>
    <w:next w:val="Normal"/>
    <w:autoRedefine/>
    <w:uiPriority w:val="39"/>
    <w:rsid w:val="00DF7148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rsid w:val="00DF7148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rsid w:val="00DF714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C2C8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PlaceholderText">
    <w:name w:val="Placeholder Text"/>
    <w:basedOn w:val="DefaultParagraphFont"/>
    <w:uiPriority w:val="99"/>
    <w:semiHidden/>
    <w:rsid w:val="00CC0C59"/>
    <w:rPr>
      <w:color w:val="808080"/>
    </w:rPr>
  </w:style>
  <w:style w:type="paragraph" w:customStyle="1" w:styleId="Comments">
    <w:name w:val="Comments"/>
    <w:basedOn w:val="Normal"/>
    <w:link w:val="CommentsChar"/>
    <w:qFormat/>
    <w:rsid w:val="00D77511"/>
    <w:pPr>
      <w:tabs>
        <w:tab w:val="center" w:pos="4320"/>
        <w:tab w:val="right" w:pos="8640"/>
      </w:tabs>
    </w:pPr>
    <w:rPr>
      <w:rFonts w:asciiTheme="minorHAnsi" w:eastAsia="Times" w:hAnsiTheme="minorHAnsi" w:cs="Times New Roman"/>
      <w:sz w:val="16"/>
      <w:szCs w:val="20"/>
      <w:lang w:eastAsia="pt-BR"/>
    </w:rPr>
  </w:style>
  <w:style w:type="character" w:customStyle="1" w:styleId="CommentsChar">
    <w:name w:val="Comments Char"/>
    <w:basedOn w:val="DefaultParagraphFont"/>
    <w:link w:val="Comments"/>
    <w:rsid w:val="00D77511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D77511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DefaultParagraphFont"/>
    <w:link w:val="Verses"/>
    <w:rsid w:val="00D77511"/>
    <w:rPr>
      <w:rFonts w:ascii="Calibri" w:hAnsi="Calibri"/>
    </w:rPr>
  </w:style>
  <w:style w:type="paragraph" w:styleId="TOCHeading">
    <w:name w:val="TOC Heading"/>
    <w:basedOn w:val="Heading1"/>
    <w:next w:val="Normal"/>
    <w:uiPriority w:val="39"/>
    <w:unhideWhenUsed/>
    <w:qFormat/>
    <w:rsid w:val="00D77511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paragraph" w:styleId="ListParagraph">
    <w:name w:val="List Paragraph"/>
    <w:basedOn w:val="Normal"/>
    <w:uiPriority w:val="34"/>
    <w:qFormat/>
    <w:rsid w:val="005B2D6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A2355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55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55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55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55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55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AB210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174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0543"/>
    <w:pPr>
      <w:keepNext/>
      <w:keepLines/>
      <w:numPr>
        <w:numId w:val="8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34EC5"/>
    <w:pPr>
      <w:keepNext/>
      <w:keepLines/>
      <w:numPr>
        <w:ilvl w:val="1"/>
        <w:numId w:val="8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numPr>
        <w:ilvl w:val="2"/>
        <w:numId w:val="8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556"/>
    <w:pPr>
      <w:keepNext/>
      <w:keepLines/>
      <w:numPr>
        <w:ilvl w:val="3"/>
        <w:numId w:val="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556"/>
    <w:pPr>
      <w:keepNext/>
      <w:keepLines/>
      <w:numPr>
        <w:ilvl w:val="4"/>
        <w:numId w:val="8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556"/>
    <w:pPr>
      <w:keepNext/>
      <w:keepLines/>
      <w:numPr>
        <w:ilvl w:val="5"/>
        <w:numId w:val="8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556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556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556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34E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6"/>
      <w:u w:val="single"/>
    </w:rPr>
  </w:style>
  <w:style w:type="paragraph" w:styleId="TOC1">
    <w:name w:val="toc 1"/>
    <w:basedOn w:val="Normal"/>
    <w:next w:val="Normal"/>
    <w:autoRedefine/>
    <w:uiPriority w:val="39"/>
    <w:rsid w:val="00DF7148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rsid w:val="00DF7148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rsid w:val="00DF714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C2C8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PlaceholderText">
    <w:name w:val="Placeholder Text"/>
    <w:basedOn w:val="DefaultParagraphFont"/>
    <w:uiPriority w:val="99"/>
    <w:semiHidden/>
    <w:rsid w:val="00CC0C59"/>
    <w:rPr>
      <w:color w:val="808080"/>
    </w:rPr>
  </w:style>
  <w:style w:type="paragraph" w:customStyle="1" w:styleId="Comments">
    <w:name w:val="Comments"/>
    <w:basedOn w:val="Normal"/>
    <w:link w:val="CommentsChar"/>
    <w:qFormat/>
    <w:rsid w:val="00D77511"/>
    <w:pPr>
      <w:tabs>
        <w:tab w:val="center" w:pos="4320"/>
        <w:tab w:val="right" w:pos="8640"/>
      </w:tabs>
    </w:pPr>
    <w:rPr>
      <w:rFonts w:asciiTheme="minorHAnsi" w:eastAsia="Times" w:hAnsiTheme="minorHAnsi" w:cs="Times New Roman"/>
      <w:sz w:val="16"/>
      <w:szCs w:val="20"/>
      <w:lang w:eastAsia="pt-BR"/>
    </w:rPr>
  </w:style>
  <w:style w:type="character" w:customStyle="1" w:styleId="CommentsChar">
    <w:name w:val="Comments Char"/>
    <w:basedOn w:val="DefaultParagraphFont"/>
    <w:link w:val="Comments"/>
    <w:rsid w:val="00D77511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D77511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DefaultParagraphFont"/>
    <w:link w:val="Verses"/>
    <w:rsid w:val="00D77511"/>
    <w:rPr>
      <w:rFonts w:ascii="Calibri" w:hAnsi="Calibri"/>
    </w:rPr>
  </w:style>
  <w:style w:type="paragraph" w:styleId="TOCHeading">
    <w:name w:val="TOC Heading"/>
    <w:basedOn w:val="Heading1"/>
    <w:next w:val="Normal"/>
    <w:uiPriority w:val="39"/>
    <w:unhideWhenUsed/>
    <w:qFormat/>
    <w:rsid w:val="00D77511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paragraph" w:styleId="ListParagraph">
    <w:name w:val="List Paragraph"/>
    <w:basedOn w:val="Normal"/>
    <w:uiPriority w:val="34"/>
    <w:qFormat/>
    <w:rsid w:val="005B2D6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A2355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55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55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55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55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55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AB210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0456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60072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82310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4182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5654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\Users\Edu\Documents\Escritorio de Projetos\Modelos\Template.dotx</Template>
  <TotalTime>42</TotalTime>
  <Pages>2</Pages>
  <Words>331</Words>
  <Characters>1887</Characters>
  <Application>Microsoft Macintosh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Gerenciamento dos custos</vt:lpstr>
      <vt:lpstr>Plano de Gerenciamento dos custos</vt:lpstr>
    </vt:vector>
  </TitlesOfParts>
  <Company>PMO Escritório de Projetos</Company>
  <LinksUpToDate>false</LinksUpToDate>
  <CharactersWithSpaces>2214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dos custos</dc:title>
  <dc:subject>Nome do Projeto</dc:subject>
  <dc:creator>Eduardo Montes, PMP</dc:creator>
  <cp:keywords>Template Gerenciamento de Projetos</cp:keywords>
  <dc:description>http://escritoriodeprojetos.com.br</dc:description>
  <cp:lastModifiedBy>Samuel Costa</cp:lastModifiedBy>
  <cp:revision>8</cp:revision>
  <dcterms:created xsi:type="dcterms:W3CDTF">2017-05-31T20:00:00Z</dcterms:created>
  <dcterms:modified xsi:type="dcterms:W3CDTF">2017-06-07T13:36:00Z</dcterms:modified>
</cp:coreProperties>
</file>