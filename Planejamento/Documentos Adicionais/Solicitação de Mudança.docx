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53394" w14:textId="77777777" w:rsidR="00C52528" w:rsidRPr="00C52528" w:rsidRDefault="00C52528" w:rsidP="003D377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2131"/>
        <w:gridCol w:w="4389"/>
      </w:tblGrid>
      <w:tr w:rsidR="00C52528" w:rsidRPr="00C52528" w14:paraId="208FE44F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C388D41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3448629A" w14:textId="77777777" w:rsidTr="00E2668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B36818A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051478FB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DBE5F1" w:themeFill="accent1" w:themeFillTint="33"/>
            <w:vAlign w:val="center"/>
          </w:tcPr>
          <w:p w14:paraId="7D71F398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179B1A30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7F85091D" w14:textId="77777777" w:rsidTr="00E2668F">
        <w:trPr>
          <w:trHeight w:val="340"/>
        </w:trPr>
        <w:tc>
          <w:tcPr>
            <w:tcW w:w="737" w:type="dxa"/>
            <w:vAlign w:val="center"/>
          </w:tcPr>
          <w:p w14:paraId="57FB8C81" w14:textId="77777777"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84A138B" w14:textId="77777777"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14:paraId="7CDC9DCC" w14:textId="77777777" w:rsidR="00C52528" w:rsidRPr="00C52528" w:rsidRDefault="00C52528" w:rsidP="00E34C15"/>
        </w:tc>
        <w:tc>
          <w:tcPr>
            <w:tcW w:w="4389" w:type="dxa"/>
            <w:vAlign w:val="center"/>
          </w:tcPr>
          <w:p w14:paraId="369EA74D" w14:textId="77777777" w:rsidR="00C52528" w:rsidRPr="00C52528" w:rsidRDefault="00C52528" w:rsidP="00E34C15"/>
        </w:tc>
      </w:tr>
    </w:tbl>
    <w:p w14:paraId="2DBB9D11" w14:textId="77777777" w:rsidR="0055540E" w:rsidRDefault="0055540E" w:rsidP="003D377B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3273BD" w:rsidRPr="007B2A71" w14:paraId="5F91C420" w14:textId="77777777" w:rsidTr="00770775">
        <w:trPr>
          <w:trHeight w:val="546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14:paraId="11854EA6" w14:textId="77777777"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Solicitante</w:t>
            </w:r>
          </w:p>
        </w:tc>
        <w:tc>
          <w:tcPr>
            <w:tcW w:w="3630" w:type="dxa"/>
            <w:vAlign w:val="center"/>
          </w:tcPr>
          <w:p w14:paraId="4226F5FE" w14:textId="77777777" w:rsidR="003273BD" w:rsidRPr="007B2A71" w:rsidRDefault="003273BD" w:rsidP="007B2A71">
            <w:pPr>
              <w:rPr>
                <w:sz w:val="22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6BB7FA3F" w14:textId="77777777" w:rsidR="003273BD" w:rsidRPr="007B2A71" w:rsidRDefault="003273BD" w:rsidP="00770775">
            <w:pPr>
              <w:jc w:val="left"/>
              <w:rPr>
                <w:sz w:val="22"/>
              </w:rPr>
            </w:pPr>
            <w:r w:rsidRPr="007B2A71">
              <w:rPr>
                <w:sz w:val="22"/>
              </w:rPr>
              <w:t>Prioridade</w:t>
            </w:r>
          </w:p>
          <w:p w14:paraId="0C082F16" w14:textId="77777777" w:rsidR="002E7C59" w:rsidRPr="007B2A71" w:rsidRDefault="002E7C59" w:rsidP="00770775">
            <w:pPr>
              <w:pStyle w:val="Comments"/>
              <w:jc w:val="left"/>
            </w:pPr>
            <w:r w:rsidRPr="007B2A71">
              <w:t xml:space="preserve">[0-Maior </w:t>
            </w:r>
            <w:r w:rsidR="00D31AF2" w:rsidRPr="007B2A71">
              <w:t>prioridade...</w:t>
            </w:r>
            <w:r w:rsidRPr="007B2A71">
              <w:t>5-Menor]</w:t>
            </w:r>
          </w:p>
        </w:tc>
        <w:tc>
          <w:tcPr>
            <w:tcW w:w="1134" w:type="dxa"/>
            <w:vAlign w:val="center"/>
          </w:tcPr>
          <w:p w14:paraId="31031D8F" w14:textId="77777777" w:rsidR="003273BD" w:rsidRPr="007B2A71" w:rsidRDefault="003273BD" w:rsidP="007B2A71">
            <w:pPr>
              <w:rPr>
                <w:sz w:val="22"/>
              </w:rPr>
            </w:pPr>
          </w:p>
        </w:tc>
      </w:tr>
    </w:tbl>
    <w:p w14:paraId="761DDCE8" w14:textId="77777777" w:rsidR="003273BD" w:rsidRPr="003273BD" w:rsidRDefault="003273BD" w:rsidP="003273BD"/>
    <w:p w14:paraId="72B0B5F3" w14:textId="77777777" w:rsidR="00617E7B" w:rsidRPr="004D39EC" w:rsidRDefault="00617E7B" w:rsidP="009213EE">
      <w:pPr>
        <w:pStyle w:val="Heading1"/>
        <w:rPr>
          <w:u w:val="single"/>
        </w:rPr>
      </w:pPr>
      <w:r w:rsidRPr="004D39EC">
        <w:rPr>
          <w:u w:val="single"/>
        </w:rPr>
        <w:t>Descrição sumária</w:t>
      </w:r>
    </w:p>
    <w:p w14:paraId="00412D48" w14:textId="77777777" w:rsidR="00D31AF2" w:rsidRDefault="00D31AF2" w:rsidP="00770775">
      <w:pPr>
        <w:pStyle w:val="Comments"/>
      </w:pPr>
      <w:r w:rsidRPr="00842903">
        <w:t>[</w:t>
      </w:r>
      <w:r w:rsidRPr="00D31AF2">
        <w:t>Descreva a mudança e os requisitos e características dos produtos a serem entregues</w:t>
      </w:r>
      <w:r w:rsidRPr="00842903">
        <w:t>]</w:t>
      </w:r>
    </w:p>
    <w:p w14:paraId="547B4CB2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193A2A26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676FB358" w14:textId="77777777" w:rsidR="00617E7B" w:rsidRPr="004D39EC" w:rsidRDefault="003273BD" w:rsidP="009213EE">
      <w:pPr>
        <w:pStyle w:val="Heading1"/>
        <w:rPr>
          <w:u w:val="single"/>
        </w:rPr>
      </w:pPr>
      <w:r w:rsidRPr="004D39EC">
        <w:rPr>
          <w:u w:val="single"/>
        </w:rPr>
        <w:t>Justificativa</w:t>
      </w:r>
    </w:p>
    <w:p w14:paraId="43401202" w14:textId="77777777" w:rsidR="00617E7B" w:rsidRPr="004662E1" w:rsidRDefault="00617E7B" w:rsidP="00770775">
      <w:pPr>
        <w:pStyle w:val="Comments"/>
      </w:pPr>
      <w:r w:rsidRPr="004662E1">
        <w:t>[</w:t>
      </w:r>
      <w:r w:rsidR="003273BD">
        <w:t xml:space="preserve">Justifique porque a mudança é </w:t>
      </w:r>
      <w:r w:rsidR="00D31AF2">
        <w:t>necessária. ]</w:t>
      </w:r>
    </w:p>
    <w:p w14:paraId="0BFFA4CE" w14:textId="77777777" w:rsidR="00617E7B" w:rsidRDefault="00617E7B" w:rsidP="00617E7B">
      <w:pPr>
        <w:pStyle w:val="TableText"/>
        <w:rPr>
          <w:rFonts w:ascii="Arial" w:hAnsi="Arial"/>
          <w:lang w:val="pt-BR"/>
        </w:rPr>
      </w:pPr>
    </w:p>
    <w:p w14:paraId="76F14AE2" w14:textId="77777777"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21D2C69A" w14:textId="77777777" w:rsidR="004D39EC" w:rsidRPr="004D39EC" w:rsidRDefault="00D22F4D" w:rsidP="004D39EC">
      <w:pPr>
        <w:pStyle w:val="Heading1"/>
        <w:rPr>
          <w:u w:val="single"/>
        </w:rPr>
      </w:pPr>
      <w:r w:rsidRPr="004D39EC">
        <w:rPr>
          <w:u w:val="single"/>
        </w:rPr>
        <w:t xml:space="preserve">Classificação de impacto no </w:t>
      </w:r>
      <w:r w:rsidR="0025219E" w:rsidRPr="004D39EC">
        <w:rPr>
          <w:u w:val="single"/>
        </w:rPr>
        <w:t>projeto</w:t>
      </w:r>
    </w:p>
    <w:p w14:paraId="2E19B739" w14:textId="77777777" w:rsidR="00D22F4D" w:rsidRPr="004D39EC" w:rsidRDefault="00D22F4D" w:rsidP="00770775">
      <w:pPr>
        <w:pStyle w:val="Comments"/>
      </w:pPr>
      <w:r w:rsidRPr="004D39EC">
        <w:t>[</w:t>
      </w:r>
      <w:r w:rsidR="0025219E" w:rsidRPr="004D39EC">
        <w:t xml:space="preserve">A ser preenchido pela área solicitada ou GP conforme workflow definido no plano de gerenciamento de </w:t>
      </w:r>
      <w:r w:rsidR="00D31AF2" w:rsidRPr="004D39EC">
        <w:t>projetos. ]</w:t>
      </w:r>
    </w:p>
    <w:p w14:paraId="2B96BECE" w14:textId="77777777" w:rsidR="004D39EC" w:rsidRPr="004662E1" w:rsidRDefault="004D39EC" w:rsidP="00770775">
      <w:pPr>
        <w:pStyle w:val="Comment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6450"/>
      </w:tblGrid>
      <w:tr w:rsidR="003273BD" w:rsidRPr="009213EE" w14:paraId="3DE410BA" w14:textId="77777777" w:rsidTr="004D39EC">
        <w:trPr>
          <w:jc w:val="center"/>
        </w:trPr>
        <w:tc>
          <w:tcPr>
            <w:tcW w:w="2201" w:type="dxa"/>
            <w:tcBorders>
              <w:bottom w:val="nil"/>
            </w:tcBorders>
            <w:shd w:val="clear" w:color="auto" w:fill="DBE5F1" w:themeFill="accent1" w:themeFillTint="33"/>
          </w:tcPr>
          <w:p w14:paraId="5122A80C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5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995AB94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3273BD" w:rsidRPr="0025219E" w14:paraId="1C80997F" w14:textId="77777777" w:rsidTr="004D39EC">
        <w:trPr>
          <w:cantSplit/>
          <w:jc w:val="center"/>
        </w:trPr>
        <w:tc>
          <w:tcPr>
            <w:tcW w:w="2201" w:type="dxa"/>
            <w:shd w:val="clear" w:color="auto" w:fill="DBE5F1" w:themeFill="accent1" w:themeFillTint="33"/>
            <w:vAlign w:val="center"/>
          </w:tcPr>
          <w:p w14:paraId="71627FBE" w14:textId="77777777" w:rsidR="003273BD" w:rsidRPr="009213EE" w:rsidRDefault="003273BD" w:rsidP="00452161">
            <w:pPr>
              <w:pStyle w:val="Header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14:paraId="6ACB837F" w14:textId="77777777" w:rsidR="003273BD" w:rsidRPr="0025219E" w:rsidRDefault="003273BD" w:rsidP="00452161">
            <w:pPr>
              <w:pStyle w:val="Header"/>
              <w:jc w:val="center"/>
              <w:rPr>
                <w:szCs w:val="20"/>
              </w:rPr>
            </w:pPr>
          </w:p>
        </w:tc>
      </w:tr>
      <w:tr w:rsidR="003273BD" w:rsidRPr="0025219E" w14:paraId="36E74A60" w14:textId="77777777" w:rsidTr="004D39EC">
        <w:trPr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8D6871" w14:textId="77777777" w:rsidR="003273BD" w:rsidRPr="009213EE" w:rsidRDefault="003273BD" w:rsidP="00452161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7F95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  <w:tr w:rsidR="003273BD" w:rsidRPr="0025219E" w14:paraId="5A1FFE99" w14:textId="77777777" w:rsidTr="004D39EC">
        <w:trPr>
          <w:jc w:val="center"/>
        </w:trPr>
        <w:tc>
          <w:tcPr>
            <w:tcW w:w="2201" w:type="dxa"/>
            <w:shd w:val="clear" w:color="auto" w:fill="DBE5F1" w:themeFill="accent1" w:themeFillTint="33"/>
            <w:vAlign w:val="center"/>
          </w:tcPr>
          <w:p w14:paraId="621D1725" w14:textId="77777777" w:rsidR="003273BD" w:rsidRPr="009213EE" w:rsidRDefault="003273BD" w:rsidP="0025219E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 xml:space="preserve">Impacto no </w:t>
            </w:r>
            <w:r w:rsidR="0025219E" w:rsidRPr="009213EE">
              <w:rPr>
                <w:szCs w:val="20"/>
              </w:rPr>
              <w:t>Prazo</w:t>
            </w:r>
            <w:r w:rsidRPr="009213EE">
              <w:rPr>
                <w:szCs w:val="20"/>
              </w:rPr>
              <w:t xml:space="preserve"> (</w:t>
            </w:r>
            <w:r w:rsidR="0025219E" w:rsidRPr="009213EE">
              <w:rPr>
                <w:szCs w:val="20"/>
              </w:rPr>
              <w:t>D</w:t>
            </w:r>
            <w:r w:rsidRPr="009213EE">
              <w:rPr>
                <w:szCs w:val="20"/>
              </w:rPr>
              <w:t>ias)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14:paraId="110DD138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</w:tbl>
    <w:p w14:paraId="187728B3" w14:textId="77777777" w:rsidR="008843C9" w:rsidRDefault="008843C9" w:rsidP="003D377B"/>
    <w:p w14:paraId="2E610AD5" w14:textId="77777777" w:rsidR="008843C9" w:rsidRDefault="008843C9" w:rsidP="003D377B"/>
    <w:p w14:paraId="5BE962DF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01EF22E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382E88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36FC76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E3DD3EE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4F8502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5283B1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A8661A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241C9C1" w14:textId="77777777" w:rsidR="008843C9" w:rsidRPr="00CE3355" w:rsidRDefault="008843C9" w:rsidP="004D39EC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0E5DD4F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6D6804A0" w14:textId="77777777" w:rsidR="008843C9" w:rsidRPr="00C52528" w:rsidRDefault="008843C9" w:rsidP="002D679E"/>
        </w:tc>
      </w:tr>
      <w:tr w:rsidR="008843C9" w:rsidRPr="00C52528" w14:paraId="0962A05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05D9432" w14:textId="77777777" w:rsidR="008843C9" w:rsidRPr="00CE3355" w:rsidRDefault="008843C9" w:rsidP="004D39E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10B090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F66E4C1" w14:textId="77777777" w:rsidR="008843C9" w:rsidRPr="00C52528" w:rsidRDefault="008843C9" w:rsidP="002D679E"/>
        </w:tc>
      </w:tr>
    </w:tbl>
    <w:p w14:paraId="27AD4C52" w14:textId="77777777" w:rsidR="008843C9" w:rsidRDefault="008843C9" w:rsidP="008843C9"/>
    <w:p w14:paraId="3E55BA29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D84E4" w14:textId="77777777" w:rsidR="00402ABB" w:rsidRDefault="00402ABB" w:rsidP="005E1593">
      <w:r>
        <w:separator/>
      </w:r>
    </w:p>
  </w:endnote>
  <w:endnote w:type="continuationSeparator" w:id="0">
    <w:p w14:paraId="1F262519" w14:textId="77777777" w:rsidR="00402ABB" w:rsidRDefault="00402AB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3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5"/>
      <w:gridCol w:w="4256"/>
    </w:tblGrid>
    <w:tr w:rsidR="006419CA" w:rsidRPr="006419CA" w14:paraId="57DA128A" w14:textId="77777777" w:rsidTr="00586680">
      <w:trPr>
        <w:jc w:val="center"/>
      </w:trPr>
      <w:tc>
        <w:tcPr>
          <w:tcW w:w="3975" w:type="dxa"/>
          <w:vAlign w:val="center"/>
        </w:tcPr>
        <w:p w14:paraId="2F5F0313" w14:textId="39506AAE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D1460">
            <w:rPr>
              <w:noProof/>
              <w:color w:val="244061" w:themeColor="accent1" w:themeShade="80"/>
            </w:rPr>
            <w:t>Solicitaçã</w:t>
          </w:r>
          <w:r w:rsidR="004D39EC">
            <w:rPr>
              <w:noProof/>
              <w:color w:val="244061" w:themeColor="accent1" w:themeShade="80"/>
            </w:rPr>
            <w:t>o de Mudanç</w:t>
          </w:r>
          <w:r w:rsidR="00D22F4D">
            <w:rPr>
              <w:noProof/>
              <w:color w:val="244061" w:themeColor="accent1" w:themeShade="80"/>
            </w:rPr>
            <w:t>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256" w:type="dxa"/>
          <w:vAlign w:val="center"/>
        </w:tcPr>
        <w:p w14:paraId="6B05C817" w14:textId="77777777" w:rsidR="006419CA" w:rsidRPr="006419CA" w:rsidRDefault="006419CA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668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668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E0496" w:rsidRPr="004D39EC" w14:paraId="2926F2B3" w14:textId="77777777" w:rsidTr="00586680">
      <w:trPr>
        <w:jc w:val="center"/>
      </w:trPr>
      <w:tc>
        <w:tcPr>
          <w:tcW w:w="3975" w:type="dxa"/>
          <w:vAlign w:val="center"/>
        </w:tcPr>
        <w:p w14:paraId="64061F75" w14:textId="4117A7C6" w:rsidR="004E0496" w:rsidRPr="006419CA" w:rsidRDefault="00586680" w:rsidP="004D39EC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256" w:type="dxa"/>
          <w:vAlign w:val="center"/>
        </w:tcPr>
        <w:p w14:paraId="59F1B7D9" w14:textId="77777777" w:rsidR="004E0496" w:rsidRPr="004D39EC" w:rsidRDefault="004D39EC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4D39EC">
            <w:rPr>
              <w:color w:val="244061" w:themeColor="accent1" w:themeShade="80"/>
            </w:rPr>
            <w:t>UFG – Instituto de Informática</w:t>
          </w:r>
        </w:p>
      </w:tc>
    </w:tr>
  </w:tbl>
  <w:p w14:paraId="563981F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37E99" w14:textId="77777777" w:rsidR="00402ABB" w:rsidRDefault="00402ABB" w:rsidP="005E1593">
      <w:r>
        <w:separator/>
      </w:r>
    </w:p>
  </w:footnote>
  <w:footnote w:type="continuationSeparator" w:id="0">
    <w:p w14:paraId="187FE2F2" w14:textId="77777777" w:rsidR="00402ABB" w:rsidRDefault="00402AB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E0496" w:rsidRPr="00AD691F" w14:paraId="34483B5E" w14:textId="77777777" w:rsidTr="004D39EC">
      <w:trPr>
        <w:trHeight w:val="699"/>
        <w:jc w:val="center"/>
      </w:trPr>
      <w:tc>
        <w:tcPr>
          <w:tcW w:w="6492" w:type="dxa"/>
          <w:vAlign w:val="center"/>
        </w:tcPr>
        <w:p w14:paraId="1F0E7FCA" w14:textId="77777777" w:rsidR="004E0496" w:rsidRPr="00770775" w:rsidRDefault="004D39EC" w:rsidP="00770775">
          <w:pPr>
            <w:pStyle w:val="Comments"/>
            <w:rPr>
              <w:sz w:val="24"/>
              <w:szCs w:val="24"/>
            </w:rPr>
          </w:pPr>
          <w:r w:rsidRPr="00770775">
            <w:rPr>
              <w:sz w:val="24"/>
              <w:szCs w:val="24"/>
            </w:rPr>
            <w:t>Solicitação de Mudança</w:t>
          </w:r>
        </w:p>
      </w:tc>
      <w:tc>
        <w:tcPr>
          <w:tcW w:w="1956" w:type="dxa"/>
          <w:vMerge w:val="restart"/>
          <w:vAlign w:val="center"/>
        </w:tcPr>
        <w:p w14:paraId="0A492CCC" w14:textId="77777777" w:rsidR="004E0496" w:rsidRPr="00AD691F" w:rsidRDefault="004D39EC" w:rsidP="00770775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BF93584" wp14:editId="1286D3B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0496" w:rsidRPr="00A10908" w14:paraId="53B7B2B3" w14:textId="77777777" w:rsidTr="004E0496">
      <w:trPr>
        <w:trHeight w:val="567"/>
        <w:jc w:val="center"/>
      </w:trPr>
      <w:tc>
        <w:tcPr>
          <w:tcW w:w="6492" w:type="dxa"/>
          <w:vAlign w:val="center"/>
        </w:tcPr>
        <w:p w14:paraId="521A53E6" w14:textId="77777777" w:rsidR="004E0496" w:rsidRPr="004D39EC" w:rsidRDefault="004D39EC" w:rsidP="002D679E">
          <w:pPr>
            <w:pStyle w:val="Header"/>
            <w:rPr>
              <w:sz w:val="24"/>
              <w:szCs w:val="24"/>
            </w:rPr>
          </w:pPr>
          <w:r w:rsidRPr="004D39EC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571174B9" w14:textId="77777777" w:rsidR="004E0496" w:rsidRPr="00A10908" w:rsidRDefault="004E0496" w:rsidP="002D679E">
          <w:pPr>
            <w:pStyle w:val="Header"/>
            <w:rPr>
              <w:b/>
            </w:rPr>
          </w:pPr>
        </w:p>
      </w:tc>
    </w:tr>
  </w:tbl>
  <w:p w14:paraId="494F6088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E2853"/>
    <w:rsid w:val="001D497F"/>
    <w:rsid w:val="001F3D30"/>
    <w:rsid w:val="0025219E"/>
    <w:rsid w:val="00274187"/>
    <w:rsid w:val="002C6A6A"/>
    <w:rsid w:val="002D1460"/>
    <w:rsid w:val="002E7C59"/>
    <w:rsid w:val="003273BD"/>
    <w:rsid w:val="00331443"/>
    <w:rsid w:val="00341B09"/>
    <w:rsid w:val="0034544C"/>
    <w:rsid w:val="003D377B"/>
    <w:rsid w:val="00402ABB"/>
    <w:rsid w:val="0042609D"/>
    <w:rsid w:val="004B2855"/>
    <w:rsid w:val="004B60F1"/>
    <w:rsid w:val="004D39EC"/>
    <w:rsid w:val="004E0496"/>
    <w:rsid w:val="005165BF"/>
    <w:rsid w:val="0052449E"/>
    <w:rsid w:val="00540AA3"/>
    <w:rsid w:val="0055540E"/>
    <w:rsid w:val="00586680"/>
    <w:rsid w:val="005E1593"/>
    <w:rsid w:val="005F487B"/>
    <w:rsid w:val="00617E7B"/>
    <w:rsid w:val="006419CA"/>
    <w:rsid w:val="00663704"/>
    <w:rsid w:val="006A233C"/>
    <w:rsid w:val="00743E89"/>
    <w:rsid w:val="00760B5D"/>
    <w:rsid w:val="00770775"/>
    <w:rsid w:val="00773AA0"/>
    <w:rsid w:val="007A054B"/>
    <w:rsid w:val="007B2A71"/>
    <w:rsid w:val="00842903"/>
    <w:rsid w:val="00871E89"/>
    <w:rsid w:val="008843C9"/>
    <w:rsid w:val="008A6244"/>
    <w:rsid w:val="009213EE"/>
    <w:rsid w:val="009F7E00"/>
    <w:rsid w:val="00AE1992"/>
    <w:rsid w:val="00AF15FC"/>
    <w:rsid w:val="00C52528"/>
    <w:rsid w:val="00CE2B3B"/>
    <w:rsid w:val="00D22F4D"/>
    <w:rsid w:val="00D31AF2"/>
    <w:rsid w:val="00D37957"/>
    <w:rsid w:val="00DB1B1E"/>
    <w:rsid w:val="00E2668F"/>
    <w:rsid w:val="00E34C15"/>
    <w:rsid w:val="00F470DC"/>
    <w:rsid w:val="00F50AD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585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70775"/>
    <w:pPr>
      <w:jc w:val="both"/>
    </w:pPr>
    <w:rPr>
      <w:rFonts w:asciiTheme="minorHAnsi" w:hAnsiTheme="minorHAnsi" w:cs="Arial"/>
      <w:sz w:val="20"/>
      <w:lang w:val="pt-BR"/>
    </w:rPr>
  </w:style>
  <w:style w:type="character" w:customStyle="1" w:styleId="CommentsChar">
    <w:name w:val="Comments Char"/>
    <w:basedOn w:val="DefaultParagraphFont"/>
    <w:link w:val="Comments"/>
    <w:rsid w:val="00770775"/>
    <w:rPr>
      <w:rFonts w:eastAsia="Times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70775"/>
    <w:pPr>
      <w:jc w:val="both"/>
    </w:pPr>
    <w:rPr>
      <w:rFonts w:asciiTheme="minorHAnsi" w:hAnsiTheme="minorHAnsi" w:cs="Arial"/>
      <w:sz w:val="20"/>
      <w:lang w:val="pt-BR"/>
    </w:rPr>
  </w:style>
  <w:style w:type="character" w:customStyle="1" w:styleId="CommentsChar">
    <w:name w:val="Comments Char"/>
    <w:basedOn w:val="DefaultParagraphFont"/>
    <w:link w:val="Comments"/>
    <w:rsid w:val="00770775"/>
    <w:rPr>
      <w:rFonts w:eastAsia="Times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44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PMO Escritório de Projetos</Company>
  <LinksUpToDate>false</LinksUpToDate>
  <CharactersWithSpaces>639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18</cp:revision>
  <dcterms:created xsi:type="dcterms:W3CDTF">2011-09-20T17:46:00Z</dcterms:created>
  <dcterms:modified xsi:type="dcterms:W3CDTF">2017-06-07T13:35:00Z</dcterms:modified>
</cp:coreProperties>
</file>