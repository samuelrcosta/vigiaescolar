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5381"/>
      </w:tblGrid>
      <w:tr w:rsidR="00200C8F" w:rsidRPr="000F71E0" w14:paraId="2AE4D7BA" w14:textId="77777777" w:rsidTr="00A278F8">
        <w:trPr>
          <w:trHeight w:val="377"/>
        </w:trPr>
        <w:tc>
          <w:tcPr>
            <w:tcW w:w="9667" w:type="dxa"/>
            <w:gridSpan w:val="4"/>
            <w:shd w:val="clear" w:color="auto" w:fill="DBE5F1" w:themeFill="accent1" w:themeFillTint="33"/>
            <w:vAlign w:val="center"/>
          </w:tcPr>
          <w:p w14:paraId="4BC6F654" w14:textId="77777777" w:rsidR="00200C8F" w:rsidRPr="000F71E0" w:rsidRDefault="00200C8F" w:rsidP="004671E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00C8F" w:rsidRPr="000F71E0" w14:paraId="4464C4D6" w14:textId="77777777" w:rsidTr="00A278F8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2834B192" w14:textId="77777777" w:rsidR="00200C8F" w:rsidRPr="000F71E0" w:rsidRDefault="00200C8F" w:rsidP="004671E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088CEDF5" w14:textId="77777777" w:rsidR="00200C8F" w:rsidRPr="000F71E0" w:rsidRDefault="00200C8F" w:rsidP="004671E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21918129" w14:textId="77777777" w:rsidR="00200C8F" w:rsidRPr="000F71E0" w:rsidRDefault="00200C8F" w:rsidP="004671E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5381" w:type="dxa"/>
            <w:shd w:val="clear" w:color="auto" w:fill="DBE5F1" w:themeFill="accent1" w:themeFillTint="33"/>
            <w:vAlign w:val="center"/>
          </w:tcPr>
          <w:p w14:paraId="6614BB5D" w14:textId="77777777" w:rsidR="00200C8F" w:rsidRPr="000F71E0" w:rsidRDefault="00200C8F" w:rsidP="004671E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200C8F" w:rsidRPr="00C52528" w14:paraId="5C0FDAC0" w14:textId="77777777" w:rsidTr="00A278F8">
        <w:trPr>
          <w:trHeight w:val="340"/>
        </w:trPr>
        <w:tc>
          <w:tcPr>
            <w:tcW w:w="737" w:type="dxa"/>
            <w:vAlign w:val="center"/>
          </w:tcPr>
          <w:p w14:paraId="68E02EB7" w14:textId="77777777" w:rsidR="00200C8F" w:rsidRPr="00C52528" w:rsidRDefault="00200C8F" w:rsidP="004671EB">
            <w:pPr>
              <w:pStyle w:val="Verses"/>
            </w:pPr>
          </w:p>
        </w:tc>
        <w:tc>
          <w:tcPr>
            <w:tcW w:w="1129" w:type="dxa"/>
            <w:vAlign w:val="center"/>
          </w:tcPr>
          <w:p w14:paraId="7B6D0EAC" w14:textId="77777777" w:rsidR="00200C8F" w:rsidRPr="00C52528" w:rsidRDefault="00200C8F" w:rsidP="004671EB">
            <w:pPr>
              <w:pStyle w:val="Verses"/>
            </w:pPr>
          </w:p>
        </w:tc>
        <w:tc>
          <w:tcPr>
            <w:tcW w:w="2420" w:type="dxa"/>
            <w:vAlign w:val="center"/>
          </w:tcPr>
          <w:p w14:paraId="21D8E7C7" w14:textId="77777777" w:rsidR="00200C8F" w:rsidRPr="00C52528" w:rsidRDefault="00200C8F" w:rsidP="004671EB">
            <w:pPr>
              <w:pStyle w:val="Verses"/>
            </w:pPr>
          </w:p>
        </w:tc>
        <w:tc>
          <w:tcPr>
            <w:tcW w:w="5381" w:type="dxa"/>
            <w:vAlign w:val="center"/>
          </w:tcPr>
          <w:p w14:paraId="19408A8C" w14:textId="77777777" w:rsidR="00200C8F" w:rsidRPr="00C52528" w:rsidRDefault="00200C8F" w:rsidP="004671EB">
            <w:pPr>
              <w:pStyle w:val="Verses"/>
            </w:pPr>
          </w:p>
        </w:tc>
      </w:tr>
    </w:tbl>
    <w:p w14:paraId="6747D2F0" w14:textId="77777777" w:rsidR="00CF0A6E" w:rsidRDefault="00CF0A6E" w:rsidP="003D377B"/>
    <w:p w14:paraId="49741D33" w14:textId="77777777" w:rsidR="008843C9" w:rsidRPr="008843C9" w:rsidRDefault="008843C9" w:rsidP="00CF0A6E">
      <w:pPr>
        <w:pStyle w:val="Ttulo1"/>
      </w:pPr>
      <w:bookmarkStart w:id="0" w:name="_Toc419672859"/>
      <w:r w:rsidRPr="008843C9">
        <w:t>Objetivos deste documento</w:t>
      </w:r>
      <w:bookmarkEnd w:id="0"/>
    </w:p>
    <w:p w14:paraId="06910978" w14:textId="77777777" w:rsidR="00200C8F" w:rsidRPr="00E03B96" w:rsidRDefault="00200C8F" w:rsidP="00E03B96">
      <w:pPr>
        <w:pStyle w:val="Comments"/>
      </w:pPr>
      <w:r w:rsidRPr="00E03B96">
        <w:t>[Descreva o motivo pelo qual esse documento será usado</w:t>
      </w:r>
    </w:p>
    <w:p w14:paraId="0524EF34" w14:textId="77777777" w:rsidR="003D377B" w:rsidRPr="00E03B96" w:rsidRDefault="00AF1638" w:rsidP="003D377B">
      <w:r w:rsidRPr="00E03B96">
        <w:t>Descrever de forma clara qual trabalho deverá ser realizado e quais entregas serão produzidas f</w:t>
      </w:r>
      <w:r w:rsidR="00824E1F" w:rsidRPr="00E03B96">
        <w:t>ornece</w:t>
      </w:r>
      <w:r w:rsidRPr="00E03B96">
        <w:t>ndo</w:t>
      </w:r>
      <w:r w:rsidR="00824E1F" w:rsidRPr="00E03B96">
        <w:t xml:space="preserve"> informação suficiente para o vendedor criar e precificar uma proposta aderente </w:t>
      </w:r>
      <w:r w:rsidR="00F55A2D" w:rsidRPr="00E03B96">
        <w:t>à</w:t>
      </w:r>
      <w:r w:rsidRPr="00E03B96">
        <w:t>s</w:t>
      </w:r>
      <w:r w:rsidR="00824E1F" w:rsidRPr="00E03B96">
        <w:t xml:space="preserve"> necessidade</w:t>
      </w:r>
      <w:r w:rsidRPr="00E03B96">
        <w:t>s</w:t>
      </w:r>
      <w:r w:rsidR="00824E1F" w:rsidRPr="00E03B96">
        <w:t xml:space="preserve"> do projeto</w:t>
      </w:r>
      <w:r w:rsidR="00E03B96" w:rsidRPr="00E03B96">
        <w:t>]</w:t>
      </w:r>
      <w:r w:rsidR="00824E1F" w:rsidRPr="00E03B96">
        <w:t>.</w:t>
      </w:r>
    </w:p>
    <w:p w14:paraId="74F9509D" w14:textId="77777777" w:rsidR="00E42DC5" w:rsidRDefault="00E42DC5" w:rsidP="003D377B"/>
    <w:p w14:paraId="1B96961E" w14:textId="77777777" w:rsidR="004B60F1" w:rsidRPr="00057D0A" w:rsidRDefault="00151586" w:rsidP="002326E0">
      <w:pPr>
        <w:pStyle w:val="Ttulo1"/>
      </w:pPr>
      <w:bookmarkStart w:id="1" w:name="_Toc419672860"/>
      <w:r w:rsidRPr="00151586">
        <w:t>Escopo do Trabalho</w:t>
      </w:r>
      <w:bookmarkEnd w:id="1"/>
    </w:p>
    <w:p w14:paraId="7B09B2C5" w14:textId="77777777" w:rsidR="004B60F1" w:rsidRPr="00E03B96" w:rsidRDefault="004B60F1" w:rsidP="00E03B96">
      <w:pPr>
        <w:pStyle w:val="Comments"/>
      </w:pPr>
      <w:r w:rsidRPr="00E03B96">
        <w:t>[</w:t>
      </w:r>
      <w:r w:rsidR="00151586" w:rsidRPr="00E03B96">
        <w:t xml:space="preserve">Descreva o trabalho a ser feito em detalhe </w:t>
      </w:r>
      <w:r w:rsidR="00200C8F" w:rsidRPr="00E03B96">
        <w:t>suficiente. ]</w:t>
      </w:r>
    </w:p>
    <w:p w14:paraId="3E1C2069" w14:textId="77777777" w:rsidR="00E42DC5" w:rsidRDefault="00E42DC5" w:rsidP="003D377B"/>
    <w:p w14:paraId="581424E6" w14:textId="77777777" w:rsidR="00F55A2D" w:rsidRPr="00530D90" w:rsidRDefault="00AF1638" w:rsidP="002326E0">
      <w:pPr>
        <w:pStyle w:val="Ttulo2"/>
        <w:rPr>
          <w:u w:val="single"/>
        </w:rPr>
      </w:pPr>
      <w:bookmarkStart w:id="2" w:name="_Toc319340141"/>
      <w:bookmarkStart w:id="3" w:name="_Toc419672861"/>
      <w:r w:rsidRPr="00530D90">
        <w:rPr>
          <w:u w:val="single"/>
        </w:rPr>
        <w:t xml:space="preserve">Cronograma de </w:t>
      </w:r>
      <w:r w:rsidR="00F55A2D" w:rsidRPr="00530D90">
        <w:rPr>
          <w:u w:val="single"/>
        </w:rPr>
        <w:t>Entregas do Projeto e Critérios de Aceitação</w:t>
      </w:r>
      <w:bookmarkEnd w:id="2"/>
      <w:bookmarkEnd w:id="3"/>
    </w:p>
    <w:p w14:paraId="17D873B5" w14:textId="77777777" w:rsidR="00F55A2D" w:rsidRPr="00AA21AD" w:rsidRDefault="00F55A2D" w:rsidP="00E03B96">
      <w:pPr>
        <w:pStyle w:val="Comments"/>
      </w:pPr>
      <w:r w:rsidRPr="00AA21AD">
        <w:t>[</w:t>
      </w:r>
      <w:r>
        <w:t>Identifi</w:t>
      </w:r>
      <w:r w:rsidR="00260EE0">
        <w:t>que</w:t>
      </w:r>
      <w:r>
        <w:t xml:space="preserve"> as entregas requeridas, seus critérios de aceitação e quando deverão ser entregues. Sempre que possível atrelar os pagamentos e incentivos com os critérios de aceitação e previsão de </w:t>
      </w:r>
      <w:r w:rsidR="00200C8F">
        <w:t>término. ]</w:t>
      </w:r>
    </w:p>
    <w:p w14:paraId="65DBACA9" w14:textId="77777777" w:rsidR="00F55A2D" w:rsidRPr="00E04C51" w:rsidRDefault="00F55A2D" w:rsidP="00F55A2D">
      <w:pPr>
        <w:rPr>
          <w:rFonts w:cs="Arial"/>
          <w:iCs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4860"/>
        <w:gridCol w:w="2118"/>
      </w:tblGrid>
      <w:tr w:rsidR="00F55A2D" w:rsidRPr="0000794C" w14:paraId="6F19EAA3" w14:textId="77777777" w:rsidTr="00E03B96">
        <w:trPr>
          <w:trHeight w:val="432"/>
        </w:trPr>
        <w:tc>
          <w:tcPr>
            <w:tcW w:w="2628" w:type="dxa"/>
            <w:shd w:val="clear" w:color="auto" w:fill="DBE5F1" w:themeFill="accent1" w:themeFillTint="33"/>
            <w:vAlign w:val="center"/>
          </w:tcPr>
          <w:p w14:paraId="377BBB4B" w14:textId="77777777" w:rsidR="00F55A2D" w:rsidRPr="0000794C" w:rsidRDefault="00F55A2D" w:rsidP="00164B67">
            <w:r>
              <w:t>Entrega</w:t>
            </w:r>
          </w:p>
        </w:tc>
        <w:tc>
          <w:tcPr>
            <w:tcW w:w="4860" w:type="dxa"/>
            <w:shd w:val="clear" w:color="auto" w:fill="DBE5F1" w:themeFill="accent1" w:themeFillTint="33"/>
            <w:vAlign w:val="center"/>
          </w:tcPr>
          <w:p w14:paraId="20CCF54E" w14:textId="77777777" w:rsidR="00F55A2D" w:rsidRPr="0000794C" w:rsidRDefault="00F55A2D" w:rsidP="00164B67">
            <w:r>
              <w:t>Critérios de aceitação</w:t>
            </w:r>
          </w:p>
        </w:tc>
        <w:tc>
          <w:tcPr>
            <w:tcW w:w="2118" w:type="dxa"/>
            <w:shd w:val="clear" w:color="auto" w:fill="DBE5F1" w:themeFill="accent1" w:themeFillTint="33"/>
            <w:vAlign w:val="center"/>
          </w:tcPr>
          <w:p w14:paraId="71EB68A1" w14:textId="77777777" w:rsidR="00F55A2D" w:rsidRPr="0000794C" w:rsidRDefault="00F55A2D" w:rsidP="00164B67">
            <w:r>
              <w:t>Previsão de Término</w:t>
            </w:r>
          </w:p>
        </w:tc>
      </w:tr>
      <w:tr w:rsidR="00F55A2D" w14:paraId="65A317E3" w14:textId="77777777" w:rsidTr="00E03B96">
        <w:tc>
          <w:tcPr>
            <w:tcW w:w="2628" w:type="dxa"/>
          </w:tcPr>
          <w:p w14:paraId="504B5CAF" w14:textId="77777777" w:rsidR="00F55A2D" w:rsidRDefault="00F55A2D" w:rsidP="00164B67">
            <w:pPr>
              <w:rPr>
                <w:rFonts w:cs="Arial"/>
              </w:rPr>
            </w:pPr>
          </w:p>
        </w:tc>
        <w:tc>
          <w:tcPr>
            <w:tcW w:w="4860" w:type="dxa"/>
          </w:tcPr>
          <w:p w14:paraId="762F8DF2" w14:textId="77777777" w:rsidR="00F55A2D" w:rsidRDefault="00F55A2D" w:rsidP="00164B67">
            <w:pPr>
              <w:rPr>
                <w:rFonts w:cs="Arial"/>
              </w:rPr>
            </w:pPr>
          </w:p>
        </w:tc>
        <w:tc>
          <w:tcPr>
            <w:tcW w:w="2118" w:type="dxa"/>
          </w:tcPr>
          <w:p w14:paraId="19657E18" w14:textId="77777777" w:rsidR="00F55A2D" w:rsidRDefault="00F55A2D" w:rsidP="00164B67">
            <w:pPr>
              <w:rPr>
                <w:rFonts w:cs="Arial"/>
              </w:rPr>
            </w:pPr>
          </w:p>
        </w:tc>
      </w:tr>
    </w:tbl>
    <w:p w14:paraId="3CD85002" w14:textId="77777777" w:rsidR="00F55A2D" w:rsidRDefault="00F55A2D" w:rsidP="003D377B"/>
    <w:p w14:paraId="51822FD2" w14:textId="77777777" w:rsidR="00151586" w:rsidRPr="00530D90" w:rsidRDefault="00530E23" w:rsidP="002326E0">
      <w:pPr>
        <w:pStyle w:val="Ttulo2"/>
        <w:rPr>
          <w:u w:val="single"/>
        </w:rPr>
      </w:pPr>
      <w:bookmarkStart w:id="4" w:name="_Toc419672862"/>
      <w:r w:rsidRPr="00530D90">
        <w:rPr>
          <w:u w:val="single"/>
        </w:rPr>
        <w:t>Padrões Aplicáveis</w:t>
      </w:r>
      <w:bookmarkEnd w:id="4"/>
    </w:p>
    <w:p w14:paraId="0A7175FE" w14:textId="77777777" w:rsidR="00151586" w:rsidRDefault="00151586" w:rsidP="00E03B96">
      <w:pPr>
        <w:pStyle w:val="Comments"/>
      </w:pPr>
      <w:r w:rsidRPr="00842903">
        <w:t>[</w:t>
      </w:r>
      <w:r w:rsidR="00530E23" w:rsidRPr="00530E23">
        <w:t>Especifi</w:t>
      </w:r>
      <w:r w:rsidR="00530E23">
        <w:t>que</w:t>
      </w:r>
      <w:r w:rsidR="00530E23" w:rsidRPr="00530E23">
        <w:t xml:space="preserve"> qualquer padrão de indústria ou padrões próprios a serem seguidos que são relevantes ao trabalho </w:t>
      </w:r>
      <w:r w:rsidR="00F55A2D">
        <w:t>a</w:t>
      </w:r>
      <w:r w:rsidR="00530E23" w:rsidRPr="00530E23">
        <w:t xml:space="preserve"> ser </w:t>
      </w:r>
      <w:r w:rsidR="00200C8F" w:rsidRPr="00530E23">
        <w:t>realizado.</w:t>
      </w:r>
      <w:r w:rsidR="00E03B96">
        <w:t>]</w:t>
      </w:r>
    </w:p>
    <w:p w14:paraId="3DC83790" w14:textId="77777777" w:rsidR="00585FF2" w:rsidRDefault="00585FF2" w:rsidP="00E03B96">
      <w:pPr>
        <w:pStyle w:val="Comments"/>
      </w:pPr>
      <w:r>
        <w:t xml:space="preserve">Os </w:t>
      </w:r>
      <w:r w:rsidRPr="00D477B4">
        <w:t xml:space="preserve">padrões </w:t>
      </w:r>
      <w:r>
        <w:t>de mercado ou da organização a serem atingidos estão descritos abaixo e suas respectivas Normas e Procedimentos estão em anexo.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28"/>
      </w:tblGrid>
      <w:tr w:rsidR="00585FF2" w:rsidRPr="0000794C" w14:paraId="66956FA9" w14:textId="77777777" w:rsidTr="00E03B96">
        <w:trPr>
          <w:trHeight w:val="432"/>
        </w:trPr>
        <w:tc>
          <w:tcPr>
            <w:tcW w:w="3227" w:type="dxa"/>
            <w:shd w:val="clear" w:color="auto" w:fill="DBE5F1" w:themeFill="accent1" w:themeFillTint="33"/>
            <w:vAlign w:val="center"/>
          </w:tcPr>
          <w:p w14:paraId="4508622F" w14:textId="77777777" w:rsidR="00585FF2" w:rsidRPr="00D477B4" w:rsidRDefault="00585FF2" w:rsidP="00E03B96">
            <w:pPr>
              <w:jc w:val="center"/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t>Padrão</w:t>
            </w:r>
          </w:p>
        </w:tc>
        <w:tc>
          <w:tcPr>
            <w:tcW w:w="5528" w:type="dxa"/>
            <w:shd w:val="clear" w:color="auto" w:fill="DBE5F1" w:themeFill="accent1" w:themeFillTint="33"/>
            <w:vAlign w:val="center"/>
          </w:tcPr>
          <w:p w14:paraId="6DAB7ADD" w14:textId="77777777" w:rsidR="00585FF2" w:rsidRPr="00D477B4" w:rsidRDefault="00585FF2" w:rsidP="00E03B96">
            <w:pPr>
              <w:jc w:val="center"/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Norma ABNT/Procedimento do SGQ</w:t>
            </w:r>
          </w:p>
        </w:tc>
      </w:tr>
      <w:tr w:rsidR="00585FF2" w14:paraId="05B9A3D1" w14:textId="77777777" w:rsidTr="00E03B96">
        <w:tc>
          <w:tcPr>
            <w:tcW w:w="3227" w:type="dxa"/>
          </w:tcPr>
          <w:p w14:paraId="0DE99E82" w14:textId="77777777" w:rsidR="00585FF2" w:rsidRDefault="00585FF2" w:rsidP="00086720">
            <w:pPr>
              <w:rPr>
                <w:rFonts w:cs="Arial"/>
              </w:rPr>
            </w:pPr>
          </w:p>
        </w:tc>
        <w:tc>
          <w:tcPr>
            <w:tcW w:w="5528" w:type="dxa"/>
          </w:tcPr>
          <w:p w14:paraId="56729B38" w14:textId="77777777" w:rsidR="00585FF2" w:rsidRDefault="00585FF2" w:rsidP="00086720">
            <w:pPr>
              <w:rPr>
                <w:rFonts w:cs="Arial"/>
              </w:rPr>
            </w:pPr>
          </w:p>
        </w:tc>
      </w:tr>
    </w:tbl>
    <w:p w14:paraId="3DCE2EB1" w14:textId="77777777" w:rsidR="00585FF2" w:rsidRDefault="00585FF2" w:rsidP="00E03B96">
      <w:pPr>
        <w:pStyle w:val="Comments"/>
      </w:pPr>
    </w:p>
    <w:p w14:paraId="29E204C2" w14:textId="77777777" w:rsidR="00151586" w:rsidRPr="00530D90" w:rsidRDefault="00260EE0" w:rsidP="002326E0">
      <w:pPr>
        <w:pStyle w:val="Ttulo2"/>
        <w:rPr>
          <w:u w:val="single"/>
        </w:rPr>
      </w:pPr>
      <w:bookmarkStart w:id="5" w:name="_Toc419672863"/>
      <w:r w:rsidRPr="00530D90">
        <w:rPr>
          <w:u w:val="single"/>
        </w:rPr>
        <w:t>Requisitos</w:t>
      </w:r>
      <w:r w:rsidR="00926AF2" w:rsidRPr="00530D90">
        <w:rPr>
          <w:u w:val="single"/>
        </w:rPr>
        <w:t xml:space="preserve"> e </w:t>
      </w:r>
      <w:r w:rsidR="009823D2" w:rsidRPr="00530D90">
        <w:rPr>
          <w:u w:val="single"/>
        </w:rPr>
        <w:t>Indicadores</w:t>
      </w:r>
      <w:bookmarkEnd w:id="5"/>
    </w:p>
    <w:p w14:paraId="5EDD52C1" w14:textId="77777777" w:rsidR="00260EE0" w:rsidRPr="00AA21AD" w:rsidRDefault="00260EE0" w:rsidP="00E03B96">
      <w:pPr>
        <w:pStyle w:val="Comments"/>
      </w:pPr>
      <w:r w:rsidRPr="00AA21AD">
        <w:t>[List</w:t>
      </w:r>
      <w:r>
        <w:t>e</w:t>
      </w:r>
      <w:r w:rsidRPr="00AA21AD">
        <w:t xml:space="preserve"> os </w:t>
      </w:r>
      <w:r>
        <w:t xml:space="preserve">requisitos </w:t>
      </w:r>
      <w:r w:rsidRPr="00AA21AD">
        <w:t>de qualidade</w:t>
      </w:r>
      <w:r>
        <w:t xml:space="preserve"> usados e como serão </w:t>
      </w:r>
      <w:r w:rsidR="00200C8F">
        <w:t>satisfeitos. ]</w:t>
      </w:r>
    </w:p>
    <w:p w14:paraId="6BBC8C81" w14:textId="77777777" w:rsidR="00260EE0" w:rsidRPr="00D477B4" w:rsidRDefault="00260EE0" w:rsidP="00260EE0">
      <w:pPr>
        <w:rPr>
          <w:rFonts w:cs="Arial"/>
          <w:bCs/>
        </w:rPr>
      </w:pPr>
      <w:r w:rsidRPr="00D477B4">
        <w:rPr>
          <w:rFonts w:cs="Arial"/>
          <w:bCs/>
        </w:rPr>
        <w:t xml:space="preserve">Os </w:t>
      </w:r>
      <w:r>
        <w:rPr>
          <w:rFonts w:cs="Arial"/>
          <w:bCs/>
        </w:rPr>
        <w:t xml:space="preserve">requisitos </w:t>
      </w:r>
      <w:r w:rsidR="00926AF2">
        <w:rPr>
          <w:rFonts w:cs="Arial"/>
          <w:bCs/>
        </w:rPr>
        <w:t xml:space="preserve">e os indicadores </w:t>
      </w:r>
      <w:r w:rsidRPr="00D477B4">
        <w:rPr>
          <w:rFonts w:cs="Arial"/>
          <w:bCs/>
        </w:rPr>
        <w:t xml:space="preserve">a serem atingidos pelo projeto estão descritos a seguir. 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"/>
        <w:gridCol w:w="2503"/>
        <w:gridCol w:w="1133"/>
        <w:gridCol w:w="1097"/>
        <w:gridCol w:w="1097"/>
        <w:gridCol w:w="1283"/>
        <w:gridCol w:w="1120"/>
        <w:gridCol w:w="1129"/>
      </w:tblGrid>
      <w:tr w:rsidR="009823D2" w:rsidRPr="0000794C" w14:paraId="6BA924C2" w14:textId="77777777" w:rsidTr="009823D2">
        <w:trPr>
          <w:trHeight w:val="432"/>
        </w:trPr>
        <w:tc>
          <w:tcPr>
            <w:tcW w:w="1378" w:type="dxa"/>
            <w:shd w:val="clear" w:color="auto" w:fill="DBE5F1" w:themeFill="accent1" w:themeFillTint="33"/>
            <w:vAlign w:val="center"/>
          </w:tcPr>
          <w:p w14:paraId="3B671B43" w14:textId="77777777" w:rsidR="009823D2" w:rsidRPr="00D477B4" w:rsidRDefault="009823D2" w:rsidP="00086720">
            <w:pPr>
              <w:rPr>
                <w:rFonts w:cs="Arial"/>
                <w:b/>
                <w:bCs/>
                <w:iCs/>
              </w:rPr>
            </w:pPr>
          </w:p>
          <w:p w14:paraId="7D8DB07A" w14:textId="77777777" w:rsidR="009823D2" w:rsidRPr="00D477B4" w:rsidRDefault="009823D2" w:rsidP="00086720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Requisitos</w:t>
            </w:r>
          </w:p>
          <w:p w14:paraId="3FB8420A" w14:textId="77777777" w:rsidR="009823D2" w:rsidRPr="00D477B4" w:rsidRDefault="009823D2" w:rsidP="00086720">
            <w:pPr>
              <w:rPr>
                <w:rFonts w:cs="Arial"/>
                <w:b/>
                <w:bCs/>
                <w:iCs/>
              </w:rPr>
            </w:pPr>
          </w:p>
        </w:tc>
        <w:tc>
          <w:tcPr>
            <w:tcW w:w="2503" w:type="dxa"/>
            <w:shd w:val="clear" w:color="auto" w:fill="DBE5F1" w:themeFill="accent1" w:themeFillTint="33"/>
            <w:vAlign w:val="center"/>
          </w:tcPr>
          <w:p w14:paraId="1ACA4E14" w14:textId="77777777" w:rsidR="009823D2" w:rsidRPr="00D477B4" w:rsidRDefault="009823D2" w:rsidP="00086720">
            <w:pPr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t>Ações para atingimento</w:t>
            </w:r>
          </w:p>
        </w:tc>
        <w:tc>
          <w:tcPr>
            <w:tcW w:w="1133" w:type="dxa"/>
            <w:shd w:val="clear" w:color="auto" w:fill="DBE5F1" w:themeFill="accent1" w:themeFillTint="33"/>
            <w:vAlign w:val="center"/>
          </w:tcPr>
          <w:p w14:paraId="5E2223F0" w14:textId="77777777" w:rsidR="009823D2" w:rsidRPr="00D477B4" w:rsidRDefault="009823D2" w:rsidP="009823D2">
            <w:pPr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t>Indicador</w:t>
            </w:r>
          </w:p>
        </w:tc>
        <w:tc>
          <w:tcPr>
            <w:tcW w:w="1097" w:type="dxa"/>
            <w:shd w:val="clear" w:color="auto" w:fill="DBE5F1" w:themeFill="accent1" w:themeFillTint="33"/>
            <w:vAlign w:val="center"/>
          </w:tcPr>
          <w:p w14:paraId="5EC9A3C0" w14:textId="77777777" w:rsidR="009823D2" w:rsidRPr="00A63C15" w:rsidRDefault="009823D2" w:rsidP="00086720">
            <w:pPr>
              <w:rPr>
                <w:rFonts w:eastAsia="Arial Unicode MS"/>
                <w:b/>
              </w:rPr>
            </w:pPr>
            <w:r>
              <w:rPr>
                <w:b/>
              </w:rPr>
              <w:t>Meta</w:t>
            </w:r>
          </w:p>
        </w:tc>
        <w:tc>
          <w:tcPr>
            <w:tcW w:w="1097" w:type="dxa"/>
            <w:shd w:val="clear" w:color="auto" w:fill="DBE5F1" w:themeFill="accent1" w:themeFillTint="33"/>
            <w:vAlign w:val="center"/>
          </w:tcPr>
          <w:p w14:paraId="789BD65C" w14:textId="77777777" w:rsidR="009823D2" w:rsidRPr="00A63C15" w:rsidRDefault="009823D2" w:rsidP="00086720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Técnica de Medição</w:t>
            </w:r>
          </w:p>
        </w:tc>
        <w:tc>
          <w:tcPr>
            <w:tcW w:w="1283" w:type="dxa"/>
            <w:shd w:val="clear" w:color="auto" w:fill="DBE5F1" w:themeFill="accent1" w:themeFillTint="33"/>
            <w:vAlign w:val="center"/>
          </w:tcPr>
          <w:p w14:paraId="0D7B90EB" w14:textId="77777777" w:rsidR="009823D2" w:rsidRPr="00A63C15" w:rsidRDefault="009823D2" w:rsidP="00086720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Frequência</w:t>
            </w:r>
          </w:p>
        </w:tc>
        <w:tc>
          <w:tcPr>
            <w:tcW w:w="1120" w:type="dxa"/>
            <w:shd w:val="clear" w:color="auto" w:fill="DBE5F1" w:themeFill="accent1" w:themeFillTint="33"/>
            <w:vAlign w:val="center"/>
          </w:tcPr>
          <w:p w14:paraId="587346D6" w14:textId="77777777" w:rsidR="009823D2" w:rsidRPr="00A63C15" w:rsidRDefault="009823D2" w:rsidP="00086720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Quem Mede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597153CF" w14:textId="77777777" w:rsidR="009823D2" w:rsidRPr="00A63C15" w:rsidRDefault="009823D2" w:rsidP="00086720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Onde Registra</w:t>
            </w:r>
          </w:p>
        </w:tc>
      </w:tr>
      <w:tr w:rsidR="009823D2" w14:paraId="1DFC384B" w14:textId="77777777" w:rsidTr="009823D2">
        <w:tc>
          <w:tcPr>
            <w:tcW w:w="1378" w:type="dxa"/>
          </w:tcPr>
          <w:p w14:paraId="52F40A48" w14:textId="77777777"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2503" w:type="dxa"/>
          </w:tcPr>
          <w:p w14:paraId="773B43E5" w14:textId="77777777"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133" w:type="dxa"/>
          </w:tcPr>
          <w:p w14:paraId="37A89CEE" w14:textId="77777777"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097" w:type="dxa"/>
            <w:vAlign w:val="center"/>
          </w:tcPr>
          <w:p w14:paraId="5A99304C" w14:textId="77777777" w:rsidR="009823D2" w:rsidRPr="00224C1C" w:rsidRDefault="009823D2" w:rsidP="00086720">
            <w:pPr>
              <w:rPr>
                <w:rFonts w:eastAsia="Arial Unicode MS"/>
              </w:rPr>
            </w:pPr>
          </w:p>
        </w:tc>
        <w:tc>
          <w:tcPr>
            <w:tcW w:w="1097" w:type="dxa"/>
            <w:vAlign w:val="center"/>
          </w:tcPr>
          <w:p w14:paraId="41DECBA5" w14:textId="77777777" w:rsidR="009823D2" w:rsidRPr="00224C1C" w:rsidRDefault="009823D2" w:rsidP="00086720">
            <w:pPr>
              <w:rPr>
                <w:rFonts w:eastAsia="Arial Unicode MS"/>
              </w:rPr>
            </w:pPr>
          </w:p>
        </w:tc>
        <w:tc>
          <w:tcPr>
            <w:tcW w:w="1283" w:type="dxa"/>
            <w:vAlign w:val="center"/>
          </w:tcPr>
          <w:p w14:paraId="1B375255" w14:textId="77777777" w:rsidR="009823D2" w:rsidRPr="00224C1C" w:rsidRDefault="009823D2" w:rsidP="00086720">
            <w:pPr>
              <w:rPr>
                <w:rFonts w:eastAsia="Arial Unicode MS"/>
              </w:rPr>
            </w:pPr>
          </w:p>
        </w:tc>
        <w:tc>
          <w:tcPr>
            <w:tcW w:w="1120" w:type="dxa"/>
            <w:vAlign w:val="center"/>
          </w:tcPr>
          <w:p w14:paraId="345E551B" w14:textId="77777777" w:rsidR="009823D2" w:rsidRPr="00224C1C" w:rsidRDefault="009823D2" w:rsidP="00086720">
            <w:pPr>
              <w:rPr>
                <w:rFonts w:eastAsia="Arial Unicode MS"/>
              </w:rPr>
            </w:pPr>
          </w:p>
        </w:tc>
        <w:tc>
          <w:tcPr>
            <w:tcW w:w="1129" w:type="dxa"/>
            <w:vAlign w:val="center"/>
          </w:tcPr>
          <w:p w14:paraId="21F3B890" w14:textId="77777777" w:rsidR="009823D2" w:rsidRPr="00224C1C" w:rsidRDefault="009823D2" w:rsidP="00086720">
            <w:pPr>
              <w:rPr>
                <w:rFonts w:eastAsia="Arial Unicode MS"/>
              </w:rPr>
            </w:pPr>
          </w:p>
        </w:tc>
      </w:tr>
      <w:tr w:rsidR="009823D2" w14:paraId="0209F9C6" w14:textId="77777777" w:rsidTr="009823D2">
        <w:tc>
          <w:tcPr>
            <w:tcW w:w="1378" w:type="dxa"/>
          </w:tcPr>
          <w:p w14:paraId="70084FC3" w14:textId="77777777"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2503" w:type="dxa"/>
          </w:tcPr>
          <w:p w14:paraId="09E8E6BA" w14:textId="77777777"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133" w:type="dxa"/>
          </w:tcPr>
          <w:p w14:paraId="46E81CDA" w14:textId="77777777"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097" w:type="dxa"/>
          </w:tcPr>
          <w:p w14:paraId="51A7A246" w14:textId="77777777"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097" w:type="dxa"/>
          </w:tcPr>
          <w:p w14:paraId="2709316C" w14:textId="77777777"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283" w:type="dxa"/>
            <w:vAlign w:val="center"/>
          </w:tcPr>
          <w:p w14:paraId="26B9B57B" w14:textId="77777777" w:rsidR="009823D2" w:rsidRPr="00224C1C" w:rsidRDefault="009823D2" w:rsidP="00086720"/>
        </w:tc>
        <w:tc>
          <w:tcPr>
            <w:tcW w:w="1120" w:type="dxa"/>
            <w:vAlign w:val="center"/>
          </w:tcPr>
          <w:p w14:paraId="3D7400D5" w14:textId="77777777" w:rsidR="009823D2" w:rsidRPr="00224C1C" w:rsidRDefault="009823D2" w:rsidP="00086720"/>
        </w:tc>
        <w:tc>
          <w:tcPr>
            <w:tcW w:w="1129" w:type="dxa"/>
            <w:vAlign w:val="center"/>
          </w:tcPr>
          <w:p w14:paraId="2650BA5B" w14:textId="77777777" w:rsidR="009823D2" w:rsidRPr="00224C1C" w:rsidRDefault="009823D2" w:rsidP="00086720"/>
        </w:tc>
      </w:tr>
      <w:tr w:rsidR="009823D2" w14:paraId="0E6B9F3E" w14:textId="77777777" w:rsidTr="009823D2">
        <w:tc>
          <w:tcPr>
            <w:tcW w:w="1378" w:type="dxa"/>
          </w:tcPr>
          <w:p w14:paraId="53BFC3B2" w14:textId="77777777"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2503" w:type="dxa"/>
          </w:tcPr>
          <w:p w14:paraId="7EC3684B" w14:textId="77777777"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133" w:type="dxa"/>
          </w:tcPr>
          <w:p w14:paraId="2984F3EB" w14:textId="77777777"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097" w:type="dxa"/>
          </w:tcPr>
          <w:p w14:paraId="6C8E3CC9" w14:textId="77777777"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097" w:type="dxa"/>
          </w:tcPr>
          <w:p w14:paraId="27BED0A0" w14:textId="77777777" w:rsidR="009823D2" w:rsidRDefault="009823D2" w:rsidP="00086720">
            <w:pPr>
              <w:rPr>
                <w:rFonts w:cs="Arial"/>
              </w:rPr>
            </w:pPr>
          </w:p>
        </w:tc>
        <w:tc>
          <w:tcPr>
            <w:tcW w:w="1283" w:type="dxa"/>
            <w:vAlign w:val="center"/>
          </w:tcPr>
          <w:p w14:paraId="5E56494A" w14:textId="77777777" w:rsidR="009823D2" w:rsidRPr="00224C1C" w:rsidRDefault="009823D2" w:rsidP="00086720"/>
        </w:tc>
        <w:tc>
          <w:tcPr>
            <w:tcW w:w="1120" w:type="dxa"/>
            <w:vAlign w:val="center"/>
          </w:tcPr>
          <w:p w14:paraId="2F467A72" w14:textId="77777777" w:rsidR="009823D2" w:rsidRPr="00224C1C" w:rsidRDefault="009823D2" w:rsidP="00086720"/>
        </w:tc>
        <w:tc>
          <w:tcPr>
            <w:tcW w:w="1129" w:type="dxa"/>
            <w:vAlign w:val="center"/>
          </w:tcPr>
          <w:p w14:paraId="3DD423BB" w14:textId="77777777" w:rsidR="009823D2" w:rsidRPr="00224C1C" w:rsidRDefault="009823D2" w:rsidP="00086720"/>
        </w:tc>
      </w:tr>
    </w:tbl>
    <w:p w14:paraId="51C8CCFD" w14:textId="77777777" w:rsidR="00260EE0" w:rsidRDefault="00260EE0" w:rsidP="00E03B96">
      <w:pPr>
        <w:pStyle w:val="Comments"/>
      </w:pPr>
    </w:p>
    <w:p w14:paraId="1F6CD9FB" w14:textId="77777777" w:rsidR="00151586" w:rsidRDefault="00151586" w:rsidP="00151586"/>
    <w:p w14:paraId="2DF34462" w14:textId="77777777" w:rsidR="00F55A2D" w:rsidRPr="00057D0A" w:rsidRDefault="00F55A2D" w:rsidP="002326E0">
      <w:pPr>
        <w:pStyle w:val="Ttulo1"/>
      </w:pPr>
      <w:bookmarkStart w:id="6" w:name="_Toc419672864"/>
      <w:r w:rsidRPr="00151586">
        <w:lastRenderedPageBreak/>
        <w:t>Local de Trabalho</w:t>
      </w:r>
      <w:bookmarkEnd w:id="6"/>
    </w:p>
    <w:p w14:paraId="6893210A" w14:textId="77777777" w:rsidR="00F55A2D" w:rsidRDefault="00F55A2D" w:rsidP="00E03B96">
      <w:pPr>
        <w:pStyle w:val="Comments"/>
      </w:pPr>
      <w:r w:rsidRPr="00842903">
        <w:t>[Descreva</w:t>
      </w:r>
      <w:r w:rsidRPr="00151586">
        <w:t xml:space="preserve"> onde o trabalho será </w:t>
      </w:r>
      <w:r w:rsidR="00200C8F" w:rsidRPr="00151586">
        <w:t>realizado.</w:t>
      </w:r>
      <w:r w:rsidR="00200C8F" w:rsidRPr="00842903">
        <w:t xml:space="preserve"> ]</w:t>
      </w:r>
    </w:p>
    <w:p w14:paraId="6F677ABC" w14:textId="77777777" w:rsidR="00F55A2D" w:rsidRDefault="00F55A2D" w:rsidP="00F55A2D"/>
    <w:p w14:paraId="6FDC7308" w14:textId="77777777" w:rsidR="00F55A2D" w:rsidRDefault="00F55A2D" w:rsidP="00F55A2D"/>
    <w:p w14:paraId="7735FA1B" w14:textId="77777777" w:rsidR="00F55A2D" w:rsidRPr="00057D0A" w:rsidRDefault="00F55A2D" w:rsidP="002326E0">
      <w:pPr>
        <w:pStyle w:val="Ttulo1"/>
      </w:pPr>
      <w:bookmarkStart w:id="7" w:name="_Toc419672865"/>
      <w:r w:rsidRPr="00151586">
        <w:t>Período de Trabalho</w:t>
      </w:r>
      <w:bookmarkEnd w:id="7"/>
    </w:p>
    <w:p w14:paraId="6CC8D5EB" w14:textId="77777777" w:rsidR="00F55A2D" w:rsidRDefault="00F55A2D" w:rsidP="00E03B96">
      <w:pPr>
        <w:pStyle w:val="Comments"/>
      </w:pPr>
      <w:r w:rsidRPr="00842903">
        <w:t>[</w:t>
      </w:r>
      <w:r w:rsidRPr="00151586">
        <w:t>Especifi</w:t>
      </w:r>
      <w:r>
        <w:t>que</w:t>
      </w:r>
      <w:r w:rsidRPr="00151586">
        <w:t xml:space="preserve"> quando o trabalho dever começar e terminar, horas de trabalho, número de horas semanais que podem ser faturadas e informações sobre as agendas de trabalho </w:t>
      </w:r>
      <w:r w:rsidR="00200C8F" w:rsidRPr="00151586">
        <w:t>local.</w:t>
      </w:r>
      <w:r w:rsidR="00200C8F" w:rsidRPr="00842903">
        <w:t xml:space="preserve"> ]</w:t>
      </w:r>
    </w:p>
    <w:p w14:paraId="6FC378CD" w14:textId="77777777" w:rsidR="00F55A2D" w:rsidRDefault="00F55A2D" w:rsidP="00F55A2D"/>
    <w:p w14:paraId="38FE47FC" w14:textId="77777777" w:rsidR="00F55A2D" w:rsidRDefault="00F55A2D" w:rsidP="00F55A2D"/>
    <w:p w14:paraId="0E1C5D99" w14:textId="77777777" w:rsidR="00151586" w:rsidRPr="00057D0A" w:rsidRDefault="00530E23" w:rsidP="002326E0">
      <w:pPr>
        <w:pStyle w:val="Ttulo1"/>
      </w:pPr>
      <w:bookmarkStart w:id="8" w:name="_Toc419672866"/>
      <w:r w:rsidRPr="00530E23">
        <w:t>Requisitos Especiais</w:t>
      </w:r>
      <w:bookmarkEnd w:id="8"/>
    </w:p>
    <w:p w14:paraId="713F8242" w14:textId="77777777" w:rsidR="00151586" w:rsidRDefault="00151586" w:rsidP="00E03B96">
      <w:pPr>
        <w:pStyle w:val="Comments"/>
      </w:pPr>
      <w:r w:rsidRPr="00842903">
        <w:t>[</w:t>
      </w:r>
      <w:r w:rsidR="00530E23" w:rsidRPr="00530E23">
        <w:t>Especifica qualquer requisito especial como mínimo grau de experiência dos profissionais, requisitos de viagens, etc.</w:t>
      </w:r>
      <w:r w:rsidRPr="00842903">
        <w:t>]</w:t>
      </w:r>
    </w:p>
    <w:p w14:paraId="2C75095A" w14:textId="77777777" w:rsidR="00151586" w:rsidRDefault="00151586" w:rsidP="00151586"/>
    <w:p w14:paraId="20F4806A" w14:textId="77777777" w:rsidR="00151586" w:rsidRDefault="00151586" w:rsidP="00151586"/>
    <w:p w14:paraId="5EEF1741" w14:textId="77777777" w:rsidR="00A278F8" w:rsidRDefault="00A278F8" w:rsidP="00151586"/>
    <w:tbl>
      <w:tblPr>
        <w:tblW w:w="952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580"/>
        <w:gridCol w:w="4819"/>
        <w:gridCol w:w="2127"/>
      </w:tblGrid>
      <w:tr w:rsidR="008843C9" w:rsidRPr="00C52528" w14:paraId="0878E3E1" w14:textId="77777777" w:rsidTr="00E03B96">
        <w:trPr>
          <w:trHeight w:val="377"/>
        </w:trPr>
        <w:tc>
          <w:tcPr>
            <w:tcW w:w="9526" w:type="dxa"/>
            <w:gridSpan w:val="3"/>
            <w:shd w:val="clear" w:color="auto" w:fill="DBE5F1" w:themeFill="accent1" w:themeFillTint="33"/>
            <w:vAlign w:val="center"/>
          </w:tcPr>
          <w:p w14:paraId="155C1406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1B55B07C" w14:textId="77777777" w:rsidTr="00E03B96">
        <w:trPr>
          <w:trHeight w:val="283"/>
        </w:trPr>
        <w:tc>
          <w:tcPr>
            <w:tcW w:w="2580" w:type="dxa"/>
            <w:shd w:val="clear" w:color="auto" w:fill="DBE5F1" w:themeFill="accent1" w:themeFillTint="33"/>
            <w:vAlign w:val="center"/>
          </w:tcPr>
          <w:p w14:paraId="20CADCF9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819" w:type="dxa"/>
            <w:shd w:val="clear" w:color="auto" w:fill="DBE5F1" w:themeFill="accent1" w:themeFillTint="33"/>
            <w:vAlign w:val="center"/>
          </w:tcPr>
          <w:p w14:paraId="218BF2B5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2127" w:type="dxa"/>
            <w:shd w:val="clear" w:color="auto" w:fill="DBE5F1" w:themeFill="accent1" w:themeFillTint="33"/>
            <w:vAlign w:val="center"/>
          </w:tcPr>
          <w:p w14:paraId="10EAD0B7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0A9A6C4E" w14:textId="77777777" w:rsidTr="00E03B96">
        <w:trPr>
          <w:trHeight w:val="340"/>
        </w:trPr>
        <w:tc>
          <w:tcPr>
            <w:tcW w:w="2580" w:type="dxa"/>
            <w:vAlign w:val="center"/>
          </w:tcPr>
          <w:p w14:paraId="41603AC5" w14:textId="77777777"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819" w:type="dxa"/>
            <w:vAlign w:val="center"/>
          </w:tcPr>
          <w:p w14:paraId="23BB7A79" w14:textId="77777777" w:rsidR="008843C9" w:rsidRPr="00C52528" w:rsidRDefault="008843C9" w:rsidP="002D679E"/>
        </w:tc>
        <w:tc>
          <w:tcPr>
            <w:tcW w:w="2127" w:type="dxa"/>
            <w:vAlign w:val="center"/>
          </w:tcPr>
          <w:p w14:paraId="6A5644CD" w14:textId="77777777" w:rsidR="008843C9" w:rsidRPr="00C52528" w:rsidRDefault="008843C9" w:rsidP="002D679E"/>
        </w:tc>
      </w:tr>
      <w:tr w:rsidR="008843C9" w:rsidRPr="00C52528" w14:paraId="6D1C6E2A" w14:textId="77777777" w:rsidTr="00E03B96">
        <w:trPr>
          <w:trHeight w:val="340"/>
        </w:trPr>
        <w:tc>
          <w:tcPr>
            <w:tcW w:w="2580" w:type="dxa"/>
            <w:vAlign w:val="center"/>
          </w:tcPr>
          <w:p w14:paraId="61399B2A" w14:textId="77777777"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819" w:type="dxa"/>
            <w:vAlign w:val="center"/>
          </w:tcPr>
          <w:p w14:paraId="7A028840" w14:textId="77777777" w:rsidR="008843C9" w:rsidRPr="00C52528" w:rsidRDefault="008843C9" w:rsidP="002D679E"/>
        </w:tc>
        <w:tc>
          <w:tcPr>
            <w:tcW w:w="2127" w:type="dxa"/>
            <w:vAlign w:val="center"/>
          </w:tcPr>
          <w:p w14:paraId="4E31F1F7" w14:textId="77777777" w:rsidR="008843C9" w:rsidRPr="00C52528" w:rsidRDefault="008843C9" w:rsidP="002D679E"/>
        </w:tc>
      </w:tr>
    </w:tbl>
    <w:p w14:paraId="76BB2E80" w14:textId="77777777" w:rsidR="008843C9" w:rsidRDefault="008843C9" w:rsidP="008843C9"/>
    <w:p w14:paraId="05F3DE6A" w14:textId="77777777" w:rsidR="008843C9" w:rsidRDefault="008843C9" w:rsidP="003D377B">
      <w:bookmarkStart w:id="9" w:name="_GoBack"/>
      <w:bookmarkEnd w:id="9"/>
    </w:p>
    <w:sectPr w:rsidR="008843C9" w:rsidSect="009823D2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3F0695" w14:textId="77777777" w:rsidR="00354936" w:rsidRDefault="00354936" w:rsidP="005E1593">
      <w:r>
        <w:separator/>
      </w:r>
    </w:p>
  </w:endnote>
  <w:endnote w:type="continuationSeparator" w:id="0">
    <w:p w14:paraId="3860DB01" w14:textId="77777777" w:rsidR="00354936" w:rsidRDefault="00354936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976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41"/>
      <w:gridCol w:w="4581"/>
    </w:tblGrid>
    <w:tr w:rsidR="006419CA" w:rsidRPr="006419CA" w14:paraId="18C25ECB" w14:textId="77777777" w:rsidTr="003F6453">
      <w:trPr>
        <w:jc w:val="center"/>
      </w:trPr>
      <w:tc>
        <w:tcPr>
          <w:tcW w:w="2109" w:type="pct"/>
          <w:vAlign w:val="center"/>
        </w:tcPr>
        <w:p w14:paraId="553DEEB4" w14:textId="77777777" w:rsidR="006419CA" w:rsidRPr="006419CA" w:rsidRDefault="006419CA" w:rsidP="00E03B96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55A2D">
            <w:rPr>
              <w:noProof/>
              <w:color w:val="244061" w:themeColor="accent1" w:themeShade="80"/>
            </w:rPr>
            <w:t>Declaracao de</w:t>
          </w:r>
          <w:r w:rsidR="00E03B96">
            <w:rPr>
              <w:noProof/>
              <w:color w:val="244061" w:themeColor="accent1" w:themeShade="80"/>
            </w:rPr>
            <w:t xml:space="preserve"> Trabalho</w:t>
          </w:r>
          <w:r w:rsidR="00F55A2D">
            <w:rPr>
              <w:noProof/>
              <w:color w:val="244061" w:themeColor="accent1" w:themeShade="80"/>
            </w:rPr>
            <w:t>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891" w:type="pct"/>
          <w:vAlign w:val="center"/>
        </w:tcPr>
        <w:p w14:paraId="43FB3F90" w14:textId="77777777" w:rsidR="006419CA" w:rsidRPr="006419CA" w:rsidRDefault="006419CA" w:rsidP="00DA5C1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F6453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F6453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="00DA5C19" w:rsidRPr="006419CA">
            <w:rPr>
              <w:color w:val="244061" w:themeColor="accent1" w:themeShade="80"/>
            </w:rPr>
            <w:t xml:space="preserve"> </w:t>
          </w:r>
        </w:p>
      </w:tc>
    </w:tr>
    <w:tr w:rsidR="00DA5C19" w:rsidRPr="006419CA" w14:paraId="30C54E57" w14:textId="77777777" w:rsidTr="003F6453">
      <w:trPr>
        <w:jc w:val="center"/>
      </w:trPr>
      <w:tc>
        <w:tcPr>
          <w:tcW w:w="2109" w:type="pct"/>
          <w:vAlign w:val="center"/>
        </w:tcPr>
        <w:p w14:paraId="73BB3F4D" w14:textId="36DBAA4D" w:rsidR="00DA5C19" w:rsidRPr="006419CA" w:rsidRDefault="003F6453" w:rsidP="00E03B96"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SoftR Tecnologia da Informação</w:t>
          </w:r>
        </w:p>
      </w:tc>
      <w:tc>
        <w:tcPr>
          <w:tcW w:w="2891" w:type="pct"/>
          <w:vAlign w:val="center"/>
        </w:tcPr>
        <w:p w14:paraId="71785798" w14:textId="77777777" w:rsidR="00DA5C19" w:rsidRPr="00E03B96" w:rsidRDefault="00E03B96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E03B96">
            <w:rPr>
              <w:color w:val="244061" w:themeColor="accent1" w:themeShade="80"/>
            </w:rPr>
            <w:t>UFG – Instituto de Informática</w:t>
          </w:r>
        </w:p>
      </w:tc>
    </w:tr>
  </w:tbl>
  <w:p w14:paraId="1C5B3DA5" w14:textId="77777777"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627C71" w14:textId="77777777" w:rsidR="00354936" w:rsidRDefault="00354936" w:rsidP="005E1593">
      <w:r>
        <w:separator/>
      </w:r>
    </w:p>
  </w:footnote>
  <w:footnote w:type="continuationSeparator" w:id="0">
    <w:p w14:paraId="3921EBDD" w14:textId="77777777" w:rsidR="00354936" w:rsidRDefault="00354936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DA5C19" w:rsidRPr="00AD691F" w14:paraId="53CA7351" w14:textId="77777777" w:rsidTr="00E03B96">
      <w:trPr>
        <w:trHeight w:val="699"/>
        <w:jc w:val="center"/>
      </w:trPr>
      <w:tc>
        <w:tcPr>
          <w:tcW w:w="6492" w:type="dxa"/>
          <w:vAlign w:val="center"/>
        </w:tcPr>
        <w:p w14:paraId="1F232EBE" w14:textId="77777777" w:rsidR="00DA5C19" w:rsidRPr="00E03B96" w:rsidRDefault="00E03B96" w:rsidP="005E1593">
          <w:pPr>
            <w:pStyle w:val="Cabealho"/>
            <w:rPr>
              <w:sz w:val="24"/>
              <w:szCs w:val="24"/>
            </w:rPr>
          </w:pPr>
          <w:r w:rsidRPr="00E03B96">
            <w:rPr>
              <w:sz w:val="24"/>
              <w:szCs w:val="24"/>
            </w:rPr>
            <w:t>Declaração de Trabalho</w:t>
          </w:r>
        </w:p>
      </w:tc>
      <w:tc>
        <w:tcPr>
          <w:tcW w:w="1956" w:type="dxa"/>
          <w:vMerge w:val="restart"/>
          <w:vAlign w:val="center"/>
        </w:tcPr>
        <w:p w14:paraId="23C4E679" w14:textId="77777777" w:rsidR="00DA5C19" w:rsidRPr="00AD691F" w:rsidRDefault="00E03B96" w:rsidP="00E03B96">
          <w:pPr>
            <w:pStyle w:val="Comments"/>
            <w:jc w:val="center"/>
          </w:pPr>
          <w:r>
            <w:rPr>
              <w:noProof/>
            </w:rPr>
            <w:drawing>
              <wp:inline distT="0" distB="0" distL="0" distR="0" wp14:anchorId="127DF642" wp14:editId="055D0F4E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DA5C19" w:rsidRPr="00A10908" w14:paraId="7A7F4FC0" w14:textId="77777777" w:rsidTr="00DA5C19">
      <w:trPr>
        <w:trHeight w:val="567"/>
        <w:jc w:val="center"/>
      </w:trPr>
      <w:tc>
        <w:tcPr>
          <w:tcW w:w="6492" w:type="dxa"/>
          <w:vAlign w:val="center"/>
        </w:tcPr>
        <w:p w14:paraId="18B6CF95" w14:textId="77777777" w:rsidR="00DA5C19" w:rsidRPr="00E03B96" w:rsidRDefault="00E03B96" w:rsidP="002D679E">
          <w:pPr>
            <w:pStyle w:val="Cabealho"/>
            <w:rPr>
              <w:sz w:val="24"/>
              <w:szCs w:val="24"/>
            </w:rPr>
          </w:pPr>
          <w:r w:rsidRPr="00E03B96">
            <w:rPr>
              <w:sz w:val="24"/>
              <w:szCs w:val="24"/>
            </w:rPr>
            <w:t>Vigia Escolar</w:t>
          </w:r>
        </w:p>
      </w:tc>
      <w:tc>
        <w:tcPr>
          <w:tcW w:w="1956" w:type="dxa"/>
          <w:vMerge/>
          <w:vAlign w:val="center"/>
        </w:tcPr>
        <w:p w14:paraId="384642D9" w14:textId="77777777" w:rsidR="00DA5C19" w:rsidRPr="00A10908" w:rsidRDefault="00DA5C19" w:rsidP="002D679E">
          <w:pPr>
            <w:pStyle w:val="Cabealho"/>
            <w:rPr>
              <w:b/>
            </w:rPr>
          </w:pPr>
        </w:p>
      </w:tc>
    </w:tr>
  </w:tbl>
  <w:p w14:paraId="01237F8D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10A9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DB"/>
    <w:rsid w:val="000E2853"/>
    <w:rsid w:val="000E2DBD"/>
    <w:rsid w:val="00107FA6"/>
    <w:rsid w:val="00123D95"/>
    <w:rsid w:val="001344AD"/>
    <w:rsid w:val="00151586"/>
    <w:rsid w:val="001D497F"/>
    <w:rsid w:val="001D77C1"/>
    <w:rsid w:val="001F3D30"/>
    <w:rsid w:val="00200C8F"/>
    <w:rsid w:val="002326E0"/>
    <w:rsid w:val="00260EE0"/>
    <w:rsid w:val="00274187"/>
    <w:rsid w:val="002A5166"/>
    <w:rsid w:val="002D7A3C"/>
    <w:rsid w:val="00331443"/>
    <w:rsid w:val="00341B09"/>
    <w:rsid w:val="0034544C"/>
    <w:rsid w:val="00354936"/>
    <w:rsid w:val="003D377B"/>
    <w:rsid w:val="003F38DF"/>
    <w:rsid w:val="003F6453"/>
    <w:rsid w:val="0042609D"/>
    <w:rsid w:val="00460C54"/>
    <w:rsid w:val="004B2855"/>
    <w:rsid w:val="004B60F1"/>
    <w:rsid w:val="004D46CC"/>
    <w:rsid w:val="00513CDB"/>
    <w:rsid w:val="005165BF"/>
    <w:rsid w:val="00530D90"/>
    <w:rsid w:val="00530E23"/>
    <w:rsid w:val="005546E1"/>
    <w:rsid w:val="0055540E"/>
    <w:rsid w:val="00585FF2"/>
    <w:rsid w:val="005D03B6"/>
    <w:rsid w:val="005E1593"/>
    <w:rsid w:val="005F487B"/>
    <w:rsid w:val="00603ACD"/>
    <w:rsid w:val="006419CA"/>
    <w:rsid w:val="00663704"/>
    <w:rsid w:val="006A233C"/>
    <w:rsid w:val="00743E89"/>
    <w:rsid w:val="00746987"/>
    <w:rsid w:val="007A054B"/>
    <w:rsid w:val="00824E1F"/>
    <w:rsid w:val="00833CE9"/>
    <w:rsid w:val="00842903"/>
    <w:rsid w:val="00871E89"/>
    <w:rsid w:val="008843C9"/>
    <w:rsid w:val="00926AF2"/>
    <w:rsid w:val="00930363"/>
    <w:rsid w:val="00943259"/>
    <w:rsid w:val="009661C1"/>
    <w:rsid w:val="00980543"/>
    <w:rsid w:val="009823D2"/>
    <w:rsid w:val="00A278F8"/>
    <w:rsid w:val="00A949AC"/>
    <w:rsid w:val="00AE1992"/>
    <w:rsid w:val="00AF15FC"/>
    <w:rsid w:val="00AF1638"/>
    <w:rsid w:val="00B0406E"/>
    <w:rsid w:val="00B7639F"/>
    <w:rsid w:val="00C52528"/>
    <w:rsid w:val="00CE2B3B"/>
    <w:rsid w:val="00CF0A6E"/>
    <w:rsid w:val="00D25390"/>
    <w:rsid w:val="00D37957"/>
    <w:rsid w:val="00D9735F"/>
    <w:rsid w:val="00DA5C19"/>
    <w:rsid w:val="00E03B96"/>
    <w:rsid w:val="00E34C15"/>
    <w:rsid w:val="00E42DC5"/>
    <w:rsid w:val="00EE41C1"/>
    <w:rsid w:val="00F55A2D"/>
    <w:rsid w:val="00FB4073"/>
    <w:rsid w:val="00FB5A09"/>
    <w:rsid w:val="00FC2077"/>
    <w:rsid w:val="00FD4EFD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F789D3B"/>
  <w15:docId w15:val="{7AD58706-F9E6-4282-981A-2090A26B0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C8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0A6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0A6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0A6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0A6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0A6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0A6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DA5C19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DA5C19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E03B96"/>
    <w:rPr>
      <w:rFonts w:asciiTheme="minorHAnsi" w:hAnsiTheme="minorHAnsi"/>
      <w:sz w:val="22"/>
      <w:szCs w:val="22"/>
      <w:lang w:val="pt-BR"/>
    </w:rPr>
  </w:style>
  <w:style w:type="character" w:customStyle="1" w:styleId="CommentsChar">
    <w:name w:val="Comments Char"/>
    <w:basedOn w:val="Fontepargpadro"/>
    <w:link w:val="Comments"/>
    <w:rsid w:val="00E03B96"/>
    <w:rPr>
      <w:rFonts w:eastAsia="Times" w:cs="Times New Roman"/>
      <w:lang w:eastAsia="pt-BR"/>
    </w:rPr>
  </w:style>
  <w:style w:type="paragraph" w:customStyle="1" w:styleId="Verses">
    <w:name w:val="Versões"/>
    <w:link w:val="VersesChar"/>
    <w:qFormat/>
    <w:rsid w:val="00200C8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200C8F"/>
    <w:rPr>
      <w:rFonts w:ascii="Calibri" w:hAnsi="Calibri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0A6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0A6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0A6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0A6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0A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0A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CF0A6E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F0A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F0A6E"/>
    <w:pPr>
      <w:spacing w:after="100"/>
      <w:ind w:left="220"/>
    </w:pPr>
  </w:style>
  <w:style w:type="character" w:styleId="HiperlinkVisitado">
    <w:name w:val="FollowedHyperlink"/>
    <w:basedOn w:val="Fontepargpadro"/>
    <w:uiPriority w:val="99"/>
    <w:semiHidden/>
    <w:unhideWhenUsed/>
    <w:rsid w:val="001D77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C8D22-D131-4F3F-A3A8-EBAD5FAA3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232</TotalTime>
  <Pages>2</Pages>
  <Words>297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Declaração de Trabalho</vt:lpstr>
    </vt:vector>
  </TitlesOfParts>
  <Company/>
  <LinksUpToDate>false</LinksUpToDate>
  <CharactersWithSpaces>1904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de Trabalho</dc:title>
  <dc:subject>Nome do Projeto</dc:subject>
  <dc:creator>eduardo@escritoriodeprojetos.com.br</dc:creator>
  <cp:keywords>Template Gerenciamento de Projetos</cp:keywords>
  <dc:description>http://escritoriodeprojetos.com.br</dc:description>
  <cp:lastModifiedBy>Samuel Rocha</cp:lastModifiedBy>
  <cp:revision>33</cp:revision>
  <dcterms:created xsi:type="dcterms:W3CDTF">2012-04-05T20:38:00Z</dcterms:created>
  <dcterms:modified xsi:type="dcterms:W3CDTF">2017-06-07T13:46:00Z</dcterms:modified>
</cp:coreProperties>
</file>