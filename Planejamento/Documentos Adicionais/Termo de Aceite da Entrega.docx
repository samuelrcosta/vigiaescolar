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2E0D1D" w:rsidRPr="000F71E0" w14:paraId="1CA31FE1" w14:textId="77777777" w:rsidTr="00663D10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237AAE0" w14:textId="77777777" w:rsidR="002E0D1D" w:rsidRPr="000F71E0" w:rsidRDefault="002E0D1D" w:rsidP="00663D1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E0D1D" w:rsidRPr="000F71E0" w14:paraId="10EE6F65" w14:textId="77777777" w:rsidTr="00663D10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90ABFAC" w14:textId="77777777" w:rsidR="002E0D1D" w:rsidRPr="000F71E0" w:rsidRDefault="002E0D1D" w:rsidP="00663D1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C680784" w14:textId="77777777" w:rsidR="002E0D1D" w:rsidRPr="000F71E0" w:rsidRDefault="002E0D1D" w:rsidP="00663D1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6DF55194" w14:textId="77777777" w:rsidR="002E0D1D" w:rsidRPr="000F71E0" w:rsidRDefault="002E0D1D" w:rsidP="00663D1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7479A11" w14:textId="77777777" w:rsidR="002E0D1D" w:rsidRPr="000F71E0" w:rsidRDefault="002E0D1D" w:rsidP="00663D1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E0D1D" w:rsidRPr="00C52528" w14:paraId="2CA0C2E3" w14:textId="77777777" w:rsidTr="00663D10">
        <w:trPr>
          <w:trHeight w:val="340"/>
        </w:trPr>
        <w:tc>
          <w:tcPr>
            <w:tcW w:w="737" w:type="dxa"/>
            <w:vAlign w:val="center"/>
          </w:tcPr>
          <w:p w14:paraId="26343ADA" w14:textId="77777777" w:rsidR="002E0D1D" w:rsidRPr="00C52528" w:rsidRDefault="002E0D1D" w:rsidP="00663D10">
            <w:pPr>
              <w:pStyle w:val="Verses"/>
            </w:pPr>
          </w:p>
        </w:tc>
        <w:tc>
          <w:tcPr>
            <w:tcW w:w="1276" w:type="dxa"/>
            <w:vAlign w:val="center"/>
          </w:tcPr>
          <w:p w14:paraId="3CC289C6" w14:textId="77777777" w:rsidR="002E0D1D" w:rsidRPr="00C52528" w:rsidRDefault="002E0D1D" w:rsidP="00663D10">
            <w:pPr>
              <w:pStyle w:val="Verses"/>
            </w:pPr>
          </w:p>
        </w:tc>
        <w:tc>
          <w:tcPr>
            <w:tcW w:w="2273" w:type="dxa"/>
            <w:vAlign w:val="center"/>
          </w:tcPr>
          <w:p w14:paraId="0E2C3CD6" w14:textId="77777777" w:rsidR="002E0D1D" w:rsidRPr="00C52528" w:rsidRDefault="002E0D1D" w:rsidP="00663D10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5226914B" w14:textId="77777777" w:rsidR="002E0D1D" w:rsidRPr="00C52528" w:rsidRDefault="002E0D1D" w:rsidP="002E0D1D">
            <w:pPr>
              <w:pStyle w:val="Verses"/>
            </w:pPr>
          </w:p>
        </w:tc>
      </w:tr>
    </w:tbl>
    <w:p w14:paraId="2E6153BC" w14:textId="77777777" w:rsidR="002E0D1D" w:rsidRDefault="002E0D1D" w:rsidP="002E0D1D">
      <w:pPr>
        <w:pStyle w:val="Heading1"/>
        <w:rPr>
          <w:u w:val="single"/>
        </w:rPr>
      </w:pPr>
    </w:p>
    <w:p w14:paraId="66D621E5" w14:textId="77777777" w:rsidR="007003B2" w:rsidRPr="002E0D1D" w:rsidRDefault="00F8498F" w:rsidP="002E0D1D">
      <w:pPr>
        <w:pStyle w:val="Heading1"/>
        <w:rPr>
          <w:u w:val="single"/>
        </w:rPr>
      </w:pPr>
      <w:r w:rsidRPr="002E0D1D">
        <w:rPr>
          <w:u w:val="single"/>
        </w:rPr>
        <w:t xml:space="preserve">Objetivos deste documento </w:t>
      </w:r>
    </w:p>
    <w:p w14:paraId="3FDF3CC9" w14:textId="4912DCC8" w:rsidR="005814A1" w:rsidRDefault="005814A1" w:rsidP="00396A0D">
      <w:pPr>
        <w:jc w:val="both"/>
      </w:pPr>
      <w:r w:rsidRPr="00B11B27">
        <w:t>Este documento formaliza o aceite d</w:t>
      </w:r>
      <w:r w:rsidR="007003B2">
        <w:t>a entrega</w:t>
      </w:r>
      <w:r w:rsidRPr="00B11B27">
        <w:t xml:space="preserve"> considerando-</w:t>
      </w:r>
      <w:r w:rsidR="007003B2">
        <w:t>a</w:t>
      </w:r>
      <w:r w:rsidRPr="00B11B27">
        <w:t xml:space="preserve"> </w:t>
      </w:r>
      <w:r w:rsidR="007003B2">
        <w:t xml:space="preserve">em conformidade com os requisitos e os critérios de aceitação </w:t>
      </w:r>
      <w:r w:rsidR="00396A0D">
        <w:t xml:space="preserve">que foram </w:t>
      </w:r>
      <w:r w:rsidR="007003B2">
        <w:t>definidos</w:t>
      </w:r>
      <w:r w:rsidRPr="00B11B27">
        <w:t>.</w:t>
      </w:r>
    </w:p>
    <w:p w14:paraId="722BC8C1" w14:textId="77777777" w:rsidR="00F8498F" w:rsidRPr="00AA3C95" w:rsidRDefault="00F8498F" w:rsidP="00F8498F"/>
    <w:p w14:paraId="14C176DF" w14:textId="77777777" w:rsidR="00F8498F" w:rsidRPr="002E0D1D" w:rsidRDefault="00F8498F" w:rsidP="00F8498F">
      <w:pPr>
        <w:pStyle w:val="Heading1"/>
        <w:rPr>
          <w:u w:val="single"/>
        </w:rPr>
      </w:pPr>
      <w:bookmarkStart w:id="0" w:name="_Toc111611375"/>
      <w:r w:rsidRPr="002E0D1D">
        <w:rPr>
          <w:u w:val="single"/>
        </w:rPr>
        <w:t>Entrega</w:t>
      </w:r>
      <w:bookmarkEnd w:id="0"/>
    </w:p>
    <w:p w14:paraId="5CFA0C12" w14:textId="77777777" w:rsidR="00F8498F" w:rsidRPr="002E0D1D" w:rsidRDefault="00F8498F" w:rsidP="002E0D1D">
      <w:pPr>
        <w:pStyle w:val="Comments"/>
      </w:pPr>
      <w:r w:rsidRPr="002E0D1D">
        <w:t>[</w:t>
      </w:r>
      <w:r w:rsidR="00F267F3" w:rsidRPr="002E0D1D">
        <w:t xml:space="preserve">Descrever a entrega </w:t>
      </w:r>
      <w:r w:rsidR="007003B2" w:rsidRPr="002E0D1D">
        <w:t>com seus requisitos e critérios de aceitação</w:t>
      </w:r>
      <w:r w:rsidR="000D2044" w:rsidRPr="002E0D1D">
        <w:t xml:space="preserve"> ou referencie o documento que será anexado</w:t>
      </w:r>
      <w:r w:rsidR="002E0D1D">
        <w:t>.</w:t>
      </w:r>
      <w:r w:rsidR="007003B2" w:rsidRPr="002E0D1D">
        <w:t>]</w:t>
      </w:r>
    </w:p>
    <w:p w14:paraId="50FD1D47" w14:textId="77777777" w:rsidR="00F8498F" w:rsidRDefault="00F8498F" w:rsidP="003D377B"/>
    <w:p w14:paraId="1958FC4B" w14:textId="77777777" w:rsidR="008843C9" w:rsidRPr="002E0D1D" w:rsidRDefault="00F8498F" w:rsidP="000D2044">
      <w:pPr>
        <w:pStyle w:val="Heading1"/>
        <w:rPr>
          <w:u w:val="single"/>
        </w:rPr>
      </w:pPr>
      <w:r w:rsidRPr="002E0D1D">
        <w:rPr>
          <w:u w:val="single"/>
        </w:rPr>
        <w:t>Questões em Aberto</w:t>
      </w:r>
    </w:p>
    <w:p w14:paraId="05D39860" w14:textId="77777777" w:rsidR="00F8498F" w:rsidRDefault="00F8498F" w:rsidP="00F8498F">
      <w:pPr>
        <w:pStyle w:val="Descrio"/>
        <w:rPr>
          <w:lang w:val="pt-BR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26"/>
        <w:gridCol w:w="1604"/>
        <w:gridCol w:w="1390"/>
      </w:tblGrid>
      <w:tr w:rsidR="00B11B27" w:rsidRPr="00C001E7" w14:paraId="52A1FFE4" w14:textId="77777777" w:rsidTr="003E2358">
        <w:tc>
          <w:tcPr>
            <w:tcW w:w="6218" w:type="dxa"/>
            <w:shd w:val="clear" w:color="auto" w:fill="DBE5F1" w:themeFill="accent1" w:themeFillTint="33"/>
            <w:vAlign w:val="center"/>
          </w:tcPr>
          <w:p w14:paraId="21894729" w14:textId="77777777" w:rsidR="00B11B27" w:rsidRPr="00C001E7" w:rsidRDefault="00B11B27" w:rsidP="003E2358">
            <w:pPr>
              <w:pStyle w:val="Header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14:paraId="2A7BB0C9" w14:textId="77777777" w:rsidR="00B11B27" w:rsidRPr="00C001E7" w:rsidRDefault="00B11B27" w:rsidP="003E2358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14:paraId="6639CE08" w14:textId="77777777" w:rsidR="00B11B27" w:rsidRPr="00C001E7" w:rsidRDefault="00B11B27" w:rsidP="003E2358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14:paraId="6A80882B" w14:textId="77777777" w:rsidTr="003E2358">
        <w:tc>
          <w:tcPr>
            <w:tcW w:w="6218" w:type="dxa"/>
            <w:vAlign w:val="center"/>
          </w:tcPr>
          <w:p w14:paraId="2BE2B8C1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14:paraId="33D67F4F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14:paraId="46DEC035" w14:textId="77777777" w:rsidR="00B11B27" w:rsidRPr="00727C66" w:rsidRDefault="00B11B27" w:rsidP="003E2358">
            <w:pPr>
              <w:pStyle w:val="Tabela"/>
            </w:pPr>
          </w:p>
        </w:tc>
      </w:tr>
      <w:tr w:rsidR="00B11B27" w:rsidRPr="00727C66" w14:paraId="77BBB5E6" w14:textId="77777777" w:rsidTr="003E2358">
        <w:tc>
          <w:tcPr>
            <w:tcW w:w="6218" w:type="dxa"/>
            <w:vAlign w:val="center"/>
          </w:tcPr>
          <w:p w14:paraId="5FF4CE6F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14:paraId="4DA058FB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14:paraId="1B827B2A" w14:textId="77777777" w:rsidR="00B11B27" w:rsidRPr="00727C66" w:rsidRDefault="00B11B27" w:rsidP="003E2358">
            <w:pPr>
              <w:pStyle w:val="Tabela"/>
            </w:pPr>
          </w:p>
        </w:tc>
      </w:tr>
      <w:tr w:rsidR="00B11B27" w:rsidRPr="00727C66" w14:paraId="59B8C62A" w14:textId="77777777" w:rsidTr="003E2358">
        <w:tc>
          <w:tcPr>
            <w:tcW w:w="6218" w:type="dxa"/>
            <w:vAlign w:val="center"/>
          </w:tcPr>
          <w:p w14:paraId="773E28DF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14:paraId="26B2D7A4" w14:textId="77777777"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14:paraId="36078652" w14:textId="77777777" w:rsidR="00B11B27" w:rsidRPr="00727C66" w:rsidRDefault="00B11B27" w:rsidP="003E2358">
            <w:pPr>
              <w:pStyle w:val="Tabela"/>
            </w:pPr>
          </w:p>
        </w:tc>
      </w:tr>
    </w:tbl>
    <w:p w14:paraId="209712F3" w14:textId="77777777" w:rsidR="00F8498F" w:rsidRPr="002E0D1D" w:rsidRDefault="00F8498F" w:rsidP="00F8498F">
      <w:pPr>
        <w:rPr>
          <w:u w:val="single"/>
        </w:rPr>
      </w:pPr>
    </w:p>
    <w:p w14:paraId="5EBEB803" w14:textId="77777777" w:rsidR="00B11B27" w:rsidRPr="002E0D1D" w:rsidRDefault="00B11B27" w:rsidP="00B11B27">
      <w:pPr>
        <w:pStyle w:val="Heading1"/>
        <w:rPr>
          <w:u w:val="single"/>
        </w:rPr>
      </w:pPr>
      <w:r w:rsidRPr="002E0D1D">
        <w:rPr>
          <w:u w:val="single"/>
        </w:rPr>
        <w:t>Informações adicionais</w:t>
      </w:r>
    </w:p>
    <w:p w14:paraId="55A62CB8" w14:textId="77777777" w:rsidR="00B11B27" w:rsidRDefault="00B11B27" w:rsidP="00B11B27"/>
    <w:p w14:paraId="630E82AE" w14:textId="77777777" w:rsidR="00B11B27" w:rsidRPr="00B36F73" w:rsidRDefault="00B11B27" w:rsidP="00B11B27"/>
    <w:p w14:paraId="3EB8465F" w14:textId="77777777" w:rsidR="00B11B27" w:rsidRDefault="00B11B27" w:rsidP="00B11B27">
      <w:bookmarkStart w:id="1" w:name="_GoBack"/>
      <w:bookmarkEnd w:id="1"/>
    </w:p>
    <w:p w14:paraId="3E707956" w14:textId="77777777" w:rsidR="008843C9" w:rsidRDefault="008843C9" w:rsidP="003D377B"/>
    <w:p w14:paraId="7BEBB560" w14:textId="77777777" w:rsidR="008843C9" w:rsidRDefault="008843C9" w:rsidP="003D377B"/>
    <w:p w14:paraId="1C9A1B9D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395AA6A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5F2213B3" w14:textId="77777777" w:rsidR="008843C9" w:rsidRPr="00C52528" w:rsidRDefault="00F267F3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B11B27" w:rsidRPr="00C52528" w14:paraId="04C95EBD" w14:textId="77777777" w:rsidTr="00B11B27">
        <w:trPr>
          <w:trHeight w:val="377"/>
        </w:trPr>
        <w:tc>
          <w:tcPr>
            <w:tcW w:w="8675" w:type="dxa"/>
            <w:gridSpan w:val="3"/>
            <w:shd w:val="clear" w:color="auto" w:fill="auto"/>
            <w:vAlign w:val="center"/>
          </w:tcPr>
          <w:p w14:paraId="65B8FCDC" w14:textId="77777777" w:rsidR="00BC6121" w:rsidRPr="002E0D1D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atestam </w:t>
            </w:r>
            <w:r w:rsidR="00BC6121">
              <w:t>o cumprimento d</w:t>
            </w:r>
            <w:r w:rsidRPr="00B11B27">
              <w:t>os requisitos</w:t>
            </w:r>
            <w:r w:rsidR="007003B2">
              <w:t xml:space="preserve"> e dos critérios de aceitação da entrega</w:t>
            </w:r>
            <w:r w:rsidRPr="00B11B27">
              <w:t>.</w:t>
            </w:r>
          </w:p>
        </w:tc>
      </w:tr>
      <w:tr w:rsidR="008843C9" w:rsidRPr="00C52528" w14:paraId="457E3FB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C4431D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F38828F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5F57B0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4A4DEF6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75E5C52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A08624D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4EAFD367" w14:textId="77777777" w:rsidR="008843C9" w:rsidRPr="00C52528" w:rsidRDefault="008843C9" w:rsidP="002D679E"/>
        </w:tc>
      </w:tr>
      <w:tr w:rsidR="008843C9" w:rsidRPr="00C52528" w14:paraId="35F6C186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AE74713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59E5DE7" w14:textId="77777777" w:rsidR="008843C9" w:rsidRPr="00C52528" w:rsidRDefault="002E0D1D" w:rsidP="002E0D1D">
            <w:pPr>
              <w:jc w:val="center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27850AA9" w14:textId="77777777" w:rsidR="008843C9" w:rsidRPr="00C52528" w:rsidRDefault="008843C9" w:rsidP="002D679E"/>
        </w:tc>
      </w:tr>
    </w:tbl>
    <w:p w14:paraId="566AFA22" w14:textId="77777777" w:rsidR="008843C9" w:rsidRDefault="008843C9" w:rsidP="008843C9"/>
    <w:p w14:paraId="610ADCFD" w14:textId="77777777"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E1467" w14:textId="77777777" w:rsidR="00FA5361" w:rsidRDefault="00FA5361" w:rsidP="005E1593">
      <w:r>
        <w:separator/>
      </w:r>
    </w:p>
  </w:endnote>
  <w:endnote w:type="continuationSeparator" w:id="0">
    <w:p w14:paraId="2124D9D9" w14:textId="77777777" w:rsidR="00FA5361" w:rsidRDefault="00FA536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0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07"/>
      <w:gridCol w:w="5302"/>
    </w:tblGrid>
    <w:tr w:rsidR="006419CA" w:rsidRPr="006419CA" w14:paraId="07E3DDFA" w14:textId="77777777" w:rsidTr="00961FE4">
      <w:trPr>
        <w:jc w:val="center"/>
      </w:trPr>
      <w:tc>
        <w:tcPr>
          <w:tcW w:w="3307" w:type="dxa"/>
          <w:vAlign w:val="center"/>
        </w:tcPr>
        <w:p w14:paraId="7FC37A01" w14:textId="46659ABE" w:rsidR="006419CA" w:rsidRPr="006419CA" w:rsidRDefault="00396A0D" w:rsidP="00961FE4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Termo de Aceite da Entrega.docx</w:t>
          </w:r>
        </w:p>
      </w:tc>
      <w:tc>
        <w:tcPr>
          <w:tcW w:w="5302" w:type="dxa"/>
          <w:vAlign w:val="center"/>
        </w:tcPr>
        <w:p w14:paraId="092C69CF" w14:textId="77777777" w:rsidR="006419CA" w:rsidRPr="006419CA" w:rsidRDefault="006419CA" w:rsidP="00961FE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96A0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96A0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61FE4" w:rsidRPr="00396A0D" w14:paraId="6197F8CA" w14:textId="77777777" w:rsidTr="00961FE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30849630"/>
          <w:placeholder>
            <w:docPart w:val="B633062935D54C50B2B7D5012B0FC1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307" w:type="dxa"/>
              <w:vAlign w:val="center"/>
            </w:tcPr>
            <w:p w14:paraId="4BC78700" w14:textId="3D1332C5" w:rsidR="00961FE4" w:rsidRPr="006419CA" w:rsidRDefault="00396A0D" w:rsidP="00396A0D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proofErr w:type="spellStart"/>
              <w:r>
                <w:rPr>
                  <w:color w:val="244061" w:themeColor="accent1" w:themeShade="80"/>
                </w:rPr>
                <w:t>SoftR</w:t>
              </w:r>
              <w:proofErr w:type="spellEnd"/>
              <w:r>
                <w:rPr>
                  <w:color w:val="244061" w:themeColor="accent1" w:themeShade="80"/>
                </w:rPr>
                <w:t xml:space="preserve"> Tecnologia da Informação</w:t>
              </w:r>
            </w:p>
          </w:tc>
        </w:sdtContent>
      </w:sdt>
      <w:tc>
        <w:tcPr>
          <w:tcW w:w="5302" w:type="dxa"/>
          <w:vAlign w:val="center"/>
        </w:tcPr>
        <w:p w14:paraId="4092FA45" w14:textId="77777777" w:rsidR="00961FE4" w:rsidRPr="00396A0D" w:rsidRDefault="002E0D1D" w:rsidP="00961FE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396A0D">
            <w:rPr>
              <w:color w:val="244061" w:themeColor="accent1" w:themeShade="80"/>
            </w:rPr>
            <w:t>UFG – Instituto de Informática</w:t>
          </w:r>
        </w:p>
      </w:tc>
    </w:tr>
  </w:tbl>
  <w:p w14:paraId="1E30416A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CD2AA" w14:textId="77777777" w:rsidR="00FA5361" w:rsidRDefault="00FA5361" w:rsidP="005E1593">
      <w:r>
        <w:separator/>
      </w:r>
    </w:p>
  </w:footnote>
  <w:footnote w:type="continuationSeparator" w:id="0">
    <w:p w14:paraId="68B80BAC" w14:textId="77777777" w:rsidR="00FA5361" w:rsidRDefault="00FA536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61FE4" w:rsidRPr="00AD691F" w14:paraId="68EB1DBC" w14:textId="77777777" w:rsidTr="002E0D1D">
      <w:trPr>
        <w:trHeight w:val="699"/>
        <w:jc w:val="center"/>
      </w:trPr>
      <w:tc>
        <w:tcPr>
          <w:tcW w:w="6492" w:type="dxa"/>
          <w:vAlign w:val="center"/>
        </w:tcPr>
        <w:p w14:paraId="54A83475" w14:textId="77777777" w:rsidR="00961FE4" w:rsidRPr="002E0D1D" w:rsidRDefault="002E0D1D" w:rsidP="005E1593">
          <w:pPr>
            <w:pStyle w:val="Header"/>
            <w:rPr>
              <w:sz w:val="24"/>
              <w:szCs w:val="24"/>
            </w:rPr>
          </w:pPr>
          <w:r w:rsidRPr="002E0D1D">
            <w:rPr>
              <w:sz w:val="24"/>
              <w:szCs w:val="24"/>
            </w:rPr>
            <w:t>Termo de Aceite de Entrega</w:t>
          </w:r>
        </w:p>
      </w:tc>
      <w:tc>
        <w:tcPr>
          <w:tcW w:w="1956" w:type="dxa"/>
          <w:vMerge w:val="restart"/>
          <w:vAlign w:val="center"/>
        </w:tcPr>
        <w:p w14:paraId="53F13E2D" w14:textId="77777777" w:rsidR="00961FE4" w:rsidRPr="00AD691F" w:rsidRDefault="002E0D1D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8C8734B" wp14:editId="0CFBBD6B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61FE4" w:rsidRPr="00A10908" w14:paraId="20207153" w14:textId="77777777" w:rsidTr="00961FE4">
      <w:trPr>
        <w:trHeight w:val="567"/>
        <w:jc w:val="center"/>
      </w:trPr>
      <w:tc>
        <w:tcPr>
          <w:tcW w:w="6492" w:type="dxa"/>
          <w:vAlign w:val="center"/>
        </w:tcPr>
        <w:p w14:paraId="1EE0A9E3" w14:textId="77777777" w:rsidR="00961FE4" w:rsidRPr="002E0D1D" w:rsidRDefault="002E0D1D" w:rsidP="002D679E">
          <w:pPr>
            <w:pStyle w:val="Header"/>
            <w:rPr>
              <w:sz w:val="24"/>
              <w:szCs w:val="24"/>
            </w:rPr>
          </w:pPr>
          <w:r w:rsidRPr="002E0D1D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2BE23538" w14:textId="77777777" w:rsidR="00961FE4" w:rsidRPr="00A10908" w:rsidRDefault="00961FE4" w:rsidP="002D679E">
          <w:pPr>
            <w:pStyle w:val="Header"/>
            <w:rPr>
              <w:b/>
            </w:rPr>
          </w:pPr>
        </w:p>
      </w:tc>
    </w:tr>
  </w:tbl>
  <w:p w14:paraId="17A837AD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D2044"/>
    <w:rsid w:val="000E2853"/>
    <w:rsid w:val="00174B48"/>
    <w:rsid w:val="00187BBB"/>
    <w:rsid w:val="001D497F"/>
    <w:rsid w:val="001F3D30"/>
    <w:rsid w:val="00274187"/>
    <w:rsid w:val="002E0D1D"/>
    <w:rsid w:val="002E5922"/>
    <w:rsid w:val="00331443"/>
    <w:rsid w:val="00341B09"/>
    <w:rsid w:val="0034544C"/>
    <w:rsid w:val="00356299"/>
    <w:rsid w:val="00396A0D"/>
    <w:rsid w:val="003D377B"/>
    <w:rsid w:val="0042609D"/>
    <w:rsid w:val="004B2855"/>
    <w:rsid w:val="004B60F1"/>
    <w:rsid w:val="004D550C"/>
    <w:rsid w:val="0055540E"/>
    <w:rsid w:val="00581107"/>
    <w:rsid w:val="005814A1"/>
    <w:rsid w:val="005E1593"/>
    <w:rsid w:val="005F487B"/>
    <w:rsid w:val="00605747"/>
    <w:rsid w:val="006323C8"/>
    <w:rsid w:val="006419CA"/>
    <w:rsid w:val="00663704"/>
    <w:rsid w:val="006819C1"/>
    <w:rsid w:val="006A233C"/>
    <w:rsid w:val="006C162B"/>
    <w:rsid w:val="006E71B7"/>
    <w:rsid w:val="007003B2"/>
    <w:rsid w:val="00735A91"/>
    <w:rsid w:val="00743E89"/>
    <w:rsid w:val="007A054B"/>
    <w:rsid w:val="007D3FB3"/>
    <w:rsid w:val="00842903"/>
    <w:rsid w:val="00847698"/>
    <w:rsid w:val="00871E89"/>
    <w:rsid w:val="008843C9"/>
    <w:rsid w:val="00961FE4"/>
    <w:rsid w:val="00990136"/>
    <w:rsid w:val="00AE1992"/>
    <w:rsid w:val="00B11B27"/>
    <w:rsid w:val="00BC6121"/>
    <w:rsid w:val="00C52528"/>
    <w:rsid w:val="00CB4BCC"/>
    <w:rsid w:val="00CE2B3B"/>
    <w:rsid w:val="00D37957"/>
    <w:rsid w:val="00E34C15"/>
    <w:rsid w:val="00F267F3"/>
    <w:rsid w:val="00F82991"/>
    <w:rsid w:val="00F8498F"/>
    <w:rsid w:val="00FA5361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B09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99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961FE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61FE4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2E0D1D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2E0D1D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2E0D1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E0D1D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99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961FE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61FE4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2E0D1D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2E0D1D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2E0D1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E0D1D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33062935D54C50B2B7D5012B0FC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6C71-029F-4E11-8363-15D6C8F345DF}"/>
      </w:docPartPr>
      <w:docPartBody>
        <w:p w:rsidR="00400646" w:rsidRDefault="004071F4">
          <w:r w:rsidRPr="00A8311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F4"/>
    <w:rsid w:val="0014580D"/>
    <w:rsid w:val="0026191D"/>
    <w:rsid w:val="00400646"/>
    <w:rsid w:val="004071F4"/>
    <w:rsid w:val="006B162A"/>
    <w:rsid w:val="009F6EC8"/>
    <w:rsid w:val="00C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F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1F4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F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1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Projetos\Site\Modelos\Template.dotx</Template>
  <TotalTime>86</TotalTime>
  <Pages>1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Aceite da Entrega</vt:lpstr>
    </vt:vector>
  </TitlesOfParts>
  <Company/>
  <LinksUpToDate>false</LinksUpToDate>
  <CharactersWithSpaces>676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dc:description>http://www.escritoriodeprojetos.com.br</dc:description>
  <cp:lastModifiedBy>Samuel Costa</cp:lastModifiedBy>
  <cp:revision>20</cp:revision>
  <dcterms:created xsi:type="dcterms:W3CDTF">2011-07-14T18:43:00Z</dcterms:created>
  <dcterms:modified xsi:type="dcterms:W3CDTF">2017-06-07T19:35:00Z</dcterms:modified>
</cp:coreProperties>
</file>