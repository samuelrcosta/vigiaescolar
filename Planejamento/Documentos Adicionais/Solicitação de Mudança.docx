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253394" w14:textId="77777777" w:rsidR="00C52528" w:rsidRPr="00C52528" w:rsidRDefault="00C52528" w:rsidP="003D377B">
      <w:bookmarkStart w:id="0" w:name="_GoBack"/>
      <w:bookmarkEnd w:id="0"/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418"/>
        <w:gridCol w:w="2131"/>
        <w:gridCol w:w="4389"/>
      </w:tblGrid>
      <w:tr w:rsidR="00C52528" w:rsidRPr="00C52528" w14:paraId="208FE44F" w14:textId="77777777" w:rsidTr="00E34C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7C388D41" w14:textId="77777777" w:rsidR="00C52528" w:rsidRPr="00C52528" w:rsidRDefault="00C52528" w:rsidP="003D377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14:paraId="3448629A" w14:textId="77777777" w:rsidTr="00E2668F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4B36818A" w14:textId="77777777"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14:paraId="051478FB" w14:textId="77777777"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131" w:type="dxa"/>
            <w:shd w:val="clear" w:color="auto" w:fill="DBE5F1" w:themeFill="accent1" w:themeFillTint="33"/>
            <w:vAlign w:val="center"/>
          </w:tcPr>
          <w:p w14:paraId="7D71F398" w14:textId="77777777"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179B1A30" w14:textId="77777777"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C52528" w:rsidRPr="00C52528" w14:paraId="7F85091D" w14:textId="77777777" w:rsidTr="00E2668F">
        <w:trPr>
          <w:trHeight w:val="340"/>
        </w:trPr>
        <w:tc>
          <w:tcPr>
            <w:tcW w:w="737" w:type="dxa"/>
            <w:vAlign w:val="center"/>
          </w:tcPr>
          <w:p w14:paraId="57FB8C81" w14:textId="77777777" w:rsidR="00C52528" w:rsidRPr="00C52528" w:rsidRDefault="00C52528" w:rsidP="002E7C5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84A138B" w14:textId="77777777" w:rsidR="00C52528" w:rsidRPr="00C52528" w:rsidRDefault="00C52528" w:rsidP="002E7C59">
            <w:pPr>
              <w:jc w:val="center"/>
            </w:pPr>
          </w:p>
        </w:tc>
        <w:tc>
          <w:tcPr>
            <w:tcW w:w="2131" w:type="dxa"/>
            <w:vAlign w:val="center"/>
          </w:tcPr>
          <w:p w14:paraId="7CDC9DCC" w14:textId="77777777" w:rsidR="00C52528" w:rsidRPr="00C52528" w:rsidRDefault="00C52528" w:rsidP="00E34C15"/>
        </w:tc>
        <w:tc>
          <w:tcPr>
            <w:tcW w:w="4389" w:type="dxa"/>
            <w:vAlign w:val="center"/>
          </w:tcPr>
          <w:p w14:paraId="369EA74D" w14:textId="77777777" w:rsidR="00C52528" w:rsidRPr="00C52528" w:rsidRDefault="00C52528" w:rsidP="00E34C15"/>
        </w:tc>
      </w:tr>
    </w:tbl>
    <w:p w14:paraId="2DBB9D11" w14:textId="77777777" w:rsidR="0055540E" w:rsidRDefault="0055540E" w:rsidP="003D377B"/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1440"/>
        <w:gridCol w:w="3630"/>
        <w:gridCol w:w="2551"/>
        <w:gridCol w:w="1134"/>
      </w:tblGrid>
      <w:tr w:rsidR="003273BD" w:rsidRPr="007B2A71" w14:paraId="5F91C420" w14:textId="77777777" w:rsidTr="00770775">
        <w:trPr>
          <w:trHeight w:val="546"/>
        </w:trPr>
        <w:tc>
          <w:tcPr>
            <w:tcW w:w="1440" w:type="dxa"/>
            <w:shd w:val="clear" w:color="auto" w:fill="DBE5F1" w:themeFill="accent1" w:themeFillTint="33"/>
            <w:vAlign w:val="center"/>
          </w:tcPr>
          <w:p w14:paraId="11854EA6" w14:textId="77777777" w:rsidR="003273BD" w:rsidRPr="007B2A71" w:rsidRDefault="003273BD" w:rsidP="007B2A71">
            <w:pPr>
              <w:rPr>
                <w:sz w:val="22"/>
              </w:rPr>
            </w:pPr>
            <w:r w:rsidRPr="007B2A71">
              <w:rPr>
                <w:sz w:val="22"/>
              </w:rPr>
              <w:t>Solicitante</w:t>
            </w:r>
          </w:p>
        </w:tc>
        <w:tc>
          <w:tcPr>
            <w:tcW w:w="3630" w:type="dxa"/>
            <w:vAlign w:val="center"/>
          </w:tcPr>
          <w:p w14:paraId="4226F5FE" w14:textId="77777777" w:rsidR="003273BD" w:rsidRPr="007B2A71" w:rsidRDefault="003273BD" w:rsidP="007B2A71">
            <w:pPr>
              <w:rPr>
                <w:sz w:val="22"/>
              </w:rPr>
            </w:pP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14:paraId="6BB7FA3F" w14:textId="77777777" w:rsidR="003273BD" w:rsidRPr="007B2A71" w:rsidRDefault="003273BD" w:rsidP="00770775">
            <w:pPr>
              <w:jc w:val="left"/>
              <w:rPr>
                <w:sz w:val="22"/>
              </w:rPr>
            </w:pPr>
            <w:r w:rsidRPr="007B2A71">
              <w:rPr>
                <w:sz w:val="22"/>
              </w:rPr>
              <w:t>Prioridade</w:t>
            </w:r>
          </w:p>
          <w:p w14:paraId="0C082F16" w14:textId="77777777" w:rsidR="002E7C59" w:rsidRPr="007B2A71" w:rsidRDefault="002E7C59" w:rsidP="00770775">
            <w:pPr>
              <w:pStyle w:val="Comments"/>
              <w:jc w:val="left"/>
            </w:pPr>
            <w:r w:rsidRPr="007B2A71">
              <w:t xml:space="preserve">[0-Maior </w:t>
            </w:r>
            <w:r w:rsidR="00D31AF2" w:rsidRPr="007B2A71">
              <w:t>prioridade...</w:t>
            </w:r>
            <w:r w:rsidRPr="007B2A71">
              <w:t>5-Menor]</w:t>
            </w:r>
          </w:p>
        </w:tc>
        <w:tc>
          <w:tcPr>
            <w:tcW w:w="1134" w:type="dxa"/>
            <w:vAlign w:val="center"/>
          </w:tcPr>
          <w:p w14:paraId="31031D8F" w14:textId="77777777" w:rsidR="003273BD" w:rsidRPr="007B2A71" w:rsidRDefault="003273BD" w:rsidP="007B2A71">
            <w:pPr>
              <w:rPr>
                <w:sz w:val="22"/>
              </w:rPr>
            </w:pPr>
          </w:p>
        </w:tc>
      </w:tr>
    </w:tbl>
    <w:p w14:paraId="761DDCE8" w14:textId="77777777" w:rsidR="003273BD" w:rsidRPr="003273BD" w:rsidRDefault="003273BD" w:rsidP="003273BD"/>
    <w:p w14:paraId="72B0B5F3" w14:textId="77777777" w:rsidR="00617E7B" w:rsidRPr="004D39EC" w:rsidRDefault="00617E7B" w:rsidP="009213EE">
      <w:pPr>
        <w:pStyle w:val="Heading1"/>
        <w:rPr>
          <w:u w:val="single"/>
        </w:rPr>
      </w:pPr>
      <w:r w:rsidRPr="004D39EC">
        <w:rPr>
          <w:u w:val="single"/>
        </w:rPr>
        <w:t>Descrição sumária</w:t>
      </w:r>
    </w:p>
    <w:p w14:paraId="00412D48" w14:textId="77777777" w:rsidR="00D31AF2" w:rsidRDefault="00D31AF2" w:rsidP="00770775">
      <w:pPr>
        <w:pStyle w:val="Comments"/>
      </w:pPr>
      <w:r w:rsidRPr="00842903">
        <w:t>[</w:t>
      </w:r>
      <w:r w:rsidRPr="00D31AF2">
        <w:t>Descreva a mudança e os requisitos e características dos produtos a serem entregues</w:t>
      </w:r>
      <w:r w:rsidRPr="00842903">
        <w:t>]</w:t>
      </w:r>
    </w:p>
    <w:p w14:paraId="547B4CB2" w14:textId="77777777" w:rsidR="00617E7B" w:rsidRDefault="00617E7B" w:rsidP="00617E7B">
      <w:pPr>
        <w:pStyle w:val="TableText"/>
        <w:rPr>
          <w:rFonts w:ascii="Arial" w:hAnsi="Arial" w:cs="Arial"/>
          <w:lang w:val="pt-BR"/>
        </w:rPr>
      </w:pPr>
    </w:p>
    <w:p w14:paraId="193A2A26" w14:textId="77777777" w:rsidR="00617E7B" w:rsidRDefault="00617E7B" w:rsidP="00617E7B">
      <w:pPr>
        <w:pStyle w:val="TableText"/>
        <w:rPr>
          <w:rFonts w:ascii="Arial" w:hAnsi="Arial" w:cs="Arial"/>
          <w:lang w:val="pt-BR"/>
        </w:rPr>
      </w:pPr>
    </w:p>
    <w:p w14:paraId="676FB358" w14:textId="77777777" w:rsidR="00617E7B" w:rsidRPr="004D39EC" w:rsidRDefault="003273BD" w:rsidP="009213EE">
      <w:pPr>
        <w:pStyle w:val="Heading1"/>
        <w:rPr>
          <w:u w:val="single"/>
        </w:rPr>
      </w:pPr>
      <w:r w:rsidRPr="004D39EC">
        <w:rPr>
          <w:u w:val="single"/>
        </w:rPr>
        <w:t>Justificativa</w:t>
      </w:r>
    </w:p>
    <w:p w14:paraId="43401202" w14:textId="77777777" w:rsidR="00617E7B" w:rsidRPr="004662E1" w:rsidRDefault="00617E7B" w:rsidP="00770775">
      <w:pPr>
        <w:pStyle w:val="Comments"/>
      </w:pPr>
      <w:r w:rsidRPr="004662E1">
        <w:t>[</w:t>
      </w:r>
      <w:r w:rsidR="003273BD">
        <w:t xml:space="preserve">Justifique porque a mudança é </w:t>
      </w:r>
      <w:r w:rsidR="00D31AF2">
        <w:t>necessária. ]</w:t>
      </w:r>
    </w:p>
    <w:p w14:paraId="0BFFA4CE" w14:textId="77777777" w:rsidR="00617E7B" w:rsidRDefault="00617E7B" w:rsidP="00617E7B">
      <w:pPr>
        <w:pStyle w:val="TableText"/>
        <w:rPr>
          <w:rFonts w:ascii="Arial" w:hAnsi="Arial"/>
          <w:lang w:val="pt-BR"/>
        </w:rPr>
      </w:pPr>
    </w:p>
    <w:p w14:paraId="76F14AE2" w14:textId="77777777" w:rsidR="00617E7B" w:rsidRPr="006D101A" w:rsidRDefault="00617E7B" w:rsidP="00617E7B">
      <w:pPr>
        <w:pStyle w:val="TableText"/>
        <w:rPr>
          <w:rFonts w:ascii="Arial" w:hAnsi="Arial" w:cs="Arial"/>
          <w:lang w:val="pt-BR"/>
        </w:rPr>
      </w:pPr>
    </w:p>
    <w:p w14:paraId="21D2C69A" w14:textId="77777777" w:rsidR="004D39EC" w:rsidRPr="004D39EC" w:rsidRDefault="00D22F4D" w:rsidP="004D39EC">
      <w:pPr>
        <w:pStyle w:val="Heading1"/>
        <w:rPr>
          <w:u w:val="single"/>
        </w:rPr>
      </w:pPr>
      <w:r w:rsidRPr="004D39EC">
        <w:rPr>
          <w:u w:val="single"/>
        </w:rPr>
        <w:t xml:space="preserve">Classificação de impacto no </w:t>
      </w:r>
      <w:r w:rsidR="0025219E" w:rsidRPr="004D39EC">
        <w:rPr>
          <w:u w:val="single"/>
        </w:rPr>
        <w:t>projeto</w:t>
      </w:r>
    </w:p>
    <w:p w14:paraId="2E19B739" w14:textId="77777777" w:rsidR="00D22F4D" w:rsidRPr="004D39EC" w:rsidRDefault="00D22F4D" w:rsidP="00770775">
      <w:pPr>
        <w:pStyle w:val="Comments"/>
      </w:pPr>
      <w:r w:rsidRPr="004D39EC">
        <w:t>[</w:t>
      </w:r>
      <w:r w:rsidR="0025219E" w:rsidRPr="004D39EC">
        <w:t xml:space="preserve">A ser preenchido pela área solicitada ou GP conforme workflow definido no plano de gerenciamento de </w:t>
      </w:r>
      <w:r w:rsidR="00D31AF2" w:rsidRPr="004D39EC">
        <w:t>projetos. ]</w:t>
      </w:r>
    </w:p>
    <w:p w14:paraId="2B96BECE" w14:textId="77777777" w:rsidR="004D39EC" w:rsidRPr="004662E1" w:rsidRDefault="004D39EC" w:rsidP="00770775">
      <w:pPr>
        <w:pStyle w:val="Comments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1"/>
        <w:gridCol w:w="6450"/>
      </w:tblGrid>
      <w:tr w:rsidR="003273BD" w:rsidRPr="009213EE" w14:paraId="3DE410BA" w14:textId="77777777" w:rsidTr="004D39EC">
        <w:trPr>
          <w:jc w:val="center"/>
        </w:trPr>
        <w:tc>
          <w:tcPr>
            <w:tcW w:w="2201" w:type="dxa"/>
            <w:tcBorders>
              <w:bottom w:val="nil"/>
            </w:tcBorders>
            <w:shd w:val="clear" w:color="auto" w:fill="DBE5F1" w:themeFill="accent1" w:themeFillTint="33"/>
          </w:tcPr>
          <w:p w14:paraId="5122A80C" w14:textId="77777777" w:rsidR="003273BD" w:rsidRPr="009213EE" w:rsidRDefault="003273BD" w:rsidP="00452161">
            <w:pPr>
              <w:jc w:val="center"/>
              <w:rPr>
                <w:b/>
                <w:szCs w:val="20"/>
              </w:rPr>
            </w:pPr>
            <w:r w:rsidRPr="009213EE">
              <w:rPr>
                <w:b/>
                <w:szCs w:val="20"/>
              </w:rPr>
              <w:t>Análise de Impacto</w:t>
            </w:r>
          </w:p>
        </w:tc>
        <w:tc>
          <w:tcPr>
            <w:tcW w:w="6450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3995AB94" w14:textId="77777777" w:rsidR="003273BD" w:rsidRPr="009213EE" w:rsidRDefault="003273BD" w:rsidP="00452161">
            <w:pPr>
              <w:jc w:val="center"/>
              <w:rPr>
                <w:b/>
                <w:szCs w:val="20"/>
              </w:rPr>
            </w:pPr>
            <w:r w:rsidRPr="009213EE">
              <w:rPr>
                <w:b/>
                <w:szCs w:val="20"/>
              </w:rPr>
              <w:t>Descrição</w:t>
            </w:r>
          </w:p>
        </w:tc>
      </w:tr>
      <w:tr w:rsidR="003273BD" w:rsidRPr="0025219E" w14:paraId="1C80997F" w14:textId="77777777" w:rsidTr="004D39EC">
        <w:trPr>
          <w:cantSplit/>
          <w:jc w:val="center"/>
        </w:trPr>
        <w:tc>
          <w:tcPr>
            <w:tcW w:w="2201" w:type="dxa"/>
            <w:shd w:val="clear" w:color="auto" w:fill="DBE5F1" w:themeFill="accent1" w:themeFillTint="33"/>
            <w:vAlign w:val="center"/>
          </w:tcPr>
          <w:p w14:paraId="71627FBE" w14:textId="77777777" w:rsidR="003273BD" w:rsidRPr="009213EE" w:rsidRDefault="003273BD" w:rsidP="00452161">
            <w:pPr>
              <w:pStyle w:val="Header"/>
              <w:jc w:val="center"/>
              <w:rPr>
                <w:szCs w:val="20"/>
              </w:rPr>
            </w:pPr>
            <w:r w:rsidRPr="009213EE">
              <w:rPr>
                <w:szCs w:val="20"/>
              </w:rPr>
              <w:t>Esforço Estimado (Horas)</w:t>
            </w:r>
          </w:p>
        </w:tc>
        <w:tc>
          <w:tcPr>
            <w:tcW w:w="6450" w:type="dxa"/>
            <w:tcBorders>
              <w:bottom w:val="single" w:sz="4" w:space="0" w:color="auto"/>
            </w:tcBorders>
          </w:tcPr>
          <w:p w14:paraId="6ACB837F" w14:textId="77777777" w:rsidR="003273BD" w:rsidRPr="0025219E" w:rsidRDefault="003273BD" w:rsidP="00452161">
            <w:pPr>
              <w:pStyle w:val="Header"/>
              <w:jc w:val="center"/>
              <w:rPr>
                <w:szCs w:val="20"/>
              </w:rPr>
            </w:pPr>
          </w:p>
        </w:tc>
      </w:tr>
      <w:tr w:rsidR="003273BD" w:rsidRPr="0025219E" w14:paraId="36E74A60" w14:textId="77777777" w:rsidTr="004D39EC">
        <w:trPr>
          <w:jc w:val="center"/>
        </w:trPr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0C8D6871" w14:textId="77777777" w:rsidR="003273BD" w:rsidRPr="009213EE" w:rsidRDefault="003273BD" w:rsidP="00452161">
            <w:pPr>
              <w:jc w:val="center"/>
              <w:rPr>
                <w:szCs w:val="20"/>
              </w:rPr>
            </w:pPr>
            <w:r w:rsidRPr="009213EE">
              <w:rPr>
                <w:szCs w:val="20"/>
              </w:rPr>
              <w:t>Custo Estimado (R$)</w:t>
            </w:r>
          </w:p>
        </w:tc>
        <w:tc>
          <w:tcPr>
            <w:tcW w:w="6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C7F95" w14:textId="77777777" w:rsidR="003273BD" w:rsidRPr="0025219E" w:rsidRDefault="003273BD" w:rsidP="00452161">
            <w:pPr>
              <w:jc w:val="center"/>
              <w:rPr>
                <w:szCs w:val="20"/>
              </w:rPr>
            </w:pPr>
          </w:p>
        </w:tc>
      </w:tr>
      <w:tr w:rsidR="003273BD" w:rsidRPr="0025219E" w14:paraId="5A1FFE99" w14:textId="77777777" w:rsidTr="004D39EC">
        <w:trPr>
          <w:jc w:val="center"/>
        </w:trPr>
        <w:tc>
          <w:tcPr>
            <w:tcW w:w="2201" w:type="dxa"/>
            <w:shd w:val="clear" w:color="auto" w:fill="DBE5F1" w:themeFill="accent1" w:themeFillTint="33"/>
            <w:vAlign w:val="center"/>
          </w:tcPr>
          <w:p w14:paraId="621D1725" w14:textId="77777777" w:rsidR="003273BD" w:rsidRPr="009213EE" w:rsidRDefault="003273BD" w:rsidP="0025219E">
            <w:pPr>
              <w:jc w:val="center"/>
              <w:rPr>
                <w:szCs w:val="20"/>
              </w:rPr>
            </w:pPr>
            <w:r w:rsidRPr="009213EE">
              <w:rPr>
                <w:szCs w:val="20"/>
              </w:rPr>
              <w:t xml:space="preserve">Impacto no </w:t>
            </w:r>
            <w:r w:rsidR="0025219E" w:rsidRPr="009213EE">
              <w:rPr>
                <w:szCs w:val="20"/>
              </w:rPr>
              <w:t>Prazo</w:t>
            </w:r>
            <w:r w:rsidRPr="009213EE">
              <w:rPr>
                <w:szCs w:val="20"/>
              </w:rPr>
              <w:t xml:space="preserve"> (</w:t>
            </w:r>
            <w:r w:rsidR="0025219E" w:rsidRPr="009213EE">
              <w:rPr>
                <w:szCs w:val="20"/>
              </w:rPr>
              <w:t>D</w:t>
            </w:r>
            <w:r w:rsidRPr="009213EE">
              <w:rPr>
                <w:szCs w:val="20"/>
              </w:rPr>
              <w:t>ias)</w:t>
            </w:r>
          </w:p>
        </w:tc>
        <w:tc>
          <w:tcPr>
            <w:tcW w:w="6450" w:type="dxa"/>
            <w:tcBorders>
              <w:bottom w:val="single" w:sz="4" w:space="0" w:color="auto"/>
            </w:tcBorders>
          </w:tcPr>
          <w:p w14:paraId="110DD138" w14:textId="77777777" w:rsidR="003273BD" w:rsidRPr="0025219E" w:rsidRDefault="003273BD" w:rsidP="00452161">
            <w:pPr>
              <w:jc w:val="center"/>
              <w:rPr>
                <w:szCs w:val="20"/>
              </w:rPr>
            </w:pPr>
          </w:p>
        </w:tc>
      </w:tr>
    </w:tbl>
    <w:p w14:paraId="187728B3" w14:textId="77777777" w:rsidR="008843C9" w:rsidRDefault="008843C9" w:rsidP="003D377B"/>
    <w:p w14:paraId="2E610AD5" w14:textId="77777777" w:rsidR="008843C9" w:rsidRDefault="008843C9" w:rsidP="003D377B"/>
    <w:p w14:paraId="5BE962DF" w14:textId="77777777"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701EF22E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2382E885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036FC769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6E3DD3EE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54F8502A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55283B17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4A8661AA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7241C9C1" w14:textId="77777777" w:rsidR="008843C9" w:rsidRPr="00CE3355" w:rsidRDefault="008843C9" w:rsidP="004D39EC">
            <w:pPr>
              <w:pStyle w:val="Tabela"/>
              <w:jc w:val="center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60E5DD4F" w14:textId="77777777" w:rsidR="008843C9" w:rsidRPr="00C52528" w:rsidRDefault="008843C9" w:rsidP="002D679E"/>
        </w:tc>
        <w:tc>
          <w:tcPr>
            <w:tcW w:w="1559" w:type="dxa"/>
            <w:vAlign w:val="center"/>
          </w:tcPr>
          <w:p w14:paraId="6D6804A0" w14:textId="77777777" w:rsidR="008843C9" w:rsidRPr="00C52528" w:rsidRDefault="008843C9" w:rsidP="002D679E"/>
        </w:tc>
      </w:tr>
      <w:tr w:rsidR="008843C9" w:rsidRPr="00C52528" w14:paraId="0962A053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205D9432" w14:textId="77777777" w:rsidR="008843C9" w:rsidRPr="00CE3355" w:rsidRDefault="008843C9" w:rsidP="004D39EC">
            <w:pPr>
              <w:pStyle w:val="Tabela"/>
              <w:jc w:val="center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410B090C" w14:textId="77777777" w:rsidR="008843C9" w:rsidRPr="00C52528" w:rsidRDefault="008843C9" w:rsidP="002D679E"/>
        </w:tc>
        <w:tc>
          <w:tcPr>
            <w:tcW w:w="1559" w:type="dxa"/>
            <w:vAlign w:val="center"/>
          </w:tcPr>
          <w:p w14:paraId="5F66E4C1" w14:textId="77777777" w:rsidR="008843C9" w:rsidRPr="00C52528" w:rsidRDefault="008843C9" w:rsidP="002D679E"/>
        </w:tc>
      </w:tr>
    </w:tbl>
    <w:p w14:paraId="27AD4C52" w14:textId="77777777" w:rsidR="008843C9" w:rsidRDefault="008843C9" w:rsidP="008843C9"/>
    <w:p w14:paraId="3E55BA29" w14:textId="77777777" w:rsidR="008843C9" w:rsidRDefault="008843C9" w:rsidP="003D377B"/>
    <w:sectPr w:rsidR="008843C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BD84E4" w14:textId="77777777" w:rsidR="00402ABB" w:rsidRDefault="00402ABB" w:rsidP="005E1593">
      <w:r>
        <w:separator/>
      </w:r>
    </w:p>
  </w:endnote>
  <w:endnote w:type="continuationSeparator" w:id="0">
    <w:p w14:paraId="1F262519" w14:textId="77777777" w:rsidR="00402ABB" w:rsidRDefault="00402ABB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231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75"/>
      <w:gridCol w:w="4256"/>
    </w:tblGrid>
    <w:tr w:rsidR="006419CA" w:rsidRPr="006419CA" w14:paraId="57DA128A" w14:textId="77777777" w:rsidTr="00586680">
      <w:trPr>
        <w:jc w:val="center"/>
      </w:trPr>
      <w:tc>
        <w:tcPr>
          <w:tcW w:w="3975" w:type="dxa"/>
          <w:vAlign w:val="center"/>
        </w:tcPr>
        <w:p w14:paraId="2F5F0313" w14:textId="1EECBA0E" w:rsidR="006419CA" w:rsidRPr="006419CA" w:rsidRDefault="008431D7" w:rsidP="00637831">
          <w:pPr>
            <w:pStyle w:val="Footer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Solicitação de Mudança.docx</w:t>
          </w:r>
        </w:p>
      </w:tc>
      <w:tc>
        <w:tcPr>
          <w:tcW w:w="4256" w:type="dxa"/>
          <w:vAlign w:val="center"/>
        </w:tcPr>
        <w:p w14:paraId="6B05C817" w14:textId="77777777" w:rsidR="006419CA" w:rsidRPr="006419CA" w:rsidRDefault="006419CA" w:rsidP="004E0496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8431D7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8431D7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4E0496" w:rsidRPr="004D39EC" w14:paraId="2926F2B3" w14:textId="77777777" w:rsidTr="00586680">
      <w:trPr>
        <w:jc w:val="center"/>
      </w:trPr>
      <w:tc>
        <w:tcPr>
          <w:tcW w:w="3975" w:type="dxa"/>
          <w:vAlign w:val="center"/>
        </w:tcPr>
        <w:p w14:paraId="64061F75" w14:textId="4117A7C6" w:rsidR="004E0496" w:rsidRPr="006419CA" w:rsidRDefault="00586680" w:rsidP="004D39EC">
          <w:pPr>
            <w:pStyle w:val="Footer"/>
            <w:spacing w:before="120" w:after="120"/>
            <w:rPr>
              <w:color w:val="244061" w:themeColor="accent1" w:themeShade="80"/>
            </w:rPr>
          </w:pPr>
          <w:proofErr w:type="spellStart"/>
          <w:r>
            <w:rPr>
              <w:color w:val="244061" w:themeColor="accent1" w:themeShade="80"/>
            </w:rPr>
            <w:t>SoftR</w:t>
          </w:r>
          <w:proofErr w:type="spellEnd"/>
          <w:r>
            <w:rPr>
              <w:color w:val="244061" w:themeColor="accent1" w:themeShade="80"/>
            </w:rPr>
            <w:t xml:space="preserve"> Tecnologia da Informação</w:t>
          </w:r>
        </w:p>
      </w:tc>
      <w:tc>
        <w:tcPr>
          <w:tcW w:w="4256" w:type="dxa"/>
          <w:vAlign w:val="center"/>
        </w:tcPr>
        <w:p w14:paraId="59F1B7D9" w14:textId="77777777" w:rsidR="004E0496" w:rsidRPr="004D39EC" w:rsidRDefault="004D39EC" w:rsidP="004E0496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4D39EC">
            <w:rPr>
              <w:color w:val="244061" w:themeColor="accent1" w:themeShade="80"/>
            </w:rPr>
            <w:t>UFG – Instituto de Informática</w:t>
          </w:r>
        </w:p>
      </w:tc>
    </w:tr>
  </w:tbl>
  <w:p w14:paraId="563981F6" w14:textId="77777777"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D37E99" w14:textId="77777777" w:rsidR="00402ABB" w:rsidRDefault="00402ABB" w:rsidP="005E1593">
      <w:r>
        <w:separator/>
      </w:r>
    </w:p>
  </w:footnote>
  <w:footnote w:type="continuationSeparator" w:id="0">
    <w:p w14:paraId="187FE2F2" w14:textId="77777777" w:rsidR="00402ABB" w:rsidRDefault="00402ABB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4E0496" w:rsidRPr="00AD691F" w14:paraId="34483B5E" w14:textId="77777777" w:rsidTr="004D39EC">
      <w:trPr>
        <w:trHeight w:val="699"/>
        <w:jc w:val="center"/>
      </w:trPr>
      <w:tc>
        <w:tcPr>
          <w:tcW w:w="6492" w:type="dxa"/>
          <w:vAlign w:val="center"/>
        </w:tcPr>
        <w:p w14:paraId="1F0E7FCA" w14:textId="77777777" w:rsidR="004E0496" w:rsidRPr="00770775" w:rsidRDefault="004D39EC" w:rsidP="00770775">
          <w:pPr>
            <w:pStyle w:val="Comments"/>
            <w:rPr>
              <w:sz w:val="24"/>
              <w:szCs w:val="24"/>
            </w:rPr>
          </w:pPr>
          <w:r w:rsidRPr="00770775">
            <w:rPr>
              <w:sz w:val="24"/>
              <w:szCs w:val="24"/>
            </w:rPr>
            <w:t>Solicitação de Mudança</w:t>
          </w:r>
        </w:p>
      </w:tc>
      <w:tc>
        <w:tcPr>
          <w:tcW w:w="1956" w:type="dxa"/>
          <w:vMerge w:val="restart"/>
          <w:vAlign w:val="center"/>
        </w:tcPr>
        <w:p w14:paraId="0A492CCC" w14:textId="77777777" w:rsidR="004E0496" w:rsidRPr="00AD691F" w:rsidRDefault="004D39EC" w:rsidP="00770775">
          <w:pPr>
            <w:pStyle w:val="Comments"/>
            <w:jc w:val="center"/>
          </w:pPr>
          <w:r>
            <w:rPr>
              <w:noProof/>
              <w:lang w:val="en-US" w:eastAsia="en-US"/>
            </w:rPr>
            <w:drawing>
              <wp:inline distT="0" distB="0" distL="0" distR="0" wp14:anchorId="2BF93584" wp14:editId="1286D3BC">
                <wp:extent cx="889000" cy="889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g_g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E0496" w:rsidRPr="00A10908" w14:paraId="53B7B2B3" w14:textId="77777777" w:rsidTr="004E0496">
      <w:trPr>
        <w:trHeight w:val="567"/>
        <w:jc w:val="center"/>
      </w:trPr>
      <w:tc>
        <w:tcPr>
          <w:tcW w:w="6492" w:type="dxa"/>
          <w:vAlign w:val="center"/>
        </w:tcPr>
        <w:p w14:paraId="521A53E6" w14:textId="77777777" w:rsidR="004E0496" w:rsidRPr="004D39EC" w:rsidRDefault="004D39EC" w:rsidP="002D679E">
          <w:pPr>
            <w:pStyle w:val="Header"/>
            <w:rPr>
              <w:sz w:val="24"/>
              <w:szCs w:val="24"/>
            </w:rPr>
          </w:pPr>
          <w:r w:rsidRPr="004D39EC">
            <w:rPr>
              <w:sz w:val="24"/>
              <w:szCs w:val="24"/>
            </w:rPr>
            <w:t>Vigia Escolar</w:t>
          </w:r>
        </w:p>
      </w:tc>
      <w:tc>
        <w:tcPr>
          <w:tcW w:w="1956" w:type="dxa"/>
          <w:vMerge/>
          <w:vAlign w:val="center"/>
        </w:tcPr>
        <w:p w14:paraId="571174B9" w14:textId="77777777" w:rsidR="004E0496" w:rsidRPr="00A10908" w:rsidRDefault="004E0496" w:rsidP="002D679E">
          <w:pPr>
            <w:pStyle w:val="Header"/>
            <w:rPr>
              <w:b/>
            </w:rPr>
          </w:pPr>
        </w:p>
      </w:tc>
    </w:tr>
  </w:tbl>
  <w:p w14:paraId="494F6088" w14:textId="77777777"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E00"/>
    <w:rsid w:val="000E2853"/>
    <w:rsid w:val="001D497F"/>
    <w:rsid w:val="001F3D30"/>
    <w:rsid w:val="0025219E"/>
    <w:rsid w:val="00274187"/>
    <w:rsid w:val="002C6A6A"/>
    <w:rsid w:val="002D1460"/>
    <w:rsid w:val="002E7C59"/>
    <w:rsid w:val="003273BD"/>
    <w:rsid w:val="00331443"/>
    <w:rsid w:val="00341B09"/>
    <w:rsid w:val="0034544C"/>
    <w:rsid w:val="003D377B"/>
    <w:rsid w:val="00402ABB"/>
    <w:rsid w:val="0042609D"/>
    <w:rsid w:val="004B2855"/>
    <w:rsid w:val="004B60F1"/>
    <w:rsid w:val="004D39EC"/>
    <w:rsid w:val="004E0496"/>
    <w:rsid w:val="005165BF"/>
    <w:rsid w:val="0052449E"/>
    <w:rsid w:val="00540AA3"/>
    <w:rsid w:val="0055540E"/>
    <w:rsid w:val="00586680"/>
    <w:rsid w:val="005E1593"/>
    <w:rsid w:val="005F487B"/>
    <w:rsid w:val="00617E7B"/>
    <w:rsid w:val="006419CA"/>
    <w:rsid w:val="00663704"/>
    <w:rsid w:val="006A233C"/>
    <w:rsid w:val="00743E89"/>
    <w:rsid w:val="00760B5D"/>
    <w:rsid w:val="00770775"/>
    <w:rsid w:val="00773AA0"/>
    <w:rsid w:val="007A054B"/>
    <w:rsid w:val="007B2A71"/>
    <w:rsid w:val="00842903"/>
    <w:rsid w:val="008431D7"/>
    <w:rsid w:val="00871E89"/>
    <w:rsid w:val="008843C9"/>
    <w:rsid w:val="008A6244"/>
    <w:rsid w:val="009213EE"/>
    <w:rsid w:val="009F7E00"/>
    <w:rsid w:val="00AE1992"/>
    <w:rsid w:val="00AF15FC"/>
    <w:rsid w:val="00C52528"/>
    <w:rsid w:val="00CE2B3B"/>
    <w:rsid w:val="00D22F4D"/>
    <w:rsid w:val="00D31AF2"/>
    <w:rsid w:val="00D37957"/>
    <w:rsid w:val="00DB1B1E"/>
    <w:rsid w:val="00E2668F"/>
    <w:rsid w:val="00E34C15"/>
    <w:rsid w:val="00F470DC"/>
    <w:rsid w:val="00F50AD2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E5859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AD2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65BF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5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165BF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5BF"/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customStyle="1" w:styleId="TableText">
    <w:name w:val="Table Text"/>
    <w:basedOn w:val="Normal"/>
    <w:rsid w:val="00617E7B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4E0496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4E0496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770775"/>
    <w:pPr>
      <w:jc w:val="both"/>
    </w:pPr>
    <w:rPr>
      <w:rFonts w:asciiTheme="minorHAnsi" w:hAnsiTheme="minorHAnsi" w:cs="Arial"/>
      <w:sz w:val="20"/>
      <w:lang w:val="pt-BR"/>
    </w:rPr>
  </w:style>
  <w:style w:type="character" w:customStyle="1" w:styleId="CommentsChar">
    <w:name w:val="Comments Char"/>
    <w:basedOn w:val="DefaultParagraphFont"/>
    <w:link w:val="Comments"/>
    <w:rsid w:val="00770775"/>
    <w:rPr>
      <w:rFonts w:eastAsia="Times" w:cs="Arial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AD2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65BF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5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165BF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5BF"/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customStyle="1" w:styleId="TableText">
    <w:name w:val="Table Text"/>
    <w:basedOn w:val="Normal"/>
    <w:rsid w:val="00617E7B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4E0496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4E0496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770775"/>
    <w:pPr>
      <w:jc w:val="both"/>
    </w:pPr>
    <w:rPr>
      <w:rFonts w:asciiTheme="minorHAnsi" w:hAnsiTheme="minorHAnsi" w:cs="Arial"/>
      <w:sz w:val="20"/>
      <w:lang w:val="pt-BR"/>
    </w:rPr>
  </w:style>
  <w:style w:type="character" w:customStyle="1" w:styleId="CommentsChar">
    <w:name w:val="Comments Char"/>
    <w:basedOn w:val="DefaultParagraphFont"/>
    <w:link w:val="Comments"/>
    <w:rsid w:val="00770775"/>
    <w:rPr>
      <w:rFonts w:eastAsia="Times" w:cs="Arial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\Users\Edu\Documents\Escritorio de Projetos\Modelos\Template.dotx</Template>
  <TotalTime>44</TotalTime>
  <Pages>1</Pages>
  <Words>95</Words>
  <Characters>545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Solicitação de Mudança</vt:lpstr>
    </vt:vector>
  </TitlesOfParts>
  <Company>PMO Escritório de Projetos</Company>
  <LinksUpToDate>false</LinksUpToDate>
  <CharactersWithSpaces>639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Solicitação de Mudança</dc:title>
  <dc:subject>Nome do Projeto</dc:subject>
  <dc:creator>eduardo@escritoriodeprojetos.com.br</dc:creator>
  <cp:keywords>Template Gerenciamento de Projetos</cp:keywords>
  <dc:description>http://www.escritoriodeprojetos.com.br</dc:description>
  <cp:lastModifiedBy>Samuel Costa</cp:lastModifiedBy>
  <cp:revision>19</cp:revision>
  <dcterms:created xsi:type="dcterms:W3CDTF">2011-09-20T17:46:00Z</dcterms:created>
  <dcterms:modified xsi:type="dcterms:W3CDTF">2017-06-07T19:36:00Z</dcterms:modified>
</cp:coreProperties>
</file>