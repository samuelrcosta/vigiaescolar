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BE1FB6" w14:textId="77777777" w:rsidR="000F4655" w:rsidRDefault="000F4655" w:rsidP="000F4655">
      <w:bookmarkStart w:id="0" w:name="_GoBack"/>
      <w:bookmarkEnd w:id="0"/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0F4655" w:rsidRPr="000F71E0" w14:paraId="56121C78" w14:textId="77777777" w:rsidTr="000749C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71D3668D" w14:textId="77777777" w:rsidR="000F4655" w:rsidRPr="000F71E0" w:rsidRDefault="000F4655" w:rsidP="000749C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0F4655" w:rsidRPr="000F71E0" w14:paraId="504D7853" w14:textId="77777777" w:rsidTr="000749C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0FDAFB24" w14:textId="77777777" w:rsidR="000F4655" w:rsidRPr="000F71E0" w:rsidRDefault="000F4655" w:rsidP="000749C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5EE15BDC" w14:textId="77777777" w:rsidR="000F4655" w:rsidRPr="000F71E0" w:rsidRDefault="000F4655" w:rsidP="000749C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068DE137" w14:textId="77777777" w:rsidR="000F4655" w:rsidRPr="000F71E0" w:rsidRDefault="000F4655" w:rsidP="000749C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0C05A9BD" w14:textId="77777777" w:rsidR="000F4655" w:rsidRPr="000F71E0" w:rsidRDefault="000F4655" w:rsidP="000749C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0F4655" w:rsidRPr="00C52528" w14:paraId="0ACDD7F2" w14:textId="77777777" w:rsidTr="000749CE">
        <w:trPr>
          <w:trHeight w:val="340"/>
        </w:trPr>
        <w:tc>
          <w:tcPr>
            <w:tcW w:w="737" w:type="dxa"/>
            <w:vAlign w:val="center"/>
          </w:tcPr>
          <w:p w14:paraId="470DD8A0" w14:textId="77777777" w:rsidR="000F4655" w:rsidRPr="00C52528" w:rsidRDefault="000F4655" w:rsidP="000749CE">
            <w:pPr>
              <w:pStyle w:val="Verses"/>
            </w:pPr>
          </w:p>
        </w:tc>
        <w:tc>
          <w:tcPr>
            <w:tcW w:w="1129" w:type="dxa"/>
            <w:vAlign w:val="center"/>
          </w:tcPr>
          <w:p w14:paraId="793C4F1C" w14:textId="77777777" w:rsidR="000F4655" w:rsidRPr="00C52528" w:rsidRDefault="000F4655" w:rsidP="000749CE">
            <w:pPr>
              <w:pStyle w:val="Verses"/>
            </w:pPr>
          </w:p>
        </w:tc>
        <w:tc>
          <w:tcPr>
            <w:tcW w:w="2420" w:type="dxa"/>
            <w:vAlign w:val="center"/>
          </w:tcPr>
          <w:p w14:paraId="19B3CEF9" w14:textId="77777777" w:rsidR="000F4655" w:rsidRPr="00C52528" w:rsidRDefault="000F4655" w:rsidP="000749CE">
            <w:pPr>
              <w:pStyle w:val="Verses"/>
            </w:pPr>
          </w:p>
        </w:tc>
        <w:tc>
          <w:tcPr>
            <w:tcW w:w="4389" w:type="dxa"/>
            <w:vAlign w:val="center"/>
          </w:tcPr>
          <w:p w14:paraId="2217EC38" w14:textId="77777777" w:rsidR="000F4655" w:rsidRPr="00C52528" w:rsidRDefault="000F4655" w:rsidP="000749CE">
            <w:pPr>
              <w:pStyle w:val="Verses"/>
            </w:pPr>
          </w:p>
        </w:tc>
      </w:tr>
    </w:tbl>
    <w:p w14:paraId="15E209DA" w14:textId="77777777" w:rsidR="000F4655" w:rsidRDefault="000F4655" w:rsidP="000F4655"/>
    <w:p w14:paraId="1BA0A6BF" w14:textId="77777777" w:rsidR="000F4655" w:rsidRDefault="000F4655" w:rsidP="000F4655"/>
    <w:p w14:paraId="7D29A9DA" w14:textId="77777777" w:rsidR="000F4655" w:rsidRPr="008843C9" w:rsidRDefault="000F4655" w:rsidP="00453EF3">
      <w:pPr>
        <w:pStyle w:val="Heading1"/>
      </w:pPr>
      <w:r w:rsidRPr="008843C9">
        <w:t>Objetivos deste documento</w:t>
      </w:r>
    </w:p>
    <w:p w14:paraId="42660070" w14:textId="77777777" w:rsidR="008C243C" w:rsidRDefault="000749CE" w:rsidP="003D377B">
      <w:r>
        <w:t>[Descrever os objetivos desse documento (Modelo fictício de contrato)]</w:t>
      </w:r>
    </w:p>
    <w:p w14:paraId="5E2BA66C" w14:textId="77777777" w:rsidR="00284D80" w:rsidRDefault="00284D80" w:rsidP="00284D80"/>
    <w:p w14:paraId="4B9C5FFD" w14:textId="77777777" w:rsidR="00284D80" w:rsidRDefault="00284D80" w:rsidP="00453EF3">
      <w:pPr>
        <w:pStyle w:val="Heading1"/>
      </w:pPr>
      <w:r>
        <w:t>Declaração do trabalho ou entregas</w:t>
      </w:r>
    </w:p>
    <w:p w14:paraId="491B562F" w14:textId="77777777" w:rsidR="00500FAC" w:rsidRDefault="00500FAC" w:rsidP="00EA0848">
      <w:pPr>
        <w:pStyle w:val="Comments"/>
      </w:pPr>
      <w:r w:rsidRPr="00842903">
        <w:t>[</w:t>
      </w:r>
      <w:r w:rsidR="000749CE">
        <w:t>É uma declaração de requisitos contemplados no contrato a ser assinado futuramente, deve fornecer informação suficiente para um representante de fornecedor entender, julgar, criar e precificar uma proposta compatível com os requisitos especificados]</w:t>
      </w:r>
    </w:p>
    <w:p w14:paraId="38C62AC8" w14:textId="77777777" w:rsidR="00284D80" w:rsidRDefault="00284D80" w:rsidP="00284D80"/>
    <w:p w14:paraId="25640F1A" w14:textId="77777777" w:rsidR="00284D80" w:rsidRDefault="00284D80" w:rsidP="00284D80"/>
    <w:p w14:paraId="0AA42720" w14:textId="77777777" w:rsidR="00284D80" w:rsidRDefault="000749CE" w:rsidP="00453EF3">
      <w:pPr>
        <w:pStyle w:val="Heading1"/>
      </w:pPr>
      <w:proofErr w:type="spellStart"/>
      <w:r>
        <w:t>Baseline</w:t>
      </w:r>
      <w:proofErr w:type="spellEnd"/>
      <w:r w:rsidR="00284D80">
        <w:t xml:space="preserve"> do cronograma</w:t>
      </w:r>
    </w:p>
    <w:p w14:paraId="567D9F76" w14:textId="77777777" w:rsidR="00284D80" w:rsidRDefault="00500FAC" w:rsidP="00EA0848">
      <w:pPr>
        <w:pStyle w:val="Comments"/>
      </w:pPr>
      <w:r w:rsidRPr="00842903">
        <w:t>[</w:t>
      </w:r>
      <w:proofErr w:type="spellStart"/>
      <w:r w:rsidR="000749CE">
        <w:t>Baseline</w:t>
      </w:r>
      <w:proofErr w:type="spellEnd"/>
      <w:r w:rsidR="000749CE">
        <w:t xml:space="preserve"> do cronograma na qual a aquisição foi planejada e em qual a mesma deverá ser entregue]</w:t>
      </w:r>
    </w:p>
    <w:p w14:paraId="2C5B4B7C" w14:textId="77777777" w:rsidR="00284D80" w:rsidRDefault="00284D80" w:rsidP="00284D80"/>
    <w:p w14:paraId="456B90D0" w14:textId="77777777" w:rsidR="00284D80" w:rsidRDefault="00284D80" w:rsidP="00453EF3">
      <w:pPr>
        <w:pStyle w:val="Heading1"/>
      </w:pPr>
      <w:r>
        <w:t>Local de desempenho do fornecedor</w:t>
      </w:r>
    </w:p>
    <w:p w14:paraId="4A9F6151" w14:textId="77777777" w:rsidR="00284D80" w:rsidRDefault="00241CAD" w:rsidP="00CF54D5">
      <w:pPr>
        <w:jc w:val="both"/>
      </w:pPr>
      <w:r>
        <w:t>[Especificar a região de trabalho em que o fornecedor deve se situar para concorrer a venda]</w:t>
      </w:r>
    </w:p>
    <w:p w14:paraId="5F652D87" w14:textId="77777777" w:rsidR="00284D80" w:rsidRDefault="00284D80" w:rsidP="00284D80"/>
    <w:p w14:paraId="47906A5C" w14:textId="77777777" w:rsidR="00284D80" w:rsidRDefault="00284D80" w:rsidP="00453EF3">
      <w:pPr>
        <w:pStyle w:val="Heading1"/>
      </w:pPr>
      <w:r>
        <w:t>Definição de preços</w:t>
      </w:r>
    </w:p>
    <w:p w14:paraId="0A4D2EDB" w14:textId="77777777" w:rsidR="00284D80" w:rsidRDefault="00241CAD" w:rsidP="00284D80">
      <w:r>
        <w:t>[Especificar os preços máximos aceitos por esse contrato]</w:t>
      </w:r>
    </w:p>
    <w:p w14:paraId="4E0B3C75" w14:textId="77777777" w:rsidR="00284D80" w:rsidRDefault="00284D80" w:rsidP="00284D80"/>
    <w:p w14:paraId="201B377D" w14:textId="77777777" w:rsidR="00284D80" w:rsidRDefault="00284D80" w:rsidP="00453EF3">
      <w:pPr>
        <w:pStyle w:val="Heading1"/>
      </w:pPr>
      <w:r>
        <w:t>Suporte ao produto</w:t>
      </w:r>
    </w:p>
    <w:p w14:paraId="4F2C67DD" w14:textId="77777777" w:rsidR="00284D80" w:rsidRDefault="00EF0628" w:rsidP="00284D80">
      <w:r>
        <w:t>[Especificar o suporte necessário do fornecedor ao produto vendido]</w:t>
      </w:r>
    </w:p>
    <w:p w14:paraId="75995EA0" w14:textId="77777777" w:rsidR="00284D80" w:rsidRDefault="00284D80" w:rsidP="00284D80"/>
    <w:p w14:paraId="17D01C0F" w14:textId="77777777" w:rsidR="00284D80" w:rsidRDefault="00284D80" w:rsidP="00453EF3">
      <w:pPr>
        <w:pStyle w:val="Heading1"/>
      </w:pPr>
      <w:r>
        <w:t>Limitação de responsabilidade</w:t>
      </w:r>
    </w:p>
    <w:p w14:paraId="25D12FB6" w14:textId="77777777" w:rsidR="00284D80" w:rsidRDefault="00284D80" w:rsidP="00284D80"/>
    <w:p w14:paraId="65201ECC" w14:textId="77777777" w:rsidR="00284D80" w:rsidRDefault="00284D80" w:rsidP="00284D80"/>
    <w:p w14:paraId="1C4A7578" w14:textId="77777777" w:rsidR="00284D80" w:rsidRDefault="00284D80" w:rsidP="00453EF3">
      <w:pPr>
        <w:pStyle w:val="Heading1"/>
      </w:pPr>
      <w:r>
        <w:t>Remuneração e retenções</w:t>
      </w:r>
    </w:p>
    <w:p w14:paraId="6F892BA5" w14:textId="77777777" w:rsidR="00284D80" w:rsidRDefault="00284D80" w:rsidP="00284D80"/>
    <w:p w14:paraId="7C5C5BD6" w14:textId="77777777" w:rsidR="00284D80" w:rsidRDefault="00284D80" w:rsidP="00284D80"/>
    <w:p w14:paraId="7E3C2D87" w14:textId="77777777" w:rsidR="00284D80" w:rsidRDefault="00284D80" w:rsidP="00453EF3">
      <w:pPr>
        <w:pStyle w:val="Heading1"/>
      </w:pPr>
      <w:r>
        <w:t>Penalidades</w:t>
      </w:r>
    </w:p>
    <w:p w14:paraId="65AB9FEF" w14:textId="77777777" w:rsidR="00500FAC" w:rsidRDefault="00500FAC" w:rsidP="00EA0848">
      <w:pPr>
        <w:pStyle w:val="Comments"/>
      </w:pPr>
      <w:r w:rsidRPr="00842903">
        <w:t>[</w:t>
      </w:r>
      <w:r w:rsidR="00EF0628">
        <w:t>Especificar as situações que provocam penalidades ao fornecedor]</w:t>
      </w:r>
    </w:p>
    <w:p w14:paraId="04237276" w14:textId="77777777" w:rsidR="00284D80" w:rsidRDefault="00284D80" w:rsidP="00284D80"/>
    <w:p w14:paraId="5EEADC27" w14:textId="77777777" w:rsidR="00284D80" w:rsidRDefault="00284D80" w:rsidP="00284D80"/>
    <w:p w14:paraId="730CA25A" w14:textId="77777777" w:rsidR="00284D80" w:rsidRDefault="00284D80" w:rsidP="00453EF3">
      <w:pPr>
        <w:pStyle w:val="Heading1"/>
      </w:pPr>
      <w:r>
        <w:lastRenderedPageBreak/>
        <w:t>Incentivos</w:t>
      </w:r>
    </w:p>
    <w:p w14:paraId="46BD3CE6" w14:textId="77777777" w:rsidR="00EF0628" w:rsidRDefault="00EF0628" w:rsidP="00EA0848">
      <w:pPr>
        <w:pStyle w:val="Comments"/>
      </w:pPr>
      <w:r w:rsidRPr="00842903">
        <w:t>[</w:t>
      </w:r>
      <w:r>
        <w:t>Especificar algum incentivo ao fornecedor, caso exista]</w:t>
      </w:r>
    </w:p>
    <w:p w14:paraId="64D6141A" w14:textId="77777777" w:rsidR="00284D80" w:rsidRDefault="00284D80" w:rsidP="00284D80"/>
    <w:p w14:paraId="03CE0D67" w14:textId="77777777" w:rsidR="00284D80" w:rsidRDefault="00284D80" w:rsidP="00453EF3">
      <w:pPr>
        <w:pStyle w:val="Heading1"/>
      </w:pPr>
      <w:r>
        <w:t>Seguros e seguros-desempenho</w:t>
      </w:r>
    </w:p>
    <w:p w14:paraId="12E4E7BC" w14:textId="77777777" w:rsidR="00284D80" w:rsidRDefault="00EF0628" w:rsidP="00284D80">
      <w:r>
        <w:t>[Especificar os seguros necessários que sejam oferecidos pelo fornecedor]</w:t>
      </w:r>
    </w:p>
    <w:p w14:paraId="729ADD6D" w14:textId="77777777" w:rsidR="00284D80" w:rsidRDefault="00284D80" w:rsidP="00284D80"/>
    <w:p w14:paraId="3A2D9F66" w14:textId="77777777" w:rsidR="00284D80" w:rsidRDefault="00284D80" w:rsidP="00453EF3">
      <w:pPr>
        <w:pStyle w:val="Heading1"/>
      </w:pPr>
      <w:r>
        <w:t>Aprovações de subcontratadas subordinadas</w:t>
      </w:r>
    </w:p>
    <w:p w14:paraId="0348EF30" w14:textId="77777777" w:rsidR="00284D80" w:rsidRDefault="00CF54D5" w:rsidP="00CF54D5">
      <w:pPr>
        <w:jc w:val="both"/>
      </w:pPr>
      <w:r>
        <w:t>[Definir se é permitido o uso de subcontratadas ou subordinadas por parte da empresa fornecedora, caso permitido, também deve ser detalhado as regras para essa situação.]</w:t>
      </w:r>
    </w:p>
    <w:p w14:paraId="200CC3D4" w14:textId="77777777" w:rsidR="00851FBB" w:rsidRDefault="00851FBB" w:rsidP="00284D80"/>
    <w:p w14:paraId="24C1691F" w14:textId="77777777" w:rsidR="00851FBB" w:rsidRDefault="00284D80" w:rsidP="00453EF3">
      <w:pPr>
        <w:pStyle w:val="Heading1"/>
      </w:pPr>
      <w:r>
        <w:t xml:space="preserve">Mecanismos de rescisão e de resolução alternativa de disputas. </w:t>
      </w:r>
    </w:p>
    <w:p w14:paraId="2AEA9138" w14:textId="77777777" w:rsidR="008843C9" w:rsidRDefault="00851FBB" w:rsidP="00EA0848">
      <w:pPr>
        <w:pStyle w:val="Comments"/>
      </w:pPr>
      <w:r w:rsidRPr="00842903">
        <w:t>[</w:t>
      </w:r>
      <w:r w:rsidRPr="00851FBB">
        <w:t xml:space="preserve">O método alternativo para resolução de disputas pode ser decidido com antecedência como parte da concessão da </w:t>
      </w:r>
      <w:r w:rsidR="00CF54D5">
        <w:t>aquisição</w:t>
      </w:r>
      <w:r w:rsidR="004761E9" w:rsidRPr="00842903">
        <w:t>]</w:t>
      </w:r>
    </w:p>
    <w:p w14:paraId="03D1EBB6" w14:textId="77777777" w:rsidR="008843C9" w:rsidRDefault="008843C9" w:rsidP="003D377B"/>
    <w:p w14:paraId="274C5AD8" w14:textId="77777777" w:rsidR="008843C9" w:rsidRDefault="008843C9" w:rsidP="003D377B"/>
    <w:p w14:paraId="3745CD03" w14:textId="77777777"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481B1CA7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0BD6BCF1" w14:textId="77777777" w:rsidR="008843C9" w:rsidRPr="00C52528" w:rsidRDefault="008843C9" w:rsidP="000749C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12609D92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532707DC" w14:textId="77777777" w:rsidR="008843C9" w:rsidRPr="00C52528" w:rsidRDefault="008843C9" w:rsidP="000749C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1B6570EB" w14:textId="77777777" w:rsidR="008843C9" w:rsidRPr="00C52528" w:rsidRDefault="008843C9" w:rsidP="000749C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1DA9B3BA" w14:textId="77777777" w:rsidR="008843C9" w:rsidRPr="00C52528" w:rsidRDefault="008843C9" w:rsidP="000749C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1E3470EA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1F89A9F5" w14:textId="77777777" w:rsidR="008843C9" w:rsidRPr="00CE3355" w:rsidRDefault="008843C9" w:rsidP="000749CE">
            <w:pPr>
              <w:pStyle w:val="Tabela"/>
              <w:jc w:val="center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7F49CD27" w14:textId="77777777" w:rsidR="008843C9" w:rsidRPr="00C52528" w:rsidRDefault="008843C9" w:rsidP="000749CE"/>
        </w:tc>
        <w:tc>
          <w:tcPr>
            <w:tcW w:w="1559" w:type="dxa"/>
            <w:vAlign w:val="center"/>
          </w:tcPr>
          <w:p w14:paraId="4D50575D" w14:textId="77777777" w:rsidR="008843C9" w:rsidRPr="00C52528" w:rsidRDefault="008843C9" w:rsidP="000749CE"/>
        </w:tc>
      </w:tr>
      <w:tr w:rsidR="008843C9" w:rsidRPr="00C52528" w14:paraId="00A0CDD8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5CDC8A96" w14:textId="77777777" w:rsidR="008843C9" w:rsidRPr="00CE3355" w:rsidRDefault="008843C9" w:rsidP="000749CE">
            <w:pPr>
              <w:pStyle w:val="Tabela"/>
              <w:jc w:val="center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13BD8492" w14:textId="77777777" w:rsidR="008843C9" w:rsidRPr="00C52528" w:rsidRDefault="008843C9" w:rsidP="000749CE"/>
        </w:tc>
        <w:tc>
          <w:tcPr>
            <w:tcW w:w="1559" w:type="dxa"/>
            <w:vAlign w:val="center"/>
          </w:tcPr>
          <w:p w14:paraId="689393FA" w14:textId="77777777" w:rsidR="008843C9" w:rsidRPr="00C52528" w:rsidRDefault="008843C9" w:rsidP="000749CE"/>
        </w:tc>
      </w:tr>
    </w:tbl>
    <w:p w14:paraId="340579C9" w14:textId="77777777" w:rsidR="008843C9" w:rsidRDefault="008843C9" w:rsidP="003D377B"/>
    <w:sectPr w:rsidR="008843C9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A857A6" w14:textId="77777777" w:rsidR="00CF54D5" w:rsidRDefault="00CF54D5" w:rsidP="005E1593">
      <w:r>
        <w:separator/>
      </w:r>
    </w:p>
  </w:endnote>
  <w:endnote w:type="continuationSeparator" w:id="0">
    <w:p w14:paraId="50404452" w14:textId="77777777" w:rsidR="00CF54D5" w:rsidRDefault="00CF54D5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6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62"/>
      <w:gridCol w:w="5302"/>
    </w:tblGrid>
    <w:tr w:rsidR="00CF54D5" w:rsidRPr="006419CA" w14:paraId="07324BFE" w14:textId="77777777" w:rsidTr="00551553">
      <w:trPr>
        <w:jc w:val="center"/>
      </w:trPr>
      <w:tc>
        <w:tcPr>
          <w:tcW w:w="3462" w:type="dxa"/>
          <w:vAlign w:val="center"/>
        </w:tcPr>
        <w:p w14:paraId="18A8518C" w14:textId="4E65FBB8" w:rsidR="00CF54D5" w:rsidRPr="006419CA" w:rsidRDefault="00C72769" w:rsidP="000749CE">
          <w:pPr>
            <w:pStyle w:val="Footer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>Modelo de Contrato.docx</w:t>
          </w:r>
        </w:p>
      </w:tc>
      <w:tc>
        <w:tcPr>
          <w:tcW w:w="5302" w:type="dxa"/>
          <w:vAlign w:val="center"/>
        </w:tcPr>
        <w:p w14:paraId="0C4D2933" w14:textId="77777777" w:rsidR="00CF54D5" w:rsidRPr="006419CA" w:rsidRDefault="00CF54D5" w:rsidP="00551553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72769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72769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CF54D5" w:rsidRPr="006419CA" w14:paraId="2142DD2D" w14:textId="77777777" w:rsidTr="00551553">
      <w:trPr>
        <w:jc w:val="center"/>
      </w:trPr>
      <w:tc>
        <w:tcPr>
          <w:tcW w:w="3462" w:type="dxa"/>
          <w:vAlign w:val="center"/>
        </w:tcPr>
        <w:p w14:paraId="2F9A072C" w14:textId="72B5C155" w:rsidR="00CF54D5" w:rsidRPr="006419CA" w:rsidRDefault="00A905D7" w:rsidP="000749CE">
          <w:pPr>
            <w:pStyle w:val="Footer"/>
            <w:spacing w:before="120" w:after="120"/>
            <w:rPr>
              <w:color w:val="244061" w:themeColor="accent1" w:themeShade="80"/>
            </w:rPr>
          </w:pPr>
          <w:proofErr w:type="spellStart"/>
          <w:r>
            <w:rPr>
              <w:color w:val="244061" w:themeColor="accent1" w:themeShade="80"/>
            </w:rPr>
            <w:t>SoftR</w:t>
          </w:r>
          <w:proofErr w:type="spellEnd"/>
          <w:r>
            <w:rPr>
              <w:color w:val="244061" w:themeColor="accent1" w:themeShade="80"/>
            </w:rPr>
            <w:t xml:space="preserve"> Tecnologia da Informação</w:t>
          </w:r>
        </w:p>
      </w:tc>
      <w:tc>
        <w:tcPr>
          <w:tcW w:w="5302" w:type="dxa"/>
          <w:vAlign w:val="center"/>
        </w:tcPr>
        <w:p w14:paraId="4311E9CB" w14:textId="77777777" w:rsidR="00CF54D5" w:rsidRPr="000749CE" w:rsidRDefault="00CF54D5" w:rsidP="00551553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0749CE">
            <w:rPr>
              <w:color w:val="244061" w:themeColor="accent1" w:themeShade="80"/>
            </w:rPr>
            <w:t>UFG – Instituto de Informática</w:t>
          </w:r>
        </w:p>
      </w:tc>
    </w:tr>
  </w:tbl>
  <w:p w14:paraId="1D2BC551" w14:textId="77777777" w:rsidR="00CF54D5" w:rsidRPr="006419CA" w:rsidRDefault="00CF54D5" w:rsidP="006419C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1DF534" w14:textId="77777777" w:rsidR="00CF54D5" w:rsidRDefault="00CF54D5" w:rsidP="005E1593">
      <w:r>
        <w:separator/>
      </w:r>
    </w:p>
  </w:footnote>
  <w:footnote w:type="continuationSeparator" w:id="0">
    <w:p w14:paraId="1AC18002" w14:textId="77777777" w:rsidR="00CF54D5" w:rsidRDefault="00CF54D5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CF54D5" w:rsidRPr="00AD691F" w14:paraId="3F1668C0" w14:textId="77777777" w:rsidTr="000749CE">
      <w:trPr>
        <w:trHeight w:val="699"/>
        <w:jc w:val="center"/>
      </w:trPr>
      <w:tc>
        <w:tcPr>
          <w:tcW w:w="6492" w:type="dxa"/>
          <w:vAlign w:val="center"/>
        </w:tcPr>
        <w:p w14:paraId="5FF6C397" w14:textId="77777777" w:rsidR="00CF54D5" w:rsidRPr="000F4655" w:rsidRDefault="00CF54D5" w:rsidP="00EA0848">
          <w:pPr>
            <w:pStyle w:val="Comments"/>
          </w:pPr>
          <w:r>
            <w:t>Contrato</w:t>
          </w:r>
        </w:p>
      </w:tc>
      <w:tc>
        <w:tcPr>
          <w:tcW w:w="1956" w:type="dxa"/>
          <w:vMerge w:val="restart"/>
          <w:vAlign w:val="center"/>
        </w:tcPr>
        <w:p w14:paraId="18BA5332" w14:textId="77777777" w:rsidR="00CF54D5" w:rsidRPr="00AD691F" w:rsidRDefault="00CF54D5" w:rsidP="00EA0848">
          <w:pPr>
            <w:pStyle w:val="Comments"/>
          </w:pPr>
          <w:r>
            <w:rPr>
              <w:noProof/>
              <w:lang w:val="en-US" w:eastAsia="en-US"/>
            </w:rPr>
            <w:drawing>
              <wp:inline distT="0" distB="0" distL="0" distR="0" wp14:anchorId="3FA1961C" wp14:editId="3508819F">
                <wp:extent cx="889000" cy="889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g_g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0" cy="88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F54D5" w:rsidRPr="00A10908" w14:paraId="0B207267" w14:textId="77777777" w:rsidTr="00551553">
      <w:trPr>
        <w:trHeight w:val="567"/>
        <w:jc w:val="center"/>
      </w:trPr>
      <w:tc>
        <w:tcPr>
          <w:tcW w:w="6492" w:type="dxa"/>
          <w:vAlign w:val="center"/>
        </w:tcPr>
        <w:p w14:paraId="59BD6172" w14:textId="77777777" w:rsidR="00CF54D5" w:rsidRPr="000749CE" w:rsidRDefault="00CF54D5" w:rsidP="000749CE">
          <w:pPr>
            <w:pStyle w:val="Header"/>
            <w:rPr>
              <w:sz w:val="24"/>
              <w:szCs w:val="24"/>
            </w:rPr>
          </w:pPr>
          <w:r w:rsidRPr="000749CE">
            <w:rPr>
              <w:sz w:val="24"/>
              <w:szCs w:val="24"/>
            </w:rPr>
            <w:t>Vigia Escolar</w:t>
          </w:r>
        </w:p>
      </w:tc>
      <w:tc>
        <w:tcPr>
          <w:tcW w:w="1956" w:type="dxa"/>
          <w:vMerge/>
          <w:vAlign w:val="center"/>
        </w:tcPr>
        <w:p w14:paraId="51502822" w14:textId="77777777" w:rsidR="00CF54D5" w:rsidRPr="00A10908" w:rsidRDefault="00CF54D5" w:rsidP="000749CE">
          <w:pPr>
            <w:pStyle w:val="Header"/>
            <w:rPr>
              <w:b/>
            </w:rPr>
          </w:pPr>
        </w:p>
      </w:tc>
    </w:tr>
  </w:tbl>
  <w:p w14:paraId="76D188EB" w14:textId="77777777" w:rsidR="00CF54D5" w:rsidRDefault="00CF54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D80"/>
    <w:rsid w:val="000749CE"/>
    <w:rsid w:val="000E2853"/>
    <w:rsid w:val="000F4655"/>
    <w:rsid w:val="001D497F"/>
    <w:rsid w:val="001F3D30"/>
    <w:rsid w:val="00241CAD"/>
    <w:rsid w:val="00274187"/>
    <w:rsid w:val="00284D80"/>
    <w:rsid w:val="00331443"/>
    <w:rsid w:val="00341B09"/>
    <w:rsid w:val="0034544C"/>
    <w:rsid w:val="003707D7"/>
    <w:rsid w:val="00394B19"/>
    <w:rsid w:val="003D377B"/>
    <w:rsid w:val="0042609D"/>
    <w:rsid w:val="00453EF3"/>
    <w:rsid w:val="004761E9"/>
    <w:rsid w:val="004A5811"/>
    <w:rsid w:val="004A592C"/>
    <w:rsid w:val="004B2855"/>
    <w:rsid w:val="004B60F1"/>
    <w:rsid w:val="00500FAC"/>
    <w:rsid w:val="005165BF"/>
    <w:rsid w:val="00551553"/>
    <w:rsid w:val="005546E1"/>
    <w:rsid w:val="0055540E"/>
    <w:rsid w:val="005E1593"/>
    <w:rsid w:val="005F487B"/>
    <w:rsid w:val="00603ACD"/>
    <w:rsid w:val="006419CA"/>
    <w:rsid w:val="00663704"/>
    <w:rsid w:val="006A233C"/>
    <w:rsid w:val="006B1BDB"/>
    <w:rsid w:val="00743E89"/>
    <w:rsid w:val="007A054B"/>
    <w:rsid w:val="007E5C4B"/>
    <w:rsid w:val="00842903"/>
    <w:rsid w:val="00851FBB"/>
    <w:rsid w:val="00871E89"/>
    <w:rsid w:val="008843C9"/>
    <w:rsid w:val="008C243C"/>
    <w:rsid w:val="008F4FAA"/>
    <w:rsid w:val="00980543"/>
    <w:rsid w:val="00A078F8"/>
    <w:rsid w:val="00A113A1"/>
    <w:rsid w:val="00A905D7"/>
    <w:rsid w:val="00AE1992"/>
    <w:rsid w:val="00AF15FC"/>
    <w:rsid w:val="00C52528"/>
    <w:rsid w:val="00C72769"/>
    <w:rsid w:val="00CE2B3B"/>
    <w:rsid w:val="00CF54D5"/>
    <w:rsid w:val="00D37957"/>
    <w:rsid w:val="00D66A60"/>
    <w:rsid w:val="00E34C15"/>
    <w:rsid w:val="00EA0848"/>
    <w:rsid w:val="00EF0628"/>
    <w:rsid w:val="00F14251"/>
    <w:rsid w:val="00F309A9"/>
    <w:rsid w:val="00FA569E"/>
    <w:rsid w:val="00FB5A09"/>
    <w:rsid w:val="00FC2077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FDBCC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655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546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rsid w:val="0055155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51553"/>
    <w:rPr>
      <w:color w:val="0000FF" w:themeColor="hyperlink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EA0848"/>
    <w:pPr>
      <w:jc w:val="both"/>
    </w:pPr>
    <w:rPr>
      <w:rFonts w:asciiTheme="minorHAnsi" w:hAnsiTheme="minorHAnsi"/>
      <w:sz w:val="22"/>
      <w:szCs w:val="22"/>
      <w:lang w:val="pt-BR"/>
    </w:rPr>
  </w:style>
  <w:style w:type="character" w:customStyle="1" w:styleId="CommentsChar">
    <w:name w:val="Comments Char"/>
    <w:basedOn w:val="DefaultParagraphFont"/>
    <w:link w:val="Comments"/>
    <w:rsid w:val="00EA0848"/>
    <w:rPr>
      <w:rFonts w:eastAsia="Times" w:cs="Times New Roman"/>
      <w:lang w:eastAsia="pt-BR"/>
    </w:rPr>
  </w:style>
  <w:style w:type="paragraph" w:customStyle="1" w:styleId="Verses">
    <w:name w:val="Versões"/>
    <w:link w:val="VersesChar"/>
    <w:qFormat/>
    <w:rsid w:val="000F4655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0F4655"/>
    <w:rPr>
      <w:rFonts w:ascii="Calibri" w:hAnsi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0749C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655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546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rsid w:val="0055155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51553"/>
    <w:rPr>
      <w:color w:val="0000FF" w:themeColor="hyperlink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EA0848"/>
    <w:pPr>
      <w:jc w:val="both"/>
    </w:pPr>
    <w:rPr>
      <w:rFonts w:asciiTheme="minorHAnsi" w:hAnsiTheme="minorHAnsi"/>
      <w:sz w:val="22"/>
      <w:szCs w:val="22"/>
      <w:lang w:val="pt-BR"/>
    </w:rPr>
  </w:style>
  <w:style w:type="character" w:customStyle="1" w:styleId="CommentsChar">
    <w:name w:val="Comments Char"/>
    <w:basedOn w:val="DefaultParagraphFont"/>
    <w:link w:val="Comments"/>
    <w:rsid w:val="00EA0848"/>
    <w:rPr>
      <w:rFonts w:eastAsia="Times" w:cs="Times New Roman"/>
      <w:lang w:eastAsia="pt-BR"/>
    </w:rPr>
  </w:style>
  <w:style w:type="paragraph" w:customStyle="1" w:styleId="Verses">
    <w:name w:val="Versões"/>
    <w:link w:val="VersesChar"/>
    <w:qFormat/>
    <w:rsid w:val="000F4655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0F4655"/>
    <w:rPr>
      <w:rFonts w:ascii="Calibri" w:hAnsi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0749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12871-B249-654D-AD4D-A8FE5D992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\Users\Edu\Documents\Escritorio de Projetos\Modelos\Template.dotx</Template>
  <TotalTime>59</TotalTime>
  <Pages>2</Pages>
  <Words>249</Words>
  <Characters>1424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Contrato</vt:lpstr>
    </vt:vector>
  </TitlesOfParts>
  <Company/>
  <LinksUpToDate>false</LinksUpToDate>
  <CharactersWithSpaces>1670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</dc:title>
  <dc:subject>Nome do Projeto</dc:subject>
  <dc:creator>Edu</dc:creator>
  <cp:keywords>Template Gerenciamento de Projetos</cp:keywords>
  <dc:description>http://escritoriodeprojetos.com.br</dc:description>
  <cp:lastModifiedBy>Samuel Costa</cp:lastModifiedBy>
  <cp:revision>19</cp:revision>
  <dcterms:created xsi:type="dcterms:W3CDTF">2012-03-28T18:55:00Z</dcterms:created>
  <dcterms:modified xsi:type="dcterms:W3CDTF">2017-06-07T19:36:00Z</dcterms:modified>
</cp:coreProperties>
</file>