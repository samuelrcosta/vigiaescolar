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218A7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273"/>
        <w:gridCol w:w="4389"/>
      </w:tblGrid>
      <w:tr w:rsidR="00D77511" w:rsidRPr="000F71E0" w14:paraId="63A67976" w14:textId="77777777" w:rsidTr="00AB210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39288C98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E5A3463" w14:textId="77777777" w:rsidTr="00BA0373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48E8055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14:paraId="69DDF5E6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273" w:type="dxa"/>
            <w:shd w:val="clear" w:color="auto" w:fill="DBE5F1" w:themeFill="accent1" w:themeFillTint="33"/>
            <w:vAlign w:val="center"/>
          </w:tcPr>
          <w:p w14:paraId="032F5B2A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4AC90F3B" w14:textId="77777777" w:rsidR="00D77511" w:rsidRPr="000F71E0" w:rsidRDefault="00D77511" w:rsidP="00AB210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57CB68F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05987E4E" w14:textId="6BB7ED8A" w:rsidR="00D77511" w:rsidRPr="00C52528" w:rsidRDefault="00030AE5" w:rsidP="002A4A57">
            <w:pPr>
              <w:pStyle w:val="Verses"/>
            </w:pPr>
            <w:r>
              <w:t>1.0</w:t>
            </w:r>
          </w:p>
        </w:tc>
        <w:tc>
          <w:tcPr>
            <w:tcW w:w="1276" w:type="dxa"/>
            <w:vAlign w:val="center"/>
          </w:tcPr>
          <w:p w14:paraId="46321CA0" w14:textId="434D72A9" w:rsidR="00D77511" w:rsidRPr="00C52528" w:rsidRDefault="00BA0373" w:rsidP="002A4A57">
            <w:pPr>
              <w:pStyle w:val="Verses"/>
            </w:pPr>
            <w:r>
              <w:t>29</w:t>
            </w:r>
            <w:r w:rsidR="00030AE5">
              <w:t>/05/2017</w:t>
            </w:r>
          </w:p>
        </w:tc>
        <w:tc>
          <w:tcPr>
            <w:tcW w:w="2273" w:type="dxa"/>
            <w:vAlign w:val="center"/>
          </w:tcPr>
          <w:p w14:paraId="0B80F900" w14:textId="2715F9C8" w:rsidR="00D77511" w:rsidRPr="00C52528" w:rsidRDefault="00030AE5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6DDD246D" w14:textId="7A79033F" w:rsidR="00D9657E" w:rsidRPr="00C52528" w:rsidRDefault="00030AE5" w:rsidP="002A4A57">
            <w:pPr>
              <w:pStyle w:val="Verses"/>
            </w:pPr>
            <w:r>
              <w:t>Criação do documento e definição dos tópicos</w:t>
            </w:r>
          </w:p>
        </w:tc>
      </w:tr>
      <w:tr w:rsidR="00BA0373" w:rsidRPr="00C52528" w14:paraId="10E3F6A2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108EE6A8" w14:textId="2D548D85" w:rsidR="00BA0373" w:rsidRDefault="00BA0373" w:rsidP="002A4A57">
            <w:pPr>
              <w:pStyle w:val="Verses"/>
            </w:pPr>
            <w:r>
              <w:t>1.1</w:t>
            </w:r>
          </w:p>
        </w:tc>
        <w:tc>
          <w:tcPr>
            <w:tcW w:w="1276" w:type="dxa"/>
            <w:vAlign w:val="center"/>
          </w:tcPr>
          <w:p w14:paraId="5533812A" w14:textId="0D34A5C6" w:rsidR="00BA0373" w:rsidRDefault="00BA0373" w:rsidP="002A4A57">
            <w:pPr>
              <w:pStyle w:val="Verses"/>
            </w:pPr>
            <w:r>
              <w:t>30/05/2017</w:t>
            </w:r>
          </w:p>
        </w:tc>
        <w:tc>
          <w:tcPr>
            <w:tcW w:w="2273" w:type="dxa"/>
            <w:vAlign w:val="center"/>
          </w:tcPr>
          <w:p w14:paraId="33EF02B3" w14:textId="1A62BB67" w:rsidR="00BA0373" w:rsidRDefault="00BA0373" w:rsidP="002A4A57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9" w:type="dxa"/>
            <w:vAlign w:val="center"/>
          </w:tcPr>
          <w:p w14:paraId="734749B7" w14:textId="4FBCC134" w:rsidR="00BA0373" w:rsidRDefault="00BA0373" w:rsidP="002A4A57">
            <w:pPr>
              <w:pStyle w:val="Verses"/>
            </w:pPr>
            <w:r>
              <w:t>Definição dos documentos padronizados</w:t>
            </w:r>
          </w:p>
        </w:tc>
      </w:tr>
      <w:tr w:rsidR="00BA0373" w:rsidRPr="00C52528" w14:paraId="45F98B0A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4ACF4F5C" w14:textId="1FC60175" w:rsidR="00BA0373" w:rsidRDefault="00BA0373" w:rsidP="002A4A57">
            <w:pPr>
              <w:pStyle w:val="Verses"/>
            </w:pPr>
            <w:r>
              <w:t>1.2</w:t>
            </w:r>
          </w:p>
        </w:tc>
        <w:tc>
          <w:tcPr>
            <w:tcW w:w="1276" w:type="dxa"/>
            <w:vAlign w:val="center"/>
          </w:tcPr>
          <w:p w14:paraId="0E245F2E" w14:textId="3C802045" w:rsidR="00BA0373" w:rsidRDefault="00BA0373" w:rsidP="002A4A57">
            <w:pPr>
              <w:pStyle w:val="Verses"/>
            </w:pPr>
            <w:r>
              <w:t>31/05/2017</w:t>
            </w:r>
          </w:p>
        </w:tc>
        <w:tc>
          <w:tcPr>
            <w:tcW w:w="2273" w:type="dxa"/>
            <w:vAlign w:val="center"/>
          </w:tcPr>
          <w:p w14:paraId="24642AA0" w14:textId="77F00B81" w:rsidR="00BA0373" w:rsidRDefault="00BA0373" w:rsidP="002A4A57">
            <w:pPr>
              <w:pStyle w:val="Verses"/>
            </w:pPr>
            <w:r>
              <w:t>João Pedro Salgado</w:t>
            </w:r>
          </w:p>
        </w:tc>
        <w:tc>
          <w:tcPr>
            <w:tcW w:w="4389" w:type="dxa"/>
            <w:vAlign w:val="center"/>
          </w:tcPr>
          <w:p w14:paraId="31C3F778" w14:textId="58EFB2FE" w:rsidR="00BA0373" w:rsidRDefault="00F558F8" w:rsidP="002A4A57">
            <w:pPr>
              <w:pStyle w:val="Verses"/>
            </w:pPr>
            <w:r>
              <w:t>Desenvolvimento do plano</w:t>
            </w:r>
          </w:p>
        </w:tc>
      </w:tr>
      <w:tr w:rsidR="00BA0373" w:rsidRPr="00C52528" w14:paraId="39DC684B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69275E93" w14:textId="0A32ACB0" w:rsidR="00BA0373" w:rsidRDefault="00BA0373" w:rsidP="002A4A57">
            <w:pPr>
              <w:pStyle w:val="Verses"/>
            </w:pPr>
            <w:r>
              <w:t>1.3</w:t>
            </w:r>
          </w:p>
        </w:tc>
        <w:tc>
          <w:tcPr>
            <w:tcW w:w="1276" w:type="dxa"/>
            <w:vAlign w:val="center"/>
          </w:tcPr>
          <w:p w14:paraId="266427E9" w14:textId="24A3D71C" w:rsidR="00BA0373" w:rsidRDefault="00BA0373" w:rsidP="002A4A57">
            <w:pPr>
              <w:pStyle w:val="Verses"/>
            </w:pPr>
            <w:r>
              <w:t>31/05/2017</w:t>
            </w:r>
          </w:p>
        </w:tc>
        <w:tc>
          <w:tcPr>
            <w:tcW w:w="2273" w:type="dxa"/>
            <w:vAlign w:val="center"/>
          </w:tcPr>
          <w:p w14:paraId="6B5BEECF" w14:textId="7EB28CEA" w:rsidR="00BA0373" w:rsidRDefault="00F558F8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40E55AE2" w14:textId="1412F5BC" w:rsidR="00BA0373" w:rsidRDefault="00F558F8" w:rsidP="002A4A57">
            <w:pPr>
              <w:pStyle w:val="Verses"/>
            </w:pPr>
            <w:r>
              <w:t xml:space="preserve">Criação dos </w:t>
            </w:r>
            <w:proofErr w:type="spellStart"/>
            <w:r>
              <w:t>templates</w:t>
            </w:r>
            <w:proofErr w:type="spellEnd"/>
            <w:r>
              <w:t xml:space="preserve"> adicionais</w:t>
            </w:r>
          </w:p>
        </w:tc>
      </w:tr>
      <w:tr w:rsidR="00BA0373" w:rsidRPr="00C52528" w14:paraId="6A804C21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463B4540" w14:textId="5517A4D7" w:rsidR="00BA0373" w:rsidRDefault="00BA0373" w:rsidP="002A4A57">
            <w:pPr>
              <w:pStyle w:val="Verses"/>
            </w:pPr>
            <w:r>
              <w:t>1.4</w:t>
            </w:r>
          </w:p>
        </w:tc>
        <w:tc>
          <w:tcPr>
            <w:tcW w:w="1276" w:type="dxa"/>
            <w:vAlign w:val="center"/>
          </w:tcPr>
          <w:p w14:paraId="6ADC8D40" w14:textId="1AE6D5C6" w:rsidR="00BA0373" w:rsidRDefault="00BA0373" w:rsidP="002A4A57">
            <w:pPr>
              <w:pStyle w:val="Verses"/>
            </w:pPr>
            <w:r>
              <w:t>01/06/2017</w:t>
            </w:r>
          </w:p>
        </w:tc>
        <w:tc>
          <w:tcPr>
            <w:tcW w:w="2273" w:type="dxa"/>
            <w:vAlign w:val="center"/>
          </w:tcPr>
          <w:p w14:paraId="2A23CAC2" w14:textId="1EF38B1F" w:rsidR="00BA0373" w:rsidRDefault="00F558F8" w:rsidP="002A4A57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9" w:type="dxa"/>
            <w:vAlign w:val="center"/>
          </w:tcPr>
          <w:p w14:paraId="3A264DB8" w14:textId="62C085DB" w:rsidR="00BA0373" w:rsidRDefault="00F558F8" w:rsidP="002A4A57">
            <w:pPr>
              <w:pStyle w:val="Verses"/>
            </w:pPr>
            <w:r>
              <w:t>Finalização do documento</w:t>
            </w:r>
          </w:p>
        </w:tc>
      </w:tr>
      <w:tr w:rsidR="00BA0373" w:rsidRPr="00C52528" w14:paraId="402D8503" w14:textId="77777777" w:rsidTr="00BA0373">
        <w:trPr>
          <w:trHeight w:val="340"/>
        </w:trPr>
        <w:tc>
          <w:tcPr>
            <w:tcW w:w="737" w:type="dxa"/>
            <w:vAlign w:val="center"/>
          </w:tcPr>
          <w:p w14:paraId="5CA17CEB" w14:textId="071BC232" w:rsidR="00BA0373" w:rsidRDefault="00BA0373" w:rsidP="002A4A57">
            <w:pPr>
              <w:pStyle w:val="Verses"/>
            </w:pPr>
            <w:r>
              <w:t>1.5</w:t>
            </w:r>
          </w:p>
        </w:tc>
        <w:tc>
          <w:tcPr>
            <w:tcW w:w="1276" w:type="dxa"/>
            <w:vAlign w:val="center"/>
          </w:tcPr>
          <w:p w14:paraId="3A4231AB" w14:textId="37C85161" w:rsidR="00BA0373" w:rsidRDefault="00BA0373" w:rsidP="002A4A57">
            <w:pPr>
              <w:pStyle w:val="Verses"/>
            </w:pPr>
            <w:r>
              <w:t>02/06/2017</w:t>
            </w:r>
          </w:p>
        </w:tc>
        <w:tc>
          <w:tcPr>
            <w:tcW w:w="2273" w:type="dxa"/>
            <w:vAlign w:val="center"/>
          </w:tcPr>
          <w:p w14:paraId="18782EFC" w14:textId="0EDC1128" w:rsidR="00BA0373" w:rsidRDefault="00F558F8" w:rsidP="002A4A57">
            <w:pPr>
              <w:pStyle w:val="Verses"/>
            </w:pPr>
            <w:r>
              <w:t>Samuel Rocha Costa</w:t>
            </w:r>
          </w:p>
        </w:tc>
        <w:tc>
          <w:tcPr>
            <w:tcW w:w="4389" w:type="dxa"/>
            <w:vAlign w:val="center"/>
          </w:tcPr>
          <w:p w14:paraId="55AF466C" w14:textId="595AF663" w:rsidR="00BA0373" w:rsidRDefault="00F558F8" w:rsidP="002A4A57">
            <w:pPr>
              <w:pStyle w:val="Verses"/>
            </w:pPr>
            <w:r>
              <w:t>Revisão final e correção de erros</w:t>
            </w:r>
            <w:bookmarkStart w:id="0" w:name="_GoBack"/>
            <w:bookmarkEnd w:id="0"/>
          </w:p>
        </w:tc>
      </w:tr>
    </w:tbl>
    <w:p w14:paraId="31871091" w14:textId="77777777" w:rsidR="00D77511" w:rsidRDefault="00D77511" w:rsidP="00D77511"/>
    <w:p w14:paraId="25936B09" w14:textId="77777777" w:rsidR="00D77511" w:rsidRDefault="00D77511" w:rsidP="00D77511"/>
    <w:p w14:paraId="237E0260" w14:textId="56665D8A" w:rsidR="00DF7148" w:rsidRDefault="00DF7148" w:rsidP="00A23556">
      <w:pPr>
        <w:pStyle w:val="Heading1"/>
      </w:pPr>
      <w:bookmarkStart w:id="1" w:name="_Toc353750957"/>
      <w:r>
        <w:t>Objetivo</w:t>
      </w:r>
      <w:bookmarkEnd w:id="1"/>
    </w:p>
    <w:p w14:paraId="380E4F57" w14:textId="0CED903F" w:rsidR="006A0E34" w:rsidRDefault="00030AE5" w:rsidP="00030AE5">
      <w:pPr>
        <w:jc w:val="both"/>
      </w:pPr>
      <w:r>
        <w:t>Este documento tem como objetivo descrever o plano de gerenciamento dos recursos do projeto Vigia Escolar</w:t>
      </w:r>
      <w:r w:rsidR="00FE72D9">
        <w:t xml:space="preserve">, para fazer o melhor uso dos integrantes da equipe, orientando como os recursos do projeto devem ser definidos, usados, controlados e gerenciados. </w:t>
      </w:r>
      <w:r w:rsidR="00B7421B">
        <w:t>As pessoas fazem a condução do projeto, por isso influenciam totalmente o resultado do mesmo, então o plano de gerenciamento irá auxiliar planejar e controlar as pessoas durante o correr do projeto.</w:t>
      </w:r>
    </w:p>
    <w:p w14:paraId="4DC8017A" w14:textId="77777777" w:rsidR="00B7421B" w:rsidRDefault="00B7421B" w:rsidP="00030AE5">
      <w:pPr>
        <w:jc w:val="both"/>
      </w:pPr>
    </w:p>
    <w:p w14:paraId="4CEB2DA2" w14:textId="108E60A2" w:rsidR="00B7421B" w:rsidRDefault="00B7421B" w:rsidP="00B7421B">
      <w:pPr>
        <w:pStyle w:val="Heading1"/>
      </w:pPr>
      <w:r>
        <w:t>Gerenciamento de Recursos Humanos</w:t>
      </w:r>
    </w:p>
    <w:p w14:paraId="10C37C15" w14:textId="7B7B951F" w:rsidR="00B7421B" w:rsidRDefault="001D612C" w:rsidP="00030AE5">
      <w:pPr>
        <w:jc w:val="both"/>
      </w:pPr>
      <w:r>
        <w:t>O Plano de Gerenciamento de Recursos Humanos deve ser aprovado durante a fase de planejamento do projeto para determinar e identificar os recursos humanos para o sucesso do projeto.</w:t>
      </w:r>
    </w:p>
    <w:p w14:paraId="65D36FF9" w14:textId="77777777" w:rsidR="001D612C" w:rsidRPr="006A0E34" w:rsidRDefault="001D612C" w:rsidP="00030AE5">
      <w:pPr>
        <w:jc w:val="both"/>
      </w:pPr>
    </w:p>
    <w:p w14:paraId="27E9AE91" w14:textId="252162F7" w:rsidR="001D612C" w:rsidRDefault="001D612C" w:rsidP="001D612C">
      <w:pPr>
        <w:pStyle w:val="Heading2"/>
      </w:pPr>
      <w:r>
        <w:t>Processos de Recursos Humanos</w:t>
      </w:r>
    </w:p>
    <w:p w14:paraId="0FBB9607" w14:textId="6285C412" w:rsidR="00AC56B7" w:rsidRDefault="001D612C" w:rsidP="00136F4E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Planejar Gerenciamento de Recursos Humanos:</w:t>
      </w:r>
      <w:r w:rsidR="00AC56B7">
        <w:t xml:space="preserve"> Processo de documentação de papeis necessários, responsabilidades, habilidades necessárias, hierarquia e também da criação de um planejamento para gerenciar o pessoal</w:t>
      </w:r>
      <w:r w:rsidR="00203925">
        <w:t>.</w:t>
      </w:r>
    </w:p>
    <w:p w14:paraId="0D015406" w14:textId="77777777" w:rsidR="00BA0373" w:rsidRDefault="00BA0373" w:rsidP="00BA0373">
      <w:pPr>
        <w:jc w:val="both"/>
      </w:pPr>
    </w:p>
    <w:p w14:paraId="41A233FC" w14:textId="4FA19A7C" w:rsidR="00BA0373" w:rsidRDefault="001D612C" w:rsidP="00BA0373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Mobilizar a equipe do projeto:</w:t>
      </w:r>
      <w:r w:rsidR="00203925">
        <w:t xml:space="preserve"> Processo de </w:t>
      </w:r>
      <w:r w:rsidR="00136F4E">
        <w:t>obter pessoas com competência necessária para os papéis do projeto.</w:t>
      </w:r>
    </w:p>
    <w:p w14:paraId="13BC80B4" w14:textId="77777777" w:rsidR="00BA0373" w:rsidRDefault="00BA0373" w:rsidP="00BA0373">
      <w:pPr>
        <w:jc w:val="both"/>
      </w:pPr>
    </w:p>
    <w:p w14:paraId="5DC070C3" w14:textId="2B90CA57" w:rsidR="00BA0373" w:rsidRDefault="001D612C" w:rsidP="00BA0373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Desenvolver a equipe do projeto:</w:t>
      </w:r>
      <w:r w:rsidR="00203925">
        <w:t xml:space="preserve"> Processo de treinamento e melhoria de competências dos integrantes da equipe, para o desempenho das responsabilidades definidas.</w:t>
      </w:r>
    </w:p>
    <w:p w14:paraId="05B0768B" w14:textId="77777777" w:rsidR="00BA0373" w:rsidRDefault="00BA0373" w:rsidP="00BA0373">
      <w:pPr>
        <w:jc w:val="both"/>
      </w:pPr>
    </w:p>
    <w:p w14:paraId="03853516" w14:textId="57B55CC0" w:rsidR="001D612C" w:rsidRDefault="001D612C" w:rsidP="00136F4E">
      <w:pPr>
        <w:pStyle w:val="ListParagraph"/>
        <w:numPr>
          <w:ilvl w:val="0"/>
          <w:numId w:val="9"/>
        </w:numPr>
        <w:jc w:val="both"/>
      </w:pPr>
      <w:r w:rsidRPr="00136F4E">
        <w:rPr>
          <w:b/>
        </w:rPr>
        <w:t>Gerenciar a equipe do projeto:</w:t>
      </w:r>
      <w:r w:rsidR="00203925">
        <w:t xml:space="preserve"> Processo de monitorar e controlar o desempenho dos membros da equipe, também deve fornecer relatórios, resolver problemas de RH e gerenciar mudanças.</w:t>
      </w:r>
    </w:p>
    <w:p w14:paraId="78FF964B" w14:textId="77777777" w:rsidR="001D612C" w:rsidRPr="001D612C" w:rsidRDefault="001D612C" w:rsidP="00136F4E">
      <w:pPr>
        <w:jc w:val="both"/>
      </w:pPr>
    </w:p>
    <w:p w14:paraId="29E8023D" w14:textId="2C4815D4" w:rsidR="001D612C" w:rsidRDefault="001D612C" w:rsidP="001D612C">
      <w:pPr>
        <w:pStyle w:val="Heading2"/>
      </w:pPr>
      <w:r>
        <w:lastRenderedPageBreak/>
        <w:t>Ferramentas</w:t>
      </w:r>
    </w:p>
    <w:p w14:paraId="0CAEE306" w14:textId="7B97A2EF" w:rsidR="001D612C" w:rsidRDefault="00136F4E" w:rsidP="00BA0373">
      <w:pPr>
        <w:pStyle w:val="ListParagraph"/>
        <w:numPr>
          <w:ilvl w:val="0"/>
          <w:numId w:val="10"/>
        </w:numPr>
        <w:jc w:val="both"/>
      </w:pPr>
      <w:r w:rsidRPr="00BA0373">
        <w:rPr>
          <w:b/>
        </w:rPr>
        <w:t>Organogramas</w:t>
      </w:r>
      <w:r w:rsidR="007F0BAC" w:rsidRPr="00BA0373">
        <w:rPr>
          <w:b/>
        </w:rPr>
        <w:t>:</w:t>
      </w:r>
      <w:r>
        <w:t xml:space="preserve"> Será criado um organograma para descrever a hierarquia do pessoal do projeto;</w:t>
      </w:r>
    </w:p>
    <w:p w14:paraId="78895C43" w14:textId="03F85B55" w:rsidR="007F0BAC" w:rsidRPr="001D612C" w:rsidRDefault="007F0BAC" w:rsidP="00BA0373">
      <w:pPr>
        <w:pStyle w:val="ListParagraph"/>
        <w:numPr>
          <w:ilvl w:val="0"/>
          <w:numId w:val="10"/>
        </w:numPr>
        <w:jc w:val="both"/>
      </w:pPr>
      <w:r w:rsidRPr="00BA0373">
        <w:rPr>
          <w:b/>
        </w:rPr>
        <w:t>Opinião especializada:</w:t>
      </w:r>
      <w:r>
        <w:t xml:space="preserve"> </w:t>
      </w:r>
      <w:r w:rsidR="00136F4E">
        <w:t>No desenvolvimento do plano de gerenciamento de recursos humanos, opinião especializada pode ajudar em listar os requisitos necessários para cada papel, determinar esforço, responsabilidades e na organização da hierarquia;</w:t>
      </w:r>
    </w:p>
    <w:p w14:paraId="06AD6B33" w14:textId="77777777" w:rsidR="00E44EBD" w:rsidRDefault="00E44EBD" w:rsidP="00FF4B08"/>
    <w:p w14:paraId="0D181763" w14:textId="44BE3032" w:rsidR="007F0BAC" w:rsidRDefault="007F0BAC" w:rsidP="007F0BAC">
      <w:pPr>
        <w:pStyle w:val="Heading2"/>
      </w:pPr>
      <w:r>
        <w:t>Documentos padronizados de Recursos Humanos</w:t>
      </w:r>
    </w:p>
    <w:p w14:paraId="44AABA66" w14:textId="77777777" w:rsidR="001D612C" w:rsidRPr="00042724" w:rsidRDefault="001D612C" w:rsidP="00FF4B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F0BAC" w14:paraId="0252BE9A" w14:textId="77777777" w:rsidTr="007F0BAC">
        <w:tc>
          <w:tcPr>
            <w:tcW w:w="3080" w:type="dxa"/>
            <w:shd w:val="clear" w:color="auto" w:fill="DBE5F1" w:themeFill="accent1" w:themeFillTint="33"/>
          </w:tcPr>
          <w:p w14:paraId="016E440F" w14:textId="1112C950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7E35B0E3" w14:textId="50BD4528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r w:rsidRPr="007F0BAC">
              <w:rPr>
                <w:sz w:val="24"/>
                <w:szCs w:val="24"/>
              </w:rPr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</w:tcPr>
          <w:p w14:paraId="6CCFFE11" w14:textId="0812EFAB" w:rsidR="007F0BAC" w:rsidRPr="007F0BAC" w:rsidRDefault="007F0BAC" w:rsidP="007F0BAC">
            <w:pPr>
              <w:jc w:val="center"/>
              <w:rPr>
                <w:sz w:val="24"/>
                <w:szCs w:val="24"/>
              </w:rPr>
            </w:pPr>
            <w:proofErr w:type="spellStart"/>
            <w:r w:rsidRPr="007F0BAC">
              <w:rPr>
                <w:sz w:val="24"/>
                <w:szCs w:val="24"/>
              </w:rPr>
              <w:t>Template</w:t>
            </w:r>
            <w:proofErr w:type="spellEnd"/>
          </w:p>
        </w:tc>
      </w:tr>
      <w:tr w:rsidR="007F0BAC" w14:paraId="1E17C5FA" w14:textId="77777777" w:rsidTr="007F0BAC">
        <w:tc>
          <w:tcPr>
            <w:tcW w:w="3080" w:type="dxa"/>
          </w:tcPr>
          <w:p w14:paraId="3B66C721" w14:textId="311A157A" w:rsidR="007F0BAC" w:rsidRDefault="00811C85" w:rsidP="00811C85">
            <w:pPr>
              <w:jc w:val="left"/>
            </w:pPr>
            <w:r>
              <w:t>Plano de gerenciamento de Recursos Humanos</w:t>
            </w:r>
          </w:p>
        </w:tc>
        <w:tc>
          <w:tcPr>
            <w:tcW w:w="3081" w:type="dxa"/>
          </w:tcPr>
          <w:p w14:paraId="70F204C5" w14:textId="6F73941E" w:rsidR="007F0BAC" w:rsidRDefault="00811C85" w:rsidP="00811C85">
            <w:pPr>
              <w:jc w:val="left"/>
            </w:pPr>
            <w:r>
              <w:t>Tem como objetivo orientar como, onde e quando realizar as atividades que envolvem recursos humanos</w:t>
            </w:r>
          </w:p>
        </w:tc>
        <w:tc>
          <w:tcPr>
            <w:tcW w:w="3081" w:type="dxa"/>
          </w:tcPr>
          <w:p w14:paraId="0FADEADC" w14:textId="4AFA4B22" w:rsidR="007F0BAC" w:rsidRDefault="00840279" w:rsidP="00811C85">
            <w:pPr>
              <w:jc w:val="left"/>
            </w:pPr>
            <w:hyperlink r:id="rId8" w:history="1">
              <w:r w:rsidR="00811C85" w:rsidRPr="00840279">
                <w:rPr>
                  <w:rStyle w:val="Hyperlink"/>
                </w:rPr>
                <w:t>Plano de Gerenciamento de Recursos Humanos.docx</w:t>
              </w:r>
            </w:hyperlink>
          </w:p>
        </w:tc>
      </w:tr>
      <w:tr w:rsidR="00811C85" w14:paraId="00479E17" w14:textId="77777777" w:rsidTr="007F0BAC">
        <w:tc>
          <w:tcPr>
            <w:tcW w:w="3080" w:type="dxa"/>
          </w:tcPr>
          <w:p w14:paraId="00041E43" w14:textId="56888EFA" w:rsidR="00811C85" w:rsidRDefault="00811C85" w:rsidP="00811C85">
            <w:r>
              <w:t>Matriz RACI</w:t>
            </w:r>
          </w:p>
        </w:tc>
        <w:tc>
          <w:tcPr>
            <w:tcW w:w="3081" w:type="dxa"/>
          </w:tcPr>
          <w:p w14:paraId="3909A9D0" w14:textId="2ABF05E8" w:rsidR="00811C85" w:rsidRDefault="00811C85" w:rsidP="00811C85">
            <w:pPr>
              <w:jc w:val="left"/>
            </w:pPr>
            <w:r>
              <w:t>Planilha com objetivo de identificar os papéis e responsabilidades de cada integrante da equipe no projeto</w:t>
            </w:r>
          </w:p>
        </w:tc>
        <w:tc>
          <w:tcPr>
            <w:tcW w:w="3081" w:type="dxa"/>
          </w:tcPr>
          <w:p w14:paraId="42C45041" w14:textId="5C267A21" w:rsidR="00811C85" w:rsidRDefault="00840279" w:rsidP="00811C85">
            <w:pPr>
              <w:jc w:val="left"/>
            </w:pPr>
            <w:hyperlink r:id="rId9" w:history="1">
              <w:r w:rsidR="00811C85" w:rsidRPr="00840279">
                <w:rPr>
                  <w:rStyle w:val="Hyperlink"/>
                </w:rPr>
                <w:t>Matriz de Papéis e Responsabilidades.xlsx</w:t>
              </w:r>
            </w:hyperlink>
          </w:p>
        </w:tc>
      </w:tr>
      <w:tr w:rsidR="00811C85" w14:paraId="4F3C7AE5" w14:textId="77777777" w:rsidTr="007F0BAC">
        <w:tc>
          <w:tcPr>
            <w:tcW w:w="3080" w:type="dxa"/>
          </w:tcPr>
          <w:p w14:paraId="4A0D8EC0" w14:textId="5DE4104B" w:rsidR="00811C85" w:rsidRDefault="00811C85" w:rsidP="00811C85">
            <w:r>
              <w:t>RH-log</w:t>
            </w:r>
          </w:p>
        </w:tc>
        <w:tc>
          <w:tcPr>
            <w:tcW w:w="3081" w:type="dxa"/>
          </w:tcPr>
          <w:p w14:paraId="052A2841" w14:textId="1689EF7C" w:rsidR="00811C85" w:rsidRDefault="00811C85" w:rsidP="00811C85">
            <w:pPr>
              <w:jc w:val="left"/>
            </w:pPr>
            <w:r>
              <w:t>Tem como objetivo registar todos os problemas e ações realizadas na área de RH</w:t>
            </w:r>
          </w:p>
        </w:tc>
        <w:tc>
          <w:tcPr>
            <w:tcW w:w="3081" w:type="dxa"/>
          </w:tcPr>
          <w:p w14:paraId="3D570A8C" w14:textId="69875849" w:rsidR="00811C85" w:rsidRDefault="00840279" w:rsidP="00811C85">
            <w:hyperlink r:id="rId10" w:history="1">
              <w:r w:rsidR="00811C85" w:rsidRPr="00840279">
                <w:rPr>
                  <w:rStyle w:val="Hyperlink"/>
                </w:rPr>
                <w:t>RH-Log.docx</w:t>
              </w:r>
            </w:hyperlink>
          </w:p>
        </w:tc>
      </w:tr>
      <w:tr w:rsidR="00811C85" w14:paraId="4F5841FF" w14:textId="77777777" w:rsidTr="007F0BAC">
        <w:tc>
          <w:tcPr>
            <w:tcW w:w="3080" w:type="dxa"/>
          </w:tcPr>
          <w:p w14:paraId="43A23B78" w14:textId="4B7CCE9C" w:rsidR="00811C85" w:rsidRDefault="00811C85" w:rsidP="00811C85">
            <w:r>
              <w:t>Avaliação de Desempenho</w:t>
            </w:r>
          </w:p>
        </w:tc>
        <w:tc>
          <w:tcPr>
            <w:tcW w:w="3081" w:type="dxa"/>
          </w:tcPr>
          <w:p w14:paraId="41D047E1" w14:textId="73E7D886" w:rsidR="00811C85" w:rsidRDefault="00811C85" w:rsidP="00811C85">
            <w:proofErr w:type="spellStart"/>
            <w:r>
              <w:t>Template</w:t>
            </w:r>
            <w:proofErr w:type="spellEnd"/>
            <w:r>
              <w:t xml:space="preserve"> de registro do desempenho da equipe ao longo do projeto</w:t>
            </w:r>
          </w:p>
        </w:tc>
        <w:tc>
          <w:tcPr>
            <w:tcW w:w="3081" w:type="dxa"/>
          </w:tcPr>
          <w:p w14:paraId="6E62620B" w14:textId="3AC0DC03" w:rsidR="00811C85" w:rsidRDefault="00840279" w:rsidP="00811C85">
            <w:hyperlink r:id="rId11" w:history="1">
              <w:r w:rsidR="00811C85" w:rsidRPr="00840279">
                <w:rPr>
                  <w:rStyle w:val="Hyperlink"/>
                </w:rPr>
                <w:t>Avaliação de Desempenho de Recursos Humanos.docx</w:t>
              </w:r>
            </w:hyperlink>
          </w:p>
        </w:tc>
      </w:tr>
    </w:tbl>
    <w:p w14:paraId="4E1791F6" w14:textId="77777777" w:rsidR="006204BC" w:rsidRDefault="006204BC" w:rsidP="00790628"/>
    <w:p w14:paraId="35EEE636" w14:textId="3B9B9CAE" w:rsidR="00661BB8" w:rsidRDefault="00661BB8" w:rsidP="00661BB8">
      <w:pPr>
        <w:pStyle w:val="Heading1"/>
      </w:pPr>
      <w:r>
        <w:t>Documentos obrigatórios para controle</w:t>
      </w:r>
    </w:p>
    <w:p w14:paraId="54BB711A" w14:textId="2D7D3D60" w:rsidR="00661BB8" w:rsidRDefault="00811C85" w:rsidP="00811C85">
      <w:pPr>
        <w:jc w:val="both"/>
      </w:pPr>
      <w:r>
        <w:t>É exigido apenas disponibilidade para contratação, carteira de trabalho e exame admissional que são os itens obrigatórios para contratação de funcionários no Brasil.</w:t>
      </w:r>
    </w:p>
    <w:p w14:paraId="4A2FD3B7" w14:textId="0E1B787E" w:rsidR="00661BB8" w:rsidRDefault="00661BB8" w:rsidP="00661BB8">
      <w:pPr>
        <w:pStyle w:val="Heading1"/>
      </w:pPr>
      <w:r>
        <w:t>Organograma do Projeto</w:t>
      </w:r>
    </w:p>
    <w:p w14:paraId="1F5A9233" w14:textId="77777777" w:rsidR="00811C85" w:rsidRPr="00811C85" w:rsidRDefault="00811C85" w:rsidP="00811C85"/>
    <w:p w14:paraId="4EEA2229" w14:textId="6518772D" w:rsidR="00661BB8" w:rsidRPr="00661BB8" w:rsidRDefault="00F41D03" w:rsidP="00811C85">
      <w:pPr>
        <w:jc w:val="center"/>
      </w:pPr>
      <w:r>
        <w:rPr>
          <w:noProof/>
          <w:lang w:val="en-US"/>
        </w:rPr>
        <w:drawing>
          <wp:inline distT="0" distB="0" distL="0" distR="0" wp14:anchorId="76A0F234" wp14:editId="72488F7B">
            <wp:extent cx="4772025" cy="2295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8EEF" w14:textId="77777777" w:rsidR="00661BB8" w:rsidRDefault="00661BB8" w:rsidP="00790628"/>
    <w:p w14:paraId="37BBBFD7" w14:textId="77F4252D" w:rsidR="00661BB8" w:rsidRDefault="00661BB8" w:rsidP="00661BB8">
      <w:pPr>
        <w:pStyle w:val="Heading1"/>
      </w:pPr>
      <w:r>
        <w:lastRenderedPageBreak/>
        <w:t>Papéis e Responsabilidade da Equipe de Projetos e Envolvidos Diretamente</w:t>
      </w:r>
    </w:p>
    <w:p w14:paraId="71251C4E" w14:textId="4E2259DD" w:rsidR="00661BB8" w:rsidRDefault="00840279" w:rsidP="00790628">
      <w:r>
        <w:t xml:space="preserve">Os papéis e responsabilidades dos colaboradores da equipe do projeto estão estabelecidas na </w:t>
      </w:r>
      <w:hyperlink r:id="rId13" w:history="1">
        <w:r w:rsidRPr="00840279">
          <w:rPr>
            <w:rStyle w:val="Hyperlink"/>
          </w:rPr>
          <w:t>Matriz RACI</w:t>
        </w:r>
      </w:hyperlink>
      <w:r>
        <w:t>.</w:t>
      </w:r>
    </w:p>
    <w:p w14:paraId="292FAB97" w14:textId="77777777" w:rsidR="00661BB8" w:rsidRDefault="00661BB8" w:rsidP="00661BB8"/>
    <w:p w14:paraId="538904BD" w14:textId="2A2BEFA1" w:rsidR="00661BB8" w:rsidRDefault="00661BB8" w:rsidP="00661BB8">
      <w:pPr>
        <w:pStyle w:val="Heading1"/>
      </w:pPr>
      <w:r>
        <w:t>Calendário dos Recursos</w:t>
      </w:r>
    </w:p>
    <w:p w14:paraId="314B2089" w14:textId="3F438624" w:rsidR="00661BB8" w:rsidRDefault="00F47204" w:rsidP="00BA0373">
      <w:pPr>
        <w:jc w:val="both"/>
      </w:pPr>
      <w:r>
        <w:t xml:space="preserve">Todo processo de </w:t>
      </w:r>
      <w:r w:rsidR="00FE0B40">
        <w:t>disponibilização dos recursos mensais, deverá acontecer antes da contratação e do início do projeto.</w:t>
      </w:r>
    </w:p>
    <w:p w14:paraId="4CF2B699" w14:textId="51521B9D" w:rsidR="00661BB8" w:rsidRDefault="00661BB8" w:rsidP="00661BB8">
      <w:pPr>
        <w:pStyle w:val="Heading1"/>
      </w:pPr>
      <w:r>
        <w:t>Plano de Liberação de Pessoal</w:t>
      </w:r>
    </w:p>
    <w:p w14:paraId="7BB7B2C5" w14:textId="2B2AED92" w:rsidR="00661BB8" w:rsidRDefault="00FE0B40" w:rsidP="00FE0B40">
      <w:pPr>
        <w:jc w:val="both"/>
      </w:pPr>
      <w:r>
        <w:t>No projeto Vigia Escolar, não será necessário a liberação de nenhum colaborador durante o decorrer do mesmo. Caso algum colaborador necessite sair do projeto, o mesmo deverá aguardar a criação de um planejamento de contorno para que o projeto continue até a contratação de um substituto.</w:t>
      </w:r>
    </w:p>
    <w:p w14:paraId="28E8B3BC" w14:textId="77777777" w:rsidR="00FE0B40" w:rsidRDefault="00FE0B40" w:rsidP="00FE0B40">
      <w:pPr>
        <w:jc w:val="both"/>
      </w:pPr>
    </w:p>
    <w:p w14:paraId="79A3FAB3" w14:textId="785BE3BF" w:rsidR="00661BB8" w:rsidRDefault="00661BB8" w:rsidP="00661BB8">
      <w:pPr>
        <w:pStyle w:val="Heading1"/>
      </w:pPr>
      <w:r>
        <w:t>Necessidade de Treinamento</w:t>
      </w:r>
    </w:p>
    <w:p w14:paraId="024407E5" w14:textId="2C562FF8" w:rsidR="00FE0B40" w:rsidRDefault="00FE0B40" w:rsidP="00FE0B40">
      <w:pPr>
        <w:jc w:val="both"/>
      </w:pPr>
      <w:r>
        <w:t>Os integrantes da equipe que não tenham conhecimento necessário para execução das atividades atribuídas ao mesmo, devem passar por um treinamento feito pelos outros membros que possuem esse conhecimento.</w:t>
      </w:r>
    </w:p>
    <w:p w14:paraId="650FDB1F" w14:textId="77777777" w:rsidR="00FE0B40" w:rsidRDefault="00FE0B40" w:rsidP="00661BB8"/>
    <w:p w14:paraId="53B76190" w14:textId="5C0112B6" w:rsidR="00661BB8" w:rsidRDefault="00661BB8" w:rsidP="00661BB8">
      <w:pPr>
        <w:pStyle w:val="Heading1"/>
      </w:pPr>
      <w:r>
        <w:t>Conformidade</w:t>
      </w:r>
    </w:p>
    <w:p w14:paraId="3138682B" w14:textId="34B62DEC" w:rsidR="00661BB8" w:rsidRDefault="00FE0B40" w:rsidP="00FE0B40">
      <w:pPr>
        <w:jc w:val="both"/>
      </w:pPr>
      <w:r>
        <w:t>O Gerente de Projeto é o responsável de monitorar as condições de trabalho, para garantir que todos os colaboradores estejam trabalhando adequadamente conforme estabelecido pelas leis trabalhistas brasileiras.</w:t>
      </w:r>
    </w:p>
    <w:p w14:paraId="7E9EAE0A" w14:textId="77777777" w:rsidR="00661BB8" w:rsidRDefault="00661BB8" w:rsidP="00661BB8"/>
    <w:p w14:paraId="7FB65CA2" w14:textId="17B7E435" w:rsidR="00661BB8" w:rsidRDefault="00661BB8" w:rsidP="00790628">
      <w:pPr>
        <w:pStyle w:val="Heading1"/>
      </w:pPr>
      <w:r>
        <w:t>Aprovação</w:t>
      </w:r>
    </w:p>
    <w:p w14:paraId="4F4BD0D8" w14:textId="77777777" w:rsidR="007F0BAC" w:rsidRDefault="007F0BAC" w:rsidP="00790628"/>
    <w:tbl>
      <w:tblPr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3005"/>
        <w:gridCol w:w="4678"/>
        <w:gridCol w:w="1417"/>
      </w:tblGrid>
      <w:tr w:rsidR="008843C9" w:rsidRPr="00C52528" w14:paraId="43AB0D9D" w14:textId="77777777" w:rsidTr="00BA0373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7947699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066C17D2" w14:textId="77777777" w:rsidTr="00BA0373">
        <w:trPr>
          <w:trHeight w:val="283"/>
        </w:trPr>
        <w:tc>
          <w:tcPr>
            <w:tcW w:w="3005" w:type="dxa"/>
            <w:shd w:val="clear" w:color="auto" w:fill="DBE5F1" w:themeFill="accent1" w:themeFillTint="33"/>
            <w:vAlign w:val="center"/>
          </w:tcPr>
          <w:p w14:paraId="143623C5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7C06E6F9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14:paraId="2FD7D751" w14:textId="77777777" w:rsidR="008843C9" w:rsidRPr="00C52528" w:rsidRDefault="008843C9" w:rsidP="00AB210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F154DDF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7BDA7B26" w14:textId="77777777" w:rsidR="008843C9" w:rsidRPr="00CE3355" w:rsidRDefault="008843C9" w:rsidP="00BA037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7B352ED" w14:textId="77777777" w:rsidR="008843C9" w:rsidRPr="00C52528" w:rsidRDefault="008843C9" w:rsidP="00BA03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0580F3CA" w14:textId="77777777" w:rsidR="008843C9" w:rsidRPr="00C52528" w:rsidRDefault="008843C9" w:rsidP="00BA0373">
            <w:pPr>
              <w:jc w:val="center"/>
            </w:pPr>
          </w:p>
        </w:tc>
      </w:tr>
      <w:tr w:rsidR="008843C9" w:rsidRPr="00C52528" w14:paraId="0E5C4750" w14:textId="77777777" w:rsidTr="00BA0373">
        <w:trPr>
          <w:trHeight w:val="340"/>
        </w:trPr>
        <w:tc>
          <w:tcPr>
            <w:tcW w:w="3005" w:type="dxa"/>
            <w:vAlign w:val="center"/>
          </w:tcPr>
          <w:p w14:paraId="2F593469" w14:textId="77777777" w:rsidR="008843C9" w:rsidRPr="00CE3355" w:rsidRDefault="008843C9" w:rsidP="00BA037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C3C762A" w14:textId="77777777" w:rsidR="008843C9" w:rsidRPr="00C52528" w:rsidRDefault="002D78A3" w:rsidP="00BA0373">
            <w:pPr>
              <w:jc w:val="center"/>
            </w:pPr>
            <w:r>
              <w:t>João Pedro Salgado</w:t>
            </w:r>
          </w:p>
        </w:tc>
        <w:tc>
          <w:tcPr>
            <w:tcW w:w="1417" w:type="dxa"/>
            <w:vAlign w:val="center"/>
          </w:tcPr>
          <w:p w14:paraId="068DF0D1" w14:textId="77777777" w:rsidR="008843C9" w:rsidRPr="00C52528" w:rsidRDefault="002D78A3" w:rsidP="00BA0373">
            <w:pPr>
              <w:jc w:val="center"/>
            </w:pPr>
            <w:r>
              <w:t>28/05/2017</w:t>
            </w:r>
          </w:p>
        </w:tc>
      </w:tr>
    </w:tbl>
    <w:p w14:paraId="7E3D619C" w14:textId="77777777" w:rsidR="008843C9" w:rsidRDefault="008843C9" w:rsidP="003D377B"/>
    <w:sectPr w:rsidR="008843C9" w:rsidSect="00E3020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F6768" w14:textId="77777777" w:rsidR="00BA0373" w:rsidRDefault="00BA0373" w:rsidP="005E1593">
      <w:r>
        <w:separator/>
      </w:r>
    </w:p>
  </w:endnote>
  <w:endnote w:type="continuationSeparator" w:id="0">
    <w:p w14:paraId="5CAD2D6B" w14:textId="77777777" w:rsidR="00BA0373" w:rsidRDefault="00BA037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26"/>
    </w:tblGrid>
    <w:tr w:rsidR="00BA0373" w:rsidRPr="006419CA" w14:paraId="3B306D48" w14:textId="77777777" w:rsidTr="004A188B">
      <w:trPr>
        <w:jc w:val="center"/>
      </w:trPr>
      <w:tc>
        <w:tcPr>
          <w:tcW w:w="4962" w:type="dxa"/>
          <w:vAlign w:val="center"/>
        </w:tcPr>
        <w:p w14:paraId="3C881B90" w14:textId="25134C5F" w:rsidR="00BA0373" w:rsidRPr="006419CA" w:rsidRDefault="00BA0373" w:rsidP="002A4A57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de Recursos Humanos.docx</w:t>
          </w:r>
        </w:p>
      </w:tc>
      <w:tc>
        <w:tcPr>
          <w:tcW w:w="4326" w:type="dxa"/>
          <w:vAlign w:val="center"/>
        </w:tcPr>
        <w:p w14:paraId="4C96405F" w14:textId="77777777" w:rsidR="00BA0373" w:rsidRPr="006419CA" w:rsidRDefault="00BA0373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8F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558F8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A0373" w:rsidRPr="006419CA" w14:paraId="16FB1968" w14:textId="77777777" w:rsidTr="004A188B">
      <w:trPr>
        <w:jc w:val="center"/>
      </w:trPr>
      <w:tc>
        <w:tcPr>
          <w:tcW w:w="4962" w:type="dxa"/>
          <w:vAlign w:val="center"/>
        </w:tcPr>
        <w:p w14:paraId="4BDD24CB" w14:textId="6132F13E" w:rsidR="00BA0373" w:rsidRPr="006419CA" w:rsidRDefault="00BA0373" w:rsidP="00B7421B">
          <w:pPr>
            <w:pStyle w:val="Footer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326" w:type="dxa"/>
          <w:vAlign w:val="center"/>
        </w:tcPr>
        <w:p w14:paraId="7DD95E14" w14:textId="32196733" w:rsidR="00BA0373" w:rsidRPr="006419CA" w:rsidRDefault="00BA0373" w:rsidP="00B0720D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2A4A57">
            <w:rPr>
              <w:color w:val="244061" w:themeColor="accent1" w:themeShade="80"/>
            </w:rPr>
            <w:t>UFG – Instituto de Informática</w:t>
          </w:r>
        </w:p>
      </w:tc>
    </w:tr>
  </w:tbl>
  <w:p w14:paraId="3A0A733D" w14:textId="77777777" w:rsidR="00BA0373" w:rsidRPr="006419CA" w:rsidRDefault="00BA0373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716DC" w14:textId="77777777" w:rsidR="00BA0373" w:rsidRDefault="00BA0373" w:rsidP="005E1593">
      <w:r>
        <w:separator/>
      </w:r>
    </w:p>
  </w:footnote>
  <w:footnote w:type="continuationSeparator" w:id="0">
    <w:p w14:paraId="105DD2E5" w14:textId="77777777" w:rsidR="00BA0373" w:rsidRDefault="00BA037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075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583"/>
    </w:tblGrid>
    <w:tr w:rsidR="00BA0373" w:rsidRPr="00AD691F" w14:paraId="19DD722E" w14:textId="77777777" w:rsidTr="00B7421B">
      <w:trPr>
        <w:trHeight w:val="698"/>
        <w:jc w:val="center"/>
      </w:trPr>
      <w:tc>
        <w:tcPr>
          <w:tcW w:w="6492" w:type="dxa"/>
          <w:vAlign w:val="center"/>
        </w:tcPr>
        <w:p w14:paraId="50F71810" w14:textId="52FCAAE5" w:rsidR="00BA0373" w:rsidRPr="008F34D3" w:rsidRDefault="00BA0373" w:rsidP="002A4A57">
          <w:pPr>
            <w:pStyle w:val="Comments"/>
            <w:rPr>
              <w:sz w:val="22"/>
              <w:szCs w:val="22"/>
            </w:rPr>
          </w:pPr>
          <w:r w:rsidRPr="008F34D3">
            <w:rPr>
              <w:sz w:val="22"/>
              <w:szCs w:val="22"/>
            </w:rPr>
            <w:t>Plano de Gerenciamento de Recursos Humanos</w:t>
          </w:r>
        </w:p>
      </w:tc>
      <w:tc>
        <w:tcPr>
          <w:tcW w:w="1583" w:type="dxa"/>
          <w:vMerge w:val="restart"/>
          <w:vAlign w:val="center"/>
        </w:tcPr>
        <w:p w14:paraId="3262F854" w14:textId="24C9C8C7" w:rsidR="00BA0373" w:rsidRPr="00AD691F" w:rsidRDefault="00BA0373" w:rsidP="00D77511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53237B41" wp14:editId="075A42FC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A0373" w:rsidRPr="00A10908" w14:paraId="40CC415C" w14:textId="77777777" w:rsidTr="00B7421B">
      <w:trPr>
        <w:trHeight w:val="567"/>
        <w:jc w:val="center"/>
      </w:trPr>
      <w:tc>
        <w:tcPr>
          <w:tcW w:w="6492" w:type="dxa"/>
          <w:vAlign w:val="center"/>
        </w:tcPr>
        <w:p w14:paraId="5F720302" w14:textId="672DA602" w:rsidR="00BA0373" w:rsidRPr="00AB210E" w:rsidRDefault="00BA0373" w:rsidP="002A4A57">
          <w:pPr>
            <w:pStyle w:val="Header"/>
            <w:rPr>
              <w:rFonts w:asciiTheme="minorHAnsi" w:hAnsiTheme="minorHAnsi"/>
              <w:sz w:val="22"/>
              <w:szCs w:val="22"/>
            </w:rPr>
          </w:pPr>
          <w:r>
            <w:rPr>
              <w:rFonts w:asciiTheme="minorHAnsi" w:hAnsiTheme="minorHAnsi"/>
              <w:sz w:val="22"/>
              <w:szCs w:val="22"/>
            </w:rPr>
            <w:t>Vigia Escolar</w:t>
          </w:r>
        </w:p>
      </w:tc>
      <w:tc>
        <w:tcPr>
          <w:tcW w:w="1583" w:type="dxa"/>
          <w:vMerge/>
          <w:vAlign w:val="center"/>
        </w:tcPr>
        <w:p w14:paraId="33EA5BB0" w14:textId="77777777" w:rsidR="00BA0373" w:rsidRPr="00A10908" w:rsidRDefault="00BA0373" w:rsidP="00AB210E">
          <w:pPr>
            <w:pStyle w:val="Header"/>
            <w:rPr>
              <w:b/>
            </w:rPr>
          </w:pPr>
        </w:p>
      </w:tc>
    </w:tr>
  </w:tbl>
  <w:p w14:paraId="76F438C4" w14:textId="77777777" w:rsidR="00BA0373" w:rsidRDefault="00BA03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32EF1"/>
    <w:multiLevelType w:val="multilevel"/>
    <w:tmpl w:val="691CB6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89E0E4F"/>
    <w:multiLevelType w:val="hybridMultilevel"/>
    <w:tmpl w:val="1B3C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793D07"/>
    <w:multiLevelType w:val="hybridMultilevel"/>
    <w:tmpl w:val="FD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30AE5"/>
    <w:rsid w:val="00042724"/>
    <w:rsid w:val="00044CDB"/>
    <w:rsid w:val="000546A3"/>
    <w:rsid w:val="00087A16"/>
    <w:rsid w:val="000B3E4E"/>
    <w:rsid w:val="000E2853"/>
    <w:rsid w:val="00117475"/>
    <w:rsid w:val="00136F4E"/>
    <w:rsid w:val="00150703"/>
    <w:rsid w:val="00154400"/>
    <w:rsid w:val="001D497F"/>
    <w:rsid w:val="001D612C"/>
    <w:rsid w:val="001E14F9"/>
    <w:rsid w:val="001E175E"/>
    <w:rsid w:val="001E2252"/>
    <w:rsid w:val="001F3D30"/>
    <w:rsid w:val="00203925"/>
    <w:rsid w:val="00210174"/>
    <w:rsid w:val="002454E7"/>
    <w:rsid w:val="00274187"/>
    <w:rsid w:val="00293323"/>
    <w:rsid w:val="00296DCC"/>
    <w:rsid w:val="002A4A57"/>
    <w:rsid w:val="002B0740"/>
    <w:rsid w:val="002D3416"/>
    <w:rsid w:val="002D78A3"/>
    <w:rsid w:val="002E084D"/>
    <w:rsid w:val="00331443"/>
    <w:rsid w:val="00341B09"/>
    <w:rsid w:val="0034544C"/>
    <w:rsid w:val="003466B1"/>
    <w:rsid w:val="0037303A"/>
    <w:rsid w:val="003B038F"/>
    <w:rsid w:val="003D2AF2"/>
    <w:rsid w:val="003D377B"/>
    <w:rsid w:val="003D383E"/>
    <w:rsid w:val="00407D62"/>
    <w:rsid w:val="0042609D"/>
    <w:rsid w:val="00434AC9"/>
    <w:rsid w:val="004440B3"/>
    <w:rsid w:val="00460E90"/>
    <w:rsid w:val="00461B02"/>
    <w:rsid w:val="004A188B"/>
    <w:rsid w:val="004B2855"/>
    <w:rsid w:val="004B60F1"/>
    <w:rsid w:val="004D0E4D"/>
    <w:rsid w:val="0050103A"/>
    <w:rsid w:val="005165BF"/>
    <w:rsid w:val="0053378E"/>
    <w:rsid w:val="00546A3D"/>
    <w:rsid w:val="00547734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1BB8"/>
    <w:rsid w:val="00663704"/>
    <w:rsid w:val="006A0E34"/>
    <w:rsid w:val="006A233C"/>
    <w:rsid w:val="006C4C80"/>
    <w:rsid w:val="006F3B85"/>
    <w:rsid w:val="006F4B9E"/>
    <w:rsid w:val="0073395C"/>
    <w:rsid w:val="00743E89"/>
    <w:rsid w:val="00780F61"/>
    <w:rsid w:val="00790628"/>
    <w:rsid w:val="00794AEC"/>
    <w:rsid w:val="007A054B"/>
    <w:rsid w:val="007F0BAC"/>
    <w:rsid w:val="00801CBA"/>
    <w:rsid w:val="0080697D"/>
    <w:rsid w:val="00811C85"/>
    <w:rsid w:val="008252F4"/>
    <w:rsid w:val="0082721B"/>
    <w:rsid w:val="00840279"/>
    <w:rsid w:val="00842903"/>
    <w:rsid w:val="00871E89"/>
    <w:rsid w:val="0088386D"/>
    <w:rsid w:val="008843C9"/>
    <w:rsid w:val="008C2C80"/>
    <w:rsid w:val="008F34D3"/>
    <w:rsid w:val="008F641A"/>
    <w:rsid w:val="0090448E"/>
    <w:rsid w:val="009162ED"/>
    <w:rsid w:val="009676EA"/>
    <w:rsid w:val="00974331"/>
    <w:rsid w:val="00980543"/>
    <w:rsid w:val="009A78FB"/>
    <w:rsid w:val="009C7AA7"/>
    <w:rsid w:val="009E7715"/>
    <w:rsid w:val="00A23556"/>
    <w:rsid w:val="00AB210E"/>
    <w:rsid w:val="00AC1E4D"/>
    <w:rsid w:val="00AC56B7"/>
    <w:rsid w:val="00AE1992"/>
    <w:rsid w:val="00AE4E83"/>
    <w:rsid w:val="00AF15FC"/>
    <w:rsid w:val="00B0720D"/>
    <w:rsid w:val="00B32719"/>
    <w:rsid w:val="00B37F64"/>
    <w:rsid w:val="00B7421B"/>
    <w:rsid w:val="00BA0373"/>
    <w:rsid w:val="00BD146B"/>
    <w:rsid w:val="00BF2AAC"/>
    <w:rsid w:val="00C02723"/>
    <w:rsid w:val="00C52528"/>
    <w:rsid w:val="00C873B9"/>
    <w:rsid w:val="00C945A9"/>
    <w:rsid w:val="00C952FB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9657E"/>
    <w:rsid w:val="00DB6C8F"/>
    <w:rsid w:val="00DC42AB"/>
    <w:rsid w:val="00DD4CCB"/>
    <w:rsid w:val="00DF7148"/>
    <w:rsid w:val="00E00A9C"/>
    <w:rsid w:val="00E16F85"/>
    <w:rsid w:val="00E30209"/>
    <w:rsid w:val="00E34C15"/>
    <w:rsid w:val="00E42091"/>
    <w:rsid w:val="00E44EBD"/>
    <w:rsid w:val="00EB6F43"/>
    <w:rsid w:val="00F41D03"/>
    <w:rsid w:val="00F47204"/>
    <w:rsid w:val="00F558F8"/>
    <w:rsid w:val="00F914BD"/>
    <w:rsid w:val="00FB5A09"/>
    <w:rsid w:val="00FC2077"/>
    <w:rsid w:val="00FD74F7"/>
    <w:rsid w:val="00FE0B40"/>
    <w:rsid w:val="00FE72D9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26AE7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612C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6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  <w:u w:val="single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AB21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amuelrcosta/vigiaescolar/blob/master/Planejamento/Documentos%20Adicionais/Avalia%C3%A7%C3%A3o%20de%20Desempenho%20de%20Recursos%20Humanos.docx" TargetMode="External"/><Relationship Id="rId12" Type="http://schemas.openxmlformats.org/officeDocument/2006/relationships/image" Target="media/image1.jpg"/><Relationship Id="rId13" Type="http://schemas.openxmlformats.org/officeDocument/2006/relationships/hyperlink" Target="https://github.com/samuelrcosta/vigiaescolar/blob/master/Planejamento/Documentos%20Adicionais/Matriz%20de%20Pap%C3%A9is%20e%20Responsabilidades.xls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amuelrcosta/vigiaescolar/blob/master/Planejamento/Planos/Plano%20de%20Gerenciamento%20de%20Recursos%20Humanos.docx" TargetMode="External"/><Relationship Id="rId9" Type="http://schemas.openxmlformats.org/officeDocument/2006/relationships/hyperlink" Target="https://github.com/samuelrcosta/vigiaescolar/blob/master/Planejamento/Documentos%20Adicionais/Matriz%20de%20Pap%C3%A9is%20e%20Responsabilidades.xlsx" TargetMode="External"/><Relationship Id="rId10" Type="http://schemas.openxmlformats.org/officeDocument/2006/relationships/hyperlink" Target="https://github.com/samuelrcosta/vigiaescolar/blob/master/Planejamento/Documentos%20Adicionais/RH-log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133</TotalTime>
  <Pages>3</Pages>
  <Words>754</Words>
  <Characters>4303</Characters>
  <Application>Microsoft Macintosh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5047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Costa</cp:lastModifiedBy>
  <cp:revision>10</cp:revision>
  <dcterms:created xsi:type="dcterms:W3CDTF">2017-05-28T15:21:00Z</dcterms:created>
  <dcterms:modified xsi:type="dcterms:W3CDTF">2017-06-01T18:26:00Z</dcterms:modified>
</cp:coreProperties>
</file>