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tbl>
      <w:tblPr>
        <w:tblW w:w="921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1559"/>
        <w:gridCol w:w="2693"/>
        <w:gridCol w:w="3969"/>
      </w:tblGrid>
      <w:tr w:rsidR="00857A51" w:rsidRPr="00BB4EC3" w:rsidTr="003C1213">
        <w:trPr>
          <w:trHeight w:val="454"/>
        </w:trPr>
        <w:tc>
          <w:tcPr>
            <w:tcW w:w="921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 w:themeFill="accent3" w:themeFillTint="33"/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Controle de Versões</w:t>
            </w:r>
          </w:p>
        </w:tc>
      </w:tr>
      <w:tr w:rsidR="00857A51" w:rsidRPr="00BB4EC3" w:rsidTr="003C1213"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6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57A51" w:rsidRDefault="00857A51" w:rsidP="003C1213">
            <w:pPr>
              <w:pStyle w:val="Standard"/>
              <w:jc w:val="center"/>
              <w:rPr>
                <w:b/>
              </w:rPr>
            </w:pPr>
            <w:r>
              <w:rPr>
                <w:b/>
              </w:rPr>
              <w:t>Notas da Revisão</w:t>
            </w:r>
          </w:p>
        </w:tc>
      </w:tr>
      <w:tr w:rsidR="00857A51" w:rsidRPr="00BB4EC3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17/05/2017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João Pedro Salgado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Criação Inicial do Documento</w:t>
            </w:r>
          </w:p>
        </w:tc>
      </w:tr>
      <w:tr w:rsidR="00857A51" w:rsidRPr="00BB4EC3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1.1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18/05/2017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Lucas Botosso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Definição das atividades</w:t>
            </w:r>
          </w:p>
        </w:tc>
      </w:tr>
      <w:tr w:rsidR="00857A51" w:rsidRPr="00BB4EC3" w:rsidTr="003C1213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1.2</w:t>
            </w:r>
          </w:p>
        </w:tc>
        <w:tc>
          <w:tcPr>
            <w:tcW w:w="155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19/05/2017</w:t>
            </w:r>
          </w:p>
        </w:tc>
        <w:tc>
          <w:tcPr>
            <w:tcW w:w="269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João Pedro Salgado</w:t>
            </w:r>
          </w:p>
        </w:tc>
        <w:tc>
          <w:tcPr>
            <w:tcW w:w="396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Atualização da estrutura do documento</w:t>
            </w:r>
          </w:p>
        </w:tc>
      </w:tr>
    </w:tbl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Sumário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  <w:color w:val="365F91" w:themeColor="accent1" w:themeShade="BF"/>
          <w:sz w:val="26"/>
          <w:szCs w:val="26"/>
          <w:u w:val="single"/>
        </w:rPr>
      </w:pP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</w:rPr>
        <w:t xml:space="preserve"> </w:t>
      </w:r>
      <w:r w:rsidRPr="00F96476">
        <w:rPr>
          <w:rFonts w:asciiTheme="minorHAnsi" w:hAnsiTheme="minorHAnsi" w:cstheme="minorHAnsi"/>
          <w:bCs/>
          <w:sz w:val="22"/>
          <w:szCs w:val="22"/>
        </w:rPr>
        <w:t>1.Introdução……………………………………………………………………</w:t>
      </w:r>
      <w:r w:rsidRPr="00F96476">
        <w:rPr>
          <w:rFonts w:asciiTheme="minorHAnsi" w:hAnsiTheme="minorHAnsi" w:cstheme="minorHAnsi"/>
          <w:sz w:val="22"/>
          <w:szCs w:val="22"/>
        </w:rPr>
        <w:t>.1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2.Objetivos……………………………………………………………………...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1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3.Planejar o gerenciamento do cronograma……………………………...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2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3.1.Definição das atividades…………………………………………….…</w:t>
      </w:r>
      <w:r w:rsidRPr="00F96476">
        <w:rPr>
          <w:rFonts w:asciiTheme="minorHAnsi" w:hAnsiTheme="minorHAnsi" w:cstheme="minorHAnsi"/>
          <w:sz w:val="22"/>
          <w:szCs w:val="22"/>
        </w:rPr>
        <w:t>2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3.2.Descrição das atividades……………………………………………...</w:t>
      </w:r>
      <w:r w:rsidRPr="00F96476">
        <w:rPr>
          <w:rFonts w:asciiTheme="minorHAnsi" w:hAnsiTheme="minorHAnsi" w:cstheme="minorHAnsi"/>
          <w:sz w:val="22"/>
          <w:szCs w:val="22"/>
        </w:rPr>
        <w:t>3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3.3.Atividades Atrasadas………………………………………………......</w:t>
      </w:r>
      <w:r w:rsidRPr="00F96476">
        <w:rPr>
          <w:rFonts w:asciiTheme="minorHAnsi" w:hAnsiTheme="minorHAnsi" w:cstheme="minorHAnsi"/>
          <w:sz w:val="22"/>
          <w:szCs w:val="22"/>
        </w:rPr>
        <w:t>5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4.Matriz de Responsabilidades…………………………………………..….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5.Cronograma………………………………………………………………..….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5.1.Controle do Cronograma…………………………………………..…..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5.2.Previsões no Cronograma………………………………………..……</w:t>
      </w:r>
      <w:r w:rsidRPr="00F96476">
        <w:rPr>
          <w:rFonts w:asciiTheme="minorHAnsi" w:hAnsiTheme="minorHAnsi" w:cstheme="minorHAnsi"/>
          <w:sz w:val="22"/>
          <w:szCs w:val="22"/>
        </w:rPr>
        <w:t>6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5.3.Mudanças nas atividades do Cronograma……………………..…...</w:t>
      </w:r>
      <w:r w:rsidRPr="00F96476">
        <w:rPr>
          <w:rFonts w:asciiTheme="minorHAnsi" w:hAnsiTheme="minorHAnsi" w:cstheme="minorHAnsi"/>
          <w:sz w:val="22"/>
          <w:szCs w:val="22"/>
        </w:rPr>
        <w:t>7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    5.4.Descrição das mudanças do Cronograma……………………..…...</w:t>
      </w:r>
      <w:r w:rsidRPr="00F96476">
        <w:rPr>
          <w:rFonts w:asciiTheme="minorHAnsi" w:hAnsiTheme="minorHAnsi" w:cstheme="minorHAnsi"/>
          <w:sz w:val="22"/>
          <w:szCs w:val="22"/>
        </w:rPr>
        <w:t>7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6.Avanços do Projeto…………………………………………………….……</w:t>
      </w:r>
      <w:r w:rsidRPr="00F96476">
        <w:rPr>
          <w:rFonts w:asciiTheme="minorHAnsi" w:hAnsiTheme="minorHAnsi" w:cstheme="minorHAnsi"/>
          <w:sz w:val="22"/>
          <w:szCs w:val="22"/>
        </w:rPr>
        <w:t>10</w:t>
      </w:r>
    </w:p>
    <w:p w:rsidR="00857A51" w:rsidRPr="00F96476" w:rsidRDefault="00857A51" w:rsidP="00857A51">
      <w:pPr>
        <w:pStyle w:val="Standard"/>
        <w:rPr>
          <w:rFonts w:asciiTheme="minorHAnsi" w:hAnsiTheme="minorHAnsi" w:cstheme="minorHAnsi"/>
          <w:bCs/>
          <w:sz w:val="22"/>
          <w:szCs w:val="22"/>
        </w:rPr>
      </w:pPr>
      <w:r w:rsidRPr="00F96476">
        <w:rPr>
          <w:rFonts w:asciiTheme="minorHAnsi" w:hAnsiTheme="minorHAnsi" w:cstheme="minorHAnsi"/>
          <w:bCs/>
          <w:sz w:val="22"/>
          <w:szCs w:val="22"/>
        </w:rPr>
        <w:t xml:space="preserve"> 7.Aprovação………………………………………………………………….….</w:t>
      </w:r>
      <w:r w:rsidRPr="00F96476">
        <w:rPr>
          <w:rFonts w:asciiTheme="minorHAnsi" w:hAnsiTheme="minorHAnsi" w:cstheme="minorHAnsi"/>
          <w:sz w:val="22"/>
          <w:szCs w:val="22"/>
        </w:rPr>
        <w:t>10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i/>
          <w:i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Introdução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</w:t>
      </w:r>
      <w:r w:rsidRPr="00BB4EC3">
        <w:rPr>
          <w:rFonts w:asciiTheme="minorHAnsi" w:hAnsiTheme="minorHAnsi" w:cstheme="minorHAnsi"/>
          <w:sz w:val="22"/>
          <w:szCs w:val="22"/>
        </w:rPr>
        <w:t xml:space="preserve">     Realizar o planejamento do cronograma é um processo para estabelecer as políticas, procedimentos e documentação necessária para o planejamento, desenvolvimento, gerenciamento, execução e controle do cronograma. Esse processo é o fornecimento de orientação de instrução sobre como o cronograma do projeto será gerenciado ao longo de todo projeto.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  <w:r w:rsidRPr="00BB4EC3">
        <w:rPr>
          <w:rFonts w:asciiTheme="minorHAnsi" w:hAnsiTheme="minorHAnsi" w:cstheme="minorHAnsi"/>
          <w:i/>
          <w:iCs/>
          <w:sz w:val="28"/>
          <w:szCs w:val="28"/>
        </w:rPr>
        <w:t xml:space="preserve">    </w:t>
      </w: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i/>
          <w:iCs/>
          <w:color w:val="365F91" w:themeColor="accent1" w:themeShade="BF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Objetivos</w:t>
      </w:r>
    </w:p>
    <w:p w:rsidR="00857A51" w:rsidRDefault="00857A51" w:rsidP="00857A51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BB4EC3">
        <w:rPr>
          <w:rFonts w:asciiTheme="minorHAnsi" w:hAnsiTheme="minorHAnsi" w:cstheme="minorHAnsi"/>
        </w:rPr>
        <w:t xml:space="preserve">       </w:t>
      </w:r>
      <w:r w:rsidRPr="00BB4EC3">
        <w:rPr>
          <w:rFonts w:asciiTheme="minorHAnsi" w:hAnsiTheme="minorHAnsi" w:cstheme="minorHAnsi"/>
          <w:sz w:val="22"/>
          <w:szCs w:val="22"/>
        </w:rPr>
        <w:t xml:space="preserve">O Plano de Gerenciamento de Tempo descreve como os processos relacionados ao tempo ou prazo do projeto serão executados, controlados, monitorados e encerrados. Além de servir como guia para a equipe durante todo o projeto. A gestão do tempo em projetos e sua importância são incontestáveis, exigindo índices altos de acertos e que, portanto, as estimativas referentes às atividades fiquem dentro de margens de erro cada vez menores. Os atrasos na conclusão dos projetos são normalmente danosos aos mesmos, pois, além de quase sempre comprometer o custo, retardam a entrega dos seus produtos e, consequentemente, a disponibilidade de iniciar a utilização </w:t>
      </w:r>
      <w:r w:rsidRPr="00BB4EC3">
        <w:rPr>
          <w:rFonts w:asciiTheme="minorHAnsi" w:hAnsiTheme="minorHAnsi" w:cstheme="minorHAnsi"/>
          <w:sz w:val="22"/>
          <w:szCs w:val="22"/>
        </w:rPr>
        <w:lastRenderedPageBreak/>
        <w:t>dos mesmos e/ou entrarem em operação; sendo que, pode-se afirmar, genericamente, que o custo de um equipamento parado, sem produzir, é muito maior que o custo do gerenciamento do projeto para viabilizar a sua entrada em operação.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Planejar o gerenciamento do cronograma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 </w:t>
      </w:r>
      <w:r w:rsidRPr="00BB4EC3">
        <w:rPr>
          <w:rFonts w:asciiTheme="minorHAnsi" w:hAnsiTheme="minorHAnsi" w:cstheme="minorHAnsi"/>
          <w:sz w:val="22"/>
          <w:szCs w:val="22"/>
        </w:rPr>
        <w:t xml:space="preserve">     O processo de estabelecer as políticas, os procedimentos, e a documentação para o planejamento, desenvolvimento, gerenciamento, execução e controle do cronograma do projeto. Durante o planejamento da gerência do cronograma deverá haver atividades definidas e sequenciadas, suas atividades devem estar detalhadas para obter o cronograma bem definido.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Definição das atividades</w:t>
      </w:r>
    </w:p>
    <w:p w:rsidR="00857A51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i/>
          <w:iCs/>
          <w:sz w:val="28"/>
          <w:szCs w:val="28"/>
        </w:rPr>
      </w:pPr>
      <w:r w:rsidRPr="00BB4EC3">
        <w:rPr>
          <w:rFonts w:asciiTheme="minorHAnsi" w:hAnsiTheme="minorHAnsi" w:cstheme="minorHAnsi"/>
          <w:i/>
          <w:iCs/>
          <w:noProof/>
          <w:sz w:val="28"/>
          <w:szCs w:val="28"/>
          <w:lang w:eastAsia="pt-BR" w:bidi="ar-SA"/>
        </w:rPr>
        <w:drawing>
          <wp:anchor distT="0" distB="0" distL="114300" distR="114300" simplePos="0" relativeHeight="251659264" behindDoc="0" locked="0" layoutInCell="1" allowOverlap="1" wp14:anchorId="11BA570A" wp14:editId="34A9C8C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15160" cy="5295959"/>
            <wp:effectExtent l="0" t="0" r="9390" b="0"/>
            <wp:wrapSquare wrapText="bothSides"/>
            <wp:docPr id="1" name="Figura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5160" cy="5295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B4EC3">
        <w:rPr>
          <w:rFonts w:asciiTheme="minorHAnsi" w:hAnsiTheme="minorHAnsi" w:cstheme="minorHAnsi"/>
          <w:i/>
          <w:iCs/>
          <w:sz w:val="28"/>
          <w:szCs w:val="28"/>
        </w:rPr>
        <w:t xml:space="preserve"> </w:t>
      </w: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iCs/>
          <w:color w:val="244061" w:themeColor="accent1" w:themeShade="80"/>
          <w:sz w:val="28"/>
          <w:szCs w:val="28"/>
          <w:u w:val="single"/>
        </w:rPr>
        <w:t>Descrição de Atividades</w:t>
      </w:r>
    </w:p>
    <w:p w:rsidR="00857A51" w:rsidRPr="00BB4EC3" w:rsidRDefault="00857A51" w:rsidP="00857A51">
      <w:pPr>
        <w:pStyle w:val="Standard"/>
        <w:jc w:val="center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Planejar Gerenciamento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Analisar escopo do Projeto visualizando tempo e prazo de projetos a serem executados, controlados, monitorados e encerrados</w:t>
            </w:r>
          </w:p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.Realizar a auditoria desse planejamento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Definido entre toda a equipe o cronograma para a realização das atividades.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.Técnicas analíticas</w:t>
            </w:r>
          </w:p>
        </w:tc>
      </w:tr>
    </w:tbl>
    <w:p w:rsidR="00857A51" w:rsidRPr="00BB4EC3" w:rsidRDefault="00857A51" w:rsidP="00857A51">
      <w:pPr>
        <w:pStyle w:val="Textbody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Definir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Analisar escopo do Projeto visualizando tempo e prazo de projetos a serem executados, controlados, monitorados e encerrados</w:t>
            </w:r>
          </w:p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Identificar atividades específicas para serem desenvolvidas</w:t>
            </w:r>
          </w:p>
          <w:p w:rsidR="00857A51" w:rsidRPr="00BB4EC3" w:rsidRDefault="00857A51" w:rsidP="003C1213">
            <w:pPr>
              <w:pStyle w:val="Standard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Estabelecer um relatório das atividades definidas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 e aprovadas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Sequenciar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.Descrever o relacionamento de cada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.Identificar a dependência de cada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das atividades definidas.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 e aprovadas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.Marcos definidos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lastRenderedPageBreak/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Saídas: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Todas as atividades definidas e aprovas foram sequenciadas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Definição de Marcos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.Analisar etapas importantes do projeto para serem referenciadas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dos marcos definidos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.Todos os marcos do projeto foram definidos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Estimar recursos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.Estimar quantidade de ferramentas, recursos humanos, material necessário para realizar as 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Encontrar outras formas de recursos.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dos recursos estimados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Estrutura analítica dos recursos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.Todos as ferramentas, recursos, materiais foram estimados e aprovados pelos stakeholders.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Desenvolver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tabs>
                <w:tab w:val="left" w:pos="3465"/>
              </w:tabs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.Analise das tarefas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.Identificar recursos necessários para cada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.Estabelecer um relatório do desenvolvimento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.Estimativa de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.Analise de riscos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5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</w:t>
            </w: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6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.Cronograma do projeto desenvolvido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6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Controlar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Responsáveis: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.Realizar e controlar o andamento das atividades.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Entendimento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Analisar o comprometimento dos envolvidos no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Analisar a execução do cronograma.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.Plano de Gerenciamento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.Atividades definidas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3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.Cronograma do projetos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4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.Relatório geral do controle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2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1.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Reuniões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BB4EC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2</w:t>
            </w:r>
            <w:r w:rsidRPr="00BB4EC3">
              <w:rPr>
                <w:rFonts w:asciiTheme="minorHAnsi" w:hAnsiTheme="minorHAnsi" w:cstheme="minorHAnsi"/>
                <w:sz w:val="22"/>
                <w:szCs w:val="22"/>
              </w:rPr>
              <w:t>.LibreOffice Writer</w:t>
            </w:r>
          </w:p>
        </w:tc>
      </w:tr>
    </w:tbl>
    <w:p w:rsidR="00857A51" w:rsidRDefault="00857A51" w:rsidP="00857A51">
      <w:pPr>
        <w:pStyle w:val="Ttulo3"/>
        <w:rPr>
          <w:rFonts w:asciiTheme="minorHAnsi" w:eastAsia="SimSun" w:hAnsiTheme="minorHAnsi" w:cstheme="minorHAnsi"/>
          <w:b w:val="0"/>
          <w:bCs w:val="0"/>
          <w:sz w:val="24"/>
          <w:szCs w:val="24"/>
        </w:rPr>
      </w:pPr>
    </w:p>
    <w:p w:rsidR="00857A51" w:rsidRPr="00F96476" w:rsidRDefault="00857A51" w:rsidP="00857A51">
      <w:pPr>
        <w:pStyle w:val="Ttulo3"/>
        <w:keepLines w:val="0"/>
        <w:numPr>
          <w:ilvl w:val="1"/>
          <w:numId w:val="9"/>
        </w:numPr>
        <w:suppressAutoHyphens/>
        <w:autoSpaceDN w:val="0"/>
        <w:spacing w:before="240" w:after="120" w:line="0" w:lineRule="atLeast"/>
        <w:textAlignment w:val="baseline"/>
        <w:rPr>
          <w:rFonts w:ascii="Cambria" w:hAnsi="Cambria" w:cstheme="minorHAnsi"/>
          <w:b w:val="0"/>
          <w:color w:val="244061" w:themeColor="accent1" w:themeShade="80"/>
          <w:szCs w:val="28"/>
          <w:u w:val="single"/>
        </w:rPr>
      </w:pPr>
      <w:r w:rsidRPr="00F96476">
        <w:rPr>
          <w:rFonts w:ascii="Cambria" w:hAnsi="Cambria" w:cstheme="minorHAnsi"/>
          <w:color w:val="244061" w:themeColor="accent1" w:themeShade="80"/>
          <w:szCs w:val="28"/>
          <w:u w:val="single"/>
        </w:rPr>
        <w:t>Atividades Atrasadas</w:t>
      </w:r>
    </w:p>
    <w:p w:rsidR="00857A51" w:rsidRPr="00BB4EC3" w:rsidRDefault="00857A51" w:rsidP="00857A51">
      <w:pPr>
        <w:pStyle w:val="Ttulo3"/>
        <w:jc w:val="both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  <w:sz w:val="22"/>
        </w:rPr>
        <w:t>Em caso de eventual atraso em alguma atividade, o Gerente de Projeto deve organizar reuniões por períodos ou emergenciais conforme Plano de Gerenciamento de Comunicação. Nesses casos, deverá ser definido um plano de ação de acordo com a situação da atividade. No caso de atividades ligadas ao caminho crítico do projeto, deverá ser feita uma reunião extraordinária para direcionar as ações de contorno a fim de evitar ou minimizar os impactos negativos.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Matriz de Responsabilidades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3"/>
        <w:gridCol w:w="2521"/>
        <w:gridCol w:w="2521"/>
        <w:gridCol w:w="2520"/>
      </w:tblGrid>
      <w:tr w:rsidR="00857A51" w:rsidRPr="00BB4EC3" w:rsidTr="003C1213">
        <w:tc>
          <w:tcPr>
            <w:tcW w:w="20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Atividades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Gerente de Projeto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Patrocinador do Projeto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Equipe do Projeto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Atualização do Plano de Gerenciamento de Cronograma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Aprova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Atualização do andamento das atividades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Participa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Identificação de eventuais atrasos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Identificação de impacto no caminho crítico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Alteração das datas planejadas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Aprova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</w:tr>
      <w:tr w:rsidR="00857A51" w:rsidRPr="00BB4EC3" w:rsidTr="003C1213">
        <w:tc>
          <w:tcPr>
            <w:tcW w:w="208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Análise de variação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Responsável</w:t>
            </w:r>
          </w:p>
        </w:tc>
        <w:tc>
          <w:tcPr>
            <w:tcW w:w="252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  <w:tc>
          <w:tcPr>
            <w:tcW w:w="25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Informado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Cronograma</w:t>
      </w:r>
    </w:p>
    <w:p w:rsidR="00857A51" w:rsidRPr="00C76B08" w:rsidRDefault="00857A51" w:rsidP="00857A51">
      <w:pPr>
        <w:pStyle w:val="Standard"/>
        <w:ind w:left="720"/>
        <w:rPr>
          <w:rFonts w:asciiTheme="minorHAnsi" w:hAnsiTheme="minorHAnsi" w:cstheme="minorHAnsi"/>
          <w:color w:val="365F91" w:themeColor="accent1" w:themeShade="BF"/>
          <w:sz w:val="28"/>
          <w:szCs w:val="28"/>
          <w:u w:val="single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  <w:hyperlink r:id="rId8" w:history="1">
        <w:r w:rsidRPr="00C76B08">
          <w:rPr>
            <w:rStyle w:val="Hyperlink"/>
            <w:rFonts w:asciiTheme="minorHAnsi" w:hAnsiTheme="minorHAnsi" w:cstheme="minorHAnsi"/>
          </w:rPr>
          <w:t>Cronograma</w:t>
        </w:r>
      </w:hyperlink>
    </w:p>
    <w:p w:rsidR="00857A51" w:rsidRPr="00F96476" w:rsidRDefault="00857A51" w:rsidP="00857A51">
      <w:pPr>
        <w:pStyle w:val="Ttulo3"/>
        <w:keepLines w:val="0"/>
        <w:numPr>
          <w:ilvl w:val="1"/>
          <w:numId w:val="9"/>
        </w:numPr>
        <w:suppressAutoHyphens/>
        <w:autoSpaceDN w:val="0"/>
        <w:spacing w:before="240" w:after="120" w:line="0" w:lineRule="atLeast"/>
        <w:textAlignment w:val="baseline"/>
        <w:rPr>
          <w:rFonts w:ascii="Cambria" w:hAnsi="Cambria" w:cstheme="minorHAnsi"/>
          <w:b w:val="0"/>
          <w:bCs w:val="0"/>
          <w:color w:val="244061" w:themeColor="accent1" w:themeShade="80"/>
          <w:szCs w:val="28"/>
          <w:u w:val="single"/>
        </w:rPr>
      </w:pPr>
      <w:r w:rsidRPr="00F96476">
        <w:rPr>
          <w:rFonts w:ascii="Cambria" w:hAnsi="Cambria" w:cstheme="minorHAnsi"/>
          <w:color w:val="244061" w:themeColor="accent1" w:themeShade="80"/>
          <w:szCs w:val="28"/>
          <w:u w:val="single"/>
        </w:rPr>
        <w:t>Controle do Cronograma</w:t>
      </w:r>
    </w:p>
    <w:p w:rsidR="00857A51" w:rsidRPr="00BB4EC3" w:rsidRDefault="00857A51" w:rsidP="00857A51">
      <w:pPr>
        <w:pStyle w:val="Textbody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tab/>
      </w:r>
      <w:r w:rsidRPr="00BB4EC3">
        <w:rPr>
          <w:rFonts w:asciiTheme="minorHAnsi" w:hAnsiTheme="minorHAnsi" w:cstheme="minorHAnsi"/>
          <w:sz w:val="22"/>
          <w:szCs w:val="22"/>
        </w:rPr>
        <w:t>O controle do cronograma fica sob responsabilidade do Gerente de Projetos, devendo este monitorar e atualizar o status das atividades conforme o avanço. Para que sejam feitas as devidas tratativas, o Gerente de Projeto deve informar os principais stakeholders caso identifique atraso em qualquer atividade do projeto.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color w:val="244061" w:themeColor="accent1" w:themeShade="80"/>
          <w:sz w:val="28"/>
          <w:szCs w:val="28"/>
          <w:u w:val="single"/>
        </w:rPr>
        <w:t>Previsões do cronograma</w:t>
      </w:r>
    </w:p>
    <w:p w:rsidR="00857A51" w:rsidRPr="00BB4EC3" w:rsidRDefault="00857A51" w:rsidP="00857A51">
      <w:pPr>
        <w:pStyle w:val="Standard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ab/>
      </w:r>
      <w:r w:rsidRPr="00BB4EC3">
        <w:rPr>
          <w:rFonts w:asciiTheme="minorHAnsi" w:hAnsiTheme="minorHAnsi" w:cstheme="minorHAnsi"/>
          <w:sz w:val="22"/>
          <w:szCs w:val="22"/>
        </w:rPr>
        <w:t>As previsões de cronograma são estimativas de condições e eventos futuros do projeto com base nas informações e nos conhecimentos disponíveis no momento da previsão. As previsões são atualizadas e republicadas com base nas informações de desempenho do trabalho fornecidas conforme o trabalho é executado. As informações se baseiam no desempenho passado e no desempenho futuro esperado do projeto e incluem indicadores de desempenho de valor agregado que poderiam impactar o projeto no futuro.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Mudanças nas atividades do Cronograma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  <w:noProof/>
          <w:lang w:eastAsia="pt-BR" w:bidi="ar-SA"/>
        </w:rPr>
        <w:drawing>
          <wp:anchor distT="0" distB="0" distL="114300" distR="114300" simplePos="0" relativeHeight="251660288" behindDoc="0" locked="0" layoutInCell="1" allowOverlap="1" wp14:anchorId="7088C306" wp14:editId="49AEAE9F">
            <wp:simplePos x="0" y="0"/>
            <wp:positionH relativeFrom="column">
              <wp:posOffset>531360</wp:posOffset>
            </wp:positionH>
            <wp:positionV relativeFrom="paragraph">
              <wp:posOffset>99000</wp:posOffset>
            </wp:positionV>
            <wp:extent cx="5057640" cy="2914560"/>
            <wp:effectExtent l="0" t="0" r="0" b="90"/>
            <wp:wrapSquare wrapText="bothSides"/>
            <wp:docPr id="2" name="Figura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640" cy="291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  <w:b/>
          <w:bCs/>
        </w:rPr>
      </w:pPr>
    </w:p>
    <w:p w:rsidR="00857A51" w:rsidRPr="00F96476" w:rsidRDefault="00857A51" w:rsidP="00857A51">
      <w:pPr>
        <w:pStyle w:val="Standard"/>
        <w:numPr>
          <w:ilvl w:val="1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Descrição das mudanças do Cronograma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Identificar mudanças nas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o escopo do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.Identificar atividades que precisam de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3.Estabelecer um relatório dessa atividade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N/A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.Atividades identificadas para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2.Cadastro de atividades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Analisar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mudanças identificadas no projeto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2.Identificar ações para realizar mudança no projetos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3.Estabelecer um relatório dessa atividade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solicitação de mudança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1.</w:t>
            </w:r>
            <w:r w:rsidRPr="00BB4EC3">
              <w:rPr>
                <w:rFonts w:asciiTheme="minorHAnsi" w:hAnsiTheme="minorHAnsi" w:cstheme="minorHAnsi"/>
              </w:rPr>
              <w:t>Atividades Identificadas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Atividades Analisadas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Atividades Solicitadas para mudança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Analisar riscos e impactos das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Identificar recursos para realizar a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</w:t>
            </w:r>
            <w:r w:rsidRPr="00BB4EC3">
              <w:rPr>
                <w:rFonts w:asciiTheme="minorHAnsi" w:hAnsiTheme="minorHAnsi" w:cstheme="minorHAnsi"/>
              </w:rPr>
              <w:t>.Identificar impactos no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Identificar mudanças já realizadas no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1.</w:t>
            </w:r>
            <w:r w:rsidRPr="00BB4EC3">
              <w:rPr>
                <w:rFonts w:asciiTheme="minorHAnsi" w:hAnsiTheme="minorHAnsi" w:cstheme="minorHAnsi"/>
              </w:rPr>
              <w:t>Plano de Gerenciamento de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.Calendário de Recursos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Registro de riscos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</w:t>
            </w:r>
            <w:r w:rsidRPr="00BB4EC3">
              <w:rPr>
                <w:rFonts w:asciiTheme="minorHAnsi" w:hAnsiTheme="minorHAnsi" w:cstheme="minorHAnsi"/>
              </w:rPr>
              <w:t>.E.A.P. dos recursos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5.</w:t>
            </w:r>
            <w:r w:rsidRPr="00BB4EC3">
              <w:rPr>
                <w:rFonts w:asciiTheme="minorHAnsi" w:hAnsiTheme="minorHAnsi" w:cstheme="minorHAnsi"/>
              </w:rPr>
              <w:t>Lista de atividades a serem mudadas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6.</w:t>
            </w:r>
            <w:r w:rsidRPr="00BB4EC3">
              <w:rPr>
                <w:rFonts w:asciiTheme="minorHAnsi" w:hAnsiTheme="minorHAnsi" w:cstheme="minorHAnsi"/>
              </w:rPr>
              <w:t>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</w:t>
            </w:r>
            <w:r w:rsidRPr="00BB4EC3">
              <w:rPr>
                <w:rFonts w:asciiTheme="minorHAnsi" w:hAnsiTheme="minorHAnsi" w:cstheme="minorHAnsi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aprovando mudanças solicitadas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Preparar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.Analisar escopo de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2.</w:t>
            </w:r>
            <w:r w:rsidRPr="00BB4EC3">
              <w:rPr>
                <w:rFonts w:asciiTheme="minorHAnsi" w:hAnsiTheme="minorHAnsi" w:cstheme="minorHAnsi"/>
              </w:rPr>
              <w:t>Preparar mudanças a serem realizadas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Identificar relacionamento entre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Determinar dependências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</w:t>
            </w:r>
            <w:r w:rsidRPr="00BB4EC3">
              <w:rPr>
                <w:rFonts w:asciiTheme="minorHAnsi" w:hAnsiTheme="minorHAnsi" w:cstheme="minorHAnsi"/>
              </w:rPr>
              <w:t xml:space="preserve">.Documentar relacionamento e dependências </w:t>
            </w:r>
            <w:r w:rsidRPr="00BB4EC3">
              <w:rPr>
                <w:rFonts w:asciiTheme="minorHAnsi" w:hAnsiTheme="minorHAnsi" w:cstheme="minorHAnsi"/>
              </w:rPr>
              <w:lastRenderedPageBreak/>
              <w:t>entre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</w:t>
            </w:r>
            <w:r w:rsidRPr="00BB4EC3">
              <w:rPr>
                <w:rFonts w:asciiTheme="minorHAnsi" w:hAnsiTheme="minorHAnsi" w:cstheme="minorHAnsi"/>
              </w:rPr>
              <w:t>.Identificar ferramentas, materiais, recursos humanos, equipamentos necessários para realizar as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</w:t>
            </w:r>
            <w:r w:rsidRPr="00BB4EC3">
              <w:rPr>
                <w:rFonts w:asciiTheme="minorHAnsi" w:hAnsiTheme="minorHAnsi" w:cstheme="minorHAnsi"/>
              </w:rPr>
              <w:t>.Estimar “Bottom-up”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8</w:t>
            </w:r>
            <w:r w:rsidRPr="00BB4EC3">
              <w:rPr>
                <w:rFonts w:asciiTheme="minorHAnsi" w:hAnsiTheme="minorHAnsi" w:cstheme="minorHAnsi"/>
              </w:rPr>
              <w:t>.Estimativa análoga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9.</w:t>
            </w:r>
            <w:r w:rsidRPr="00BB4EC3">
              <w:rPr>
                <w:rFonts w:asciiTheme="minorHAnsi" w:hAnsiTheme="minorHAnsi" w:cstheme="minorHAnsi"/>
              </w:rPr>
              <w:t>Estimativa paramétrica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lastRenderedPageBreak/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aprovação de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.Relatório geral de mudanças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Atividade: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Enviar mudanças ao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Responsável: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Gerente de Projeto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Tarefa: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.Analise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.Identificar recursos para desenvolver atividade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</w:t>
            </w:r>
            <w:r w:rsidRPr="00BB4EC3">
              <w:rPr>
                <w:rFonts w:asciiTheme="minorHAnsi" w:hAnsiTheme="minorHAnsi" w:cstheme="minorHAnsi"/>
              </w:rPr>
              <w:t>.Identificar restrições do cronograma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Entrada: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.Documento de aprovação de mudanças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3.</w:t>
            </w:r>
            <w:r w:rsidRPr="00BB4EC3">
              <w:rPr>
                <w:rFonts w:asciiTheme="minorHAnsi" w:hAnsiTheme="minorHAnsi" w:cstheme="minorHAnsi"/>
              </w:rPr>
              <w:t>Lista de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4.</w:t>
            </w:r>
            <w:r w:rsidRPr="00BB4EC3">
              <w:rPr>
                <w:rFonts w:asciiTheme="minorHAnsi" w:hAnsiTheme="minorHAnsi" w:cstheme="minorHAnsi"/>
              </w:rPr>
              <w:t>Estimativa de duração das atividades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5.</w:t>
            </w:r>
            <w:r w:rsidRPr="00BB4EC3">
              <w:rPr>
                <w:rFonts w:asciiTheme="minorHAnsi" w:hAnsiTheme="minorHAnsi" w:cstheme="minorHAnsi"/>
              </w:rPr>
              <w:t>Riscos Identificados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6</w:t>
            </w:r>
            <w:r w:rsidRPr="00BB4EC3">
              <w:rPr>
                <w:rFonts w:asciiTheme="minorHAnsi" w:hAnsiTheme="minorHAnsi" w:cstheme="minorHAnsi"/>
              </w:rPr>
              <w:t>.EAP dos recursos necessários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7.</w:t>
            </w:r>
            <w:r w:rsidRPr="00BB4EC3">
              <w:rPr>
                <w:rFonts w:asciiTheme="minorHAnsi" w:hAnsiTheme="minorHAnsi" w:cstheme="minorHAnsi"/>
              </w:rPr>
              <w:t>Comunicação da equipe do projeto para atualização do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8</w:t>
            </w:r>
            <w:r w:rsidRPr="00BB4EC3">
              <w:rPr>
                <w:rFonts w:asciiTheme="minorHAnsi" w:hAnsiTheme="minorHAnsi" w:cstheme="minorHAnsi"/>
              </w:rPr>
              <w:t>.Fatores ambientais da empresa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9</w:t>
            </w:r>
            <w:r w:rsidRPr="00BB4EC3">
              <w:rPr>
                <w:rFonts w:asciiTheme="minorHAnsi" w:hAnsiTheme="minorHAnsi" w:cstheme="minorHAnsi"/>
              </w:rPr>
              <w:t>.Ativos de processos organizacionais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Saída: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1</w:t>
            </w:r>
            <w:r w:rsidRPr="00BB4EC3">
              <w:rPr>
                <w:rFonts w:asciiTheme="minorHAnsi" w:hAnsiTheme="minorHAnsi" w:cstheme="minorHAnsi"/>
              </w:rPr>
              <w:t>.Mudanças enviadas e atualizadas no cronograma</w:t>
            </w:r>
          </w:p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2</w:t>
            </w:r>
            <w:r w:rsidRPr="00BB4EC3">
              <w:rPr>
                <w:rFonts w:asciiTheme="minorHAnsi" w:hAnsiTheme="minorHAnsi" w:cstheme="minorHAnsi"/>
              </w:rPr>
              <w:t>.Documento do projeto atualizado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EAF1DD" w:themeFill="accent3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Ferramentas: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Fonts w:asciiTheme="minorHAnsi" w:hAnsiTheme="minorHAnsi" w:cstheme="minorHAnsi"/>
              </w:rPr>
              <w:t>LibreOffice Writer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365F91" w:themeColor="accent1" w:themeShade="BF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365F91" w:themeColor="accent1" w:themeShade="BF"/>
          <w:sz w:val="28"/>
          <w:szCs w:val="28"/>
          <w:u w:val="single"/>
        </w:rPr>
        <w:t>Avanços do Projeto</w:t>
      </w:r>
    </w:p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857A51" w:rsidRPr="00BB4EC3" w:rsidTr="003C1213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Style w:val="StrongEmphasis"/>
                <w:rFonts w:asciiTheme="minorHAnsi" w:hAnsiTheme="minorHAnsi" w:cstheme="minorHAnsi"/>
              </w:rPr>
              <w:t>Status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rPr>
                <w:rFonts w:asciiTheme="minorHAnsi" w:hAnsiTheme="minorHAnsi" w:cstheme="minorHAnsi"/>
              </w:rPr>
            </w:pPr>
            <w:r w:rsidRPr="00BB4EC3">
              <w:rPr>
                <w:rStyle w:val="StrongEmphasis"/>
                <w:rFonts w:asciiTheme="minorHAnsi" w:hAnsiTheme="minorHAnsi" w:cstheme="minorHAnsi"/>
              </w:rPr>
              <w:t>Atividade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Não iniciada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Iniciada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40%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Pequena evolução após o início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60%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Acima da metade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80%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Pequenos ajustes para conclusão</w:t>
            </w:r>
          </w:p>
        </w:tc>
      </w:tr>
      <w:tr w:rsidR="00857A51" w:rsidRPr="00BB4EC3" w:rsidTr="003C1213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100%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0"/>
                <w:szCs w:val="20"/>
              </w:rPr>
            </w:pPr>
            <w:r w:rsidRPr="00F96476">
              <w:rPr>
                <w:rFonts w:asciiTheme="minorHAnsi" w:hAnsiTheme="minorHAnsi" w:cstheme="minorHAnsi"/>
                <w:sz w:val="20"/>
                <w:szCs w:val="20"/>
              </w:rPr>
              <w:t>Concluída</w:t>
            </w:r>
          </w:p>
        </w:tc>
      </w:tr>
    </w:tbl>
    <w:p w:rsidR="00857A51" w:rsidRDefault="00857A51" w:rsidP="00857A51">
      <w:pPr>
        <w:pStyle w:val="Standard"/>
        <w:rPr>
          <w:rFonts w:asciiTheme="minorHAnsi" w:hAnsiTheme="minorHAnsi" w:cstheme="minorHAnsi"/>
        </w:rPr>
      </w:pPr>
    </w:p>
    <w:p w:rsidR="00857A51" w:rsidRPr="00F96476" w:rsidRDefault="00857A51" w:rsidP="00857A51">
      <w:pPr>
        <w:pStyle w:val="Standard"/>
        <w:numPr>
          <w:ilvl w:val="0"/>
          <w:numId w:val="9"/>
        </w:numP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</w:pPr>
      <w:r w:rsidRPr="00F96476"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Aprovação</w:t>
      </w:r>
      <w:r>
        <w:rPr>
          <w:rFonts w:ascii="Cambria" w:hAnsi="Cambria" w:cstheme="minorHAnsi"/>
          <w:b/>
          <w:bCs/>
          <w:color w:val="244061" w:themeColor="accent1" w:themeShade="80"/>
          <w:sz w:val="28"/>
          <w:szCs w:val="28"/>
          <w:u w:val="single"/>
        </w:rPr>
        <w:t>:</w:t>
      </w:r>
    </w:p>
    <w:p w:rsidR="00857A51" w:rsidRPr="00C76B08" w:rsidRDefault="00857A51" w:rsidP="00857A51">
      <w:pPr>
        <w:pStyle w:val="Standard"/>
        <w:ind w:left="720"/>
        <w:rPr>
          <w:rFonts w:asciiTheme="minorHAnsi" w:hAnsiTheme="minorHAnsi" w:cstheme="minorHAnsi"/>
          <w:b/>
          <w:bCs/>
          <w:color w:val="365F91" w:themeColor="accent1" w:themeShade="BF"/>
          <w:sz w:val="28"/>
          <w:szCs w:val="28"/>
          <w:u w:val="single"/>
        </w:rPr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91"/>
        <w:gridCol w:w="5103"/>
        <w:gridCol w:w="1844"/>
      </w:tblGrid>
      <w:tr w:rsidR="00857A51" w:rsidRPr="00BB4EC3" w:rsidTr="003C1213">
        <w:tc>
          <w:tcPr>
            <w:tcW w:w="96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Aprovações</w:t>
            </w:r>
          </w:p>
        </w:tc>
      </w:tr>
      <w:tr w:rsidR="00857A51" w:rsidRPr="00BB4EC3" w:rsidTr="003C1213">
        <w:tc>
          <w:tcPr>
            <w:tcW w:w="2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Participante</w:t>
            </w:r>
          </w:p>
        </w:tc>
        <w:tc>
          <w:tcPr>
            <w:tcW w:w="5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Assinatura</w:t>
            </w:r>
          </w:p>
        </w:tc>
        <w:tc>
          <w:tcPr>
            <w:tcW w:w="18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 w:themeFill="accent1" w:themeFillTint="33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BB4EC3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BB4EC3">
              <w:rPr>
                <w:rFonts w:asciiTheme="minorHAnsi" w:hAnsiTheme="minorHAnsi" w:cstheme="minorHAnsi"/>
                <w:b/>
                <w:bCs/>
              </w:rPr>
              <w:t>Data</w:t>
            </w:r>
          </w:p>
        </w:tc>
      </w:tr>
      <w:tr w:rsidR="00857A51" w:rsidRPr="00BB4EC3" w:rsidTr="003C1213"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Gerente de Projeto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João Pedro Salgado</w:t>
            </w:r>
          </w:p>
        </w:tc>
        <w:tc>
          <w:tcPr>
            <w:tcW w:w="1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18/05/2017</w:t>
            </w:r>
          </w:p>
        </w:tc>
      </w:tr>
      <w:tr w:rsidR="00857A51" w:rsidRPr="00BB4EC3" w:rsidTr="003C1213">
        <w:tc>
          <w:tcPr>
            <w:tcW w:w="269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Patrocinador do Projeto</w:t>
            </w:r>
          </w:p>
        </w:tc>
        <w:tc>
          <w:tcPr>
            <w:tcW w:w="510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Prof.Gilmar</w:t>
            </w:r>
          </w:p>
        </w:tc>
        <w:tc>
          <w:tcPr>
            <w:tcW w:w="18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57A51" w:rsidRPr="00F96476" w:rsidRDefault="00857A51" w:rsidP="003C1213">
            <w:pPr>
              <w:pStyle w:val="TableContents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F96476">
              <w:rPr>
                <w:rFonts w:asciiTheme="minorHAnsi" w:hAnsiTheme="minorHAnsi" w:cstheme="minorHAnsi"/>
                <w:sz w:val="22"/>
                <w:szCs w:val="22"/>
              </w:rPr>
              <w:t>18/05/2017</w:t>
            </w:r>
          </w:p>
        </w:tc>
      </w:tr>
    </w:tbl>
    <w:p w:rsidR="00857A51" w:rsidRPr="00BB4EC3" w:rsidRDefault="00857A51" w:rsidP="00857A51">
      <w:pPr>
        <w:pStyle w:val="Standard"/>
        <w:rPr>
          <w:rFonts w:asciiTheme="minorHAnsi" w:hAnsiTheme="minorHAnsi" w:cstheme="minorHAnsi"/>
        </w:rPr>
      </w:pP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  <w:r w:rsidRPr="00BB4EC3">
        <w:rPr>
          <w:rFonts w:asciiTheme="minorHAnsi" w:hAnsiTheme="minorHAnsi" w:cstheme="minorHAnsi"/>
        </w:rPr>
        <w:fldChar w:fldCharType="begin"/>
      </w:r>
      <w:r w:rsidRPr="00BB4EC3">
        <w:rPr>
          <w:rFonts w:asciiTheme="minorHAnsi" w:hAnsiTheme="minorHAnsi" w:cstheme="minorHAnsi"/>
        </w:rPr>
        <w:instrText>TC "Introdução" \l 6</w:instrText>
      </w:r>
      <w:r w:rsidRPr="00BB4EC3">
        <w:rPr>
          <w:rFonts w:asciiTheme="minorHAnsi" w:hAnsiTheme="minorHAnsi" w:cstheme="minorHAnsi"/>
        </w:rPr>
        <w:fldChar w:fldCharType="end"/>
      </w:r>
    </w:p>
    <w:p w:rsidR="008843C9" w:rsidRPr="00857A51" w:rsidRDefault="008843C9" w:rsidP="00857A51"/>
    <w:sectPr w:rsidR="008843C9" w:rsidRPr="00857A51" w:rsidSect="00E3020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2898" w:rsidRDefault="00FC2898" w:rsidP="005E1593">
      <w:r>
        <w:separator/>
      </w:r>
    </w:p>
  </w:endnote>
  <w:endnote w:type="continuationSeparator" w:id="0">
    <w:p w:rsidR="00FC2898" w:rsidRDefault="00FC2898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A51" w:rsidRDefault="00857A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88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986"/>
      <w:gridCol w:w="5302"/>
    </w:tblGrid>
    <w:tr w:rsidR="00DF7148" w:rsidRPr="006419CA" w:rsidTr="00CC0C59">
      <w:trPr>
        <w:jc w:val="center"/>
      </w:trPr>
      <w:tc>
        <w:tcPr>
          <w:tcW w:w="3986" w:type="dxa"/>
          <w:vAlign w:val="center"/>
        </w:tcPr>
        <w:p w:rsidR="00DF7148" w:rsidRPr="006419CA" w:rsidRDefault="00DF7148" w:rsidP="00857A51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C945A9">
            <w:rPr>
              <w:noProof/>
              <w:color w:val="244061" w:themeColor="accent1" w:themeShade="80"/>
            </w:rPr>
            <w:t xml:space="preserve">Plano de gerenciamento </w:t>
          </w:r>
          <w:r w:rsidR="002E084D">
            <w:rPr>
              <w:noProof/>
              <w:color w:val="244061" w:themeColor="accent1" w:themeShade="80"/>
            </w:rPr>
            <w:t>d</w:t>
          </w:r>
          <w:r w:rsidR="00857A51">
            <w:rPr>
              <w:noProof/>
              <w:color w:val="244061" w:themeColor="accent1" w:themeShade="80"/>
            </w:rPr>
            <w:t>e Tempo</w:t>
          </w:r>
          <w:r w:rsidR="00C945A9">
            <w:rPr>
              <w:noProof/>
              <w:color w:val="244061" w:themeColor="accent1" w:themeShade="80"/>
            </w:rPr>
            <w:t>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DF7148" w:rsidRPr="006419CA" w:rsidRDefault="00DF7148" w:rsidP="00CC0C59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57A51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57A51">
            <w:rPr>
              <w:noProof/>
              <w:color w:val="244061" w:themeColor="accent1" w:themeShade="80"/>
            </w:rPr>
            <w:t>10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CC0C59" w:rsidRPr="006419CA" w:rsidTr="00CC0C59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418990482"/>
          <w:placeholder>
            <w:docPart w:val="4CC358C462494A44AE880D2B8A1870C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3986" w:type="dxa"/>
              <w:vAlign w:val="center"/>
            </w:tcPr>
            <w:p w:rsidR="00CC0C59" w:rsidRPr="006419CA" w:rsidRDefault="00CC0C59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CC0C59" w:rsidRPr="006419CA" w:rsidRDefault="00857A51" w:rsidP="00857A5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857A51">
            <w:rPr>
              <w:color w:val="244061" w:themeColor="accent1" w:themeShade="80"/>
            </w:rPr>
            <w:t>UF</w:t>
          </w:r>
          <w:bookmarkStart w:id="0" w:name="_GoBack"/>
          <w:bookmarkEnd w:id="0"/>
          <w:r w:rsidRPr="00857A51">
            <w:rPr>
              <w:color w:val="244061" w:themeColor="accent1" w:themeShade="80"/>
            </w:rPr>
            <w:t>G – Instituto de Informática</w:t>
          </w:r>
        </w:p>
      </w:tc>
    </w:tr>
  </w:tbl>
  <w:p w:rsidR="00DF7148" w:rsidRPr="006419CA" w:rsidRDefault="00DF7148" w:rsidP="006419CA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A51" w:rsidRDefault="00857A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2898" w:rsidRDefault="00FC2898" w:rsidP="005E1593">
      <w:r>
        <w:separator/>
      </w:r>
    </w:p>
  </w:footnote>
  <w:footnote w:type="continuationSeparator" w:id="0">
    <w:p w:rsidR="00FC2898" w:rsidRDefault="00FC2898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A51" w:rsidRDefault="00857A5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C0C59" w:rsidRPr="00AD691F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CC0C59" w:rsidP="00857A51">
          <w:pPr>
            <w:pStyle w:val="Comments"/>
          </w:pPr>
          <w:r w:rsidRPr="00210174">
            <w:rPr>
              <w:sz w:val="22"/>
            </w:rPr>
            <w:fldChar w:fldCharType="begin"/>
          </w:r>
          <w:r w:rsidRPr="00210174">
            <w:rPr>
              <w:sz w:val="22"/>
            </w:rPr>
            <w:instrText xml:space="preserve"> TITLE   \* MERGEFORMAT </w:instrText>
          </w:r>
          <w:r w:rsidRPr="00210174">
            <w:rPr>
              <w:sz w:val="22"/>
            </w:rPr>
            <w:fldChar w:fldCharType="separate"/>
          </w:r>
          <w:r w:rsidRPr="00210174">
            <w:rPr>
              <w:sz w:val="22"/>
            </w:rPr>
            <w:t xml:space="preserve">Plano de </w:t>
          </w:r>
          <w:r w:rsidR="00857A51">
            <w:rPr>
              <w:sz w:val="22"/>
            </w:rPr>
            <w:t>Gerenciamento de Temp</w:t>
          </w:r>
          <w:r w:rsidRPr="00210174">
            <w:rPr>
              <w:sz w:val="22"/>
            </w:rPr>
            <w:t>o</w:t>
          </w:r>
          <w:r w:rsidRPr="00210174">
            <w:rPr>
              <w:sz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CC0C59" w:rsidRPr="00AD691F" w:rsidRDefault="00210174" w:rsidP="00D77511">
          <w:pPr>
            <w:pStyle w:val="Comments"/>
          </w:pPr>
          <w:r>
            <w:rPr>
              <w:noProof/>
            </w:rPr>
            <w:drawing>
              <wp:inline distT="0" distB="0" distL="0" distR="0" wp14:anchorId="7887A5C1" wp14:editId="06EECBB6">
                <wp:extent cx="1104900" cy="483870"/>
                <wp:effectExtent l="0" t="0" r="0" b="0"/>
                <wp:docPr id="3" name="Picture 3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C0C59" w:rsidRPr="00A10908" w:rsidTr="00CC0C59">
      <w:trPr>
        <w:trHeight w:val="567"/>
        <w:jc w:val="center"/>
      </w:trPr>
      <w:tc>
        <w:tcPr>
          <w:tcW w:w="6492" w:type="dxa"/>
          <w:vAlign w:val="center"/>
        </w:tcPr>
        <w:p w:rsidR="00CC0C59" w:rsidRPr="00210174" w:rsidRDefault="00DB6C8F" w:rsidP="00857A51">
          <w:pPr>
            <w:pStyle w:val="Cabealho"/>
            <w:rPr>
              <w:sz w:val="22"/>
            </w:rPr>
          </w:pPr>
          <w:r w:rsidRPr="00210174">
            <w:fldChar w:fldCharType="begin"/>
          </w:r>
          <w:r w:rsidRPr="00210174">
            <w:rPr>
              <w:sz w:val="22"/>
            </w:rPr>
            <w:instrText xml:space="preserve"> SUBJECT   \* MERGEFORMAT </w:instrText>
          </w:r>
          <w:r w:rsidRPr="00210174">
            <w:fldChar w:fldCharType="separate"/>
          </w:r>
          <w:r w:rsidR="00857A51">
            <w:rPr>
              <w:sz w:val="22"/>
            </w:rPr>
            <w:t>Vigia Escolar</w:t>
          </w:r>
          <w:r w:rsidRPr="00210174">
            <w:fldChar w:fldCharType="end"/>
          </w:r>
        </w:p>
      </w:tc>
      <w:tc>
        <w:tcPr>
          <w:tcW w:w="1956" w:type="dxa"/>
          <w:vMerge/>
          <w:vAlign w:val="center"/>
        </w:tcPr>
        <w:p w:rsidR="00CC0C59" w:rsidRPr="00A10908" w:rsidRDefault="00CC0C59" w:rsidP="004E1C7A">
          <w:pPr>
            <w:pStyle w:val="Cabealho"/>
            <w:rPr>
              <w:b/>
            </w:rPr>
          </w:pPr>
        </w:p>
      </w:tc>
    </w:tr>
  </w:tbl>
  <w:p w:rsidR="00DF7148" w:rsidRDefault="00DF7148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7A51" w:rsidRDefault="00857A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12D17"/>
    <w:multiLevelType w:val="multilevel"/>
    <w:tmpl w:val="0F8A6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32EF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78E5218"/>
    <w:multiLevelType w:val="multilevel"/>
    <w:tmpl w:val="085CE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244061" w:themeColor="accent1" w:themeShade="80"/>
      </w:rPr>
    </w:lvl>
    <w:lvl w:ilvl="1">
      <w:start w:val="1"/>
      <w:numFmt w:val="decimal"/>
      <w:isLgl/>
      <w:lvlText w:val="%1.%2."/>
      <w:lvlJc w:val="left"/>
      <w:pPr>
        <w:ind w:left="1320" w:hanging="720"/>
      </w:pPr>
      <w:rPr>
        <w:rFonts w:hint="default"/>
        <w:color w:val="365F91" w:themeColor="accent1" w:themeShade="BF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80" w:hanging="1800"/>
      </w:pPr>
      <w:rPr>
        <w:rFonts w:hint="default"/>
      </w:rPr>
    </w:lvl>
  </w:abstractNum>
  <w:abstractNum w:abstractNumId="3" w15:restartNumberingAfterBreak="0">
    <w:nsid w:val="49032F08"/>
    <w:multiLevelType w:val="multilevel"/>
    <w:tmpl w:val="1180C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011B6"/>
    <w:multiLevelType w:val="hybridMultilevel"/>
    <w:tmpl w:val="4C364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4145C7"/>
    <w:multiLevelType w:val="multilevel"/>
    <w:tmpl w:val="5C66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020E80"/>
    <w:multiLevelType w:val="multilevel"/>
    <w:tmpl w:val="DA020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915017"/>
    <w:multiLevelType w:val="multilevel"/>
    <w:tmpl w:val="8438B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72281D"/>
    <w:multiLevelType w:val="hybridMultilevel"/>
    <w:tmpl w:val="429E3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AEC"/>
    <w:rsid w:val="00015FCC"/>
    <w:rsid w:val="00023D8B"/>
    <w:rsid w:val="00044CDB"/>
    <w:rsid w:val="00087A16"/>
    <w:rsid w:val="000B3E4E"/>
    <w:rsid w:val="000E2853"/>
    <w:rsid w:val="00117475"/>
    <w:rsid w:val="00150703"/>
    <w:rsid w:val="00154400"/>
    <w:rsid w:val="001D497F"/>
    <w:rsid w:val="001E175E"/>
    <w:rsid w:val="001E2252"/>
    <w:rsid w:val="001F3D30"/>
    <w:rsid w:val="00210174"/>
    <w:rsid w:val="002454E7"/>
    <w:rsid w:val="00274187"/>
    <w:rsid w:val="00293323"/>
    <w:rsid w:val="00296DCC"/>
    <w:rsid w:val="002B0740"/>
    <w:rsid w:val="002D3416"/>
    <w:rsid w:val="002E084D"/>
    <w:rsid w:val="00331443"/>
    <w:rsid w:val="00341B09"/>
    <w:rsid w:val="0034544C"/>
    <w:rsid w:val="003466B1"/>
    <w:rsid w:val="003B038F"/>
    <w:rsid w:val="003D377B"/>
    <w:rsid w:val="003D383E"/>
    <w:rsid w:val="00407D62"/>
    <w:rsid w:val="0042609D"/>
    <w:rsid w:val="00434AC9"/>
    <w:rsid w:val="004440B3"/>
    <w:rsid w:val="00461B02"/>
    <w:rsid w:val="004B2855"/>
    <w:rsid w:val="004B60F1"/>
    <w:rsid w:val="004D0E4D"/>
    <w:rsid w:val="0050103A"/>
    <w:rsid w:val="005165BF"/>
    <w:rsid w:val="00546A3D"/>
    <w:rsid w:val="005546E1"/>
    <w:rsid w:val="0055540E"/>
    <w:rsid w:val="00583F46"/>
    <w:rsid w:val="00591B39"/>
    <w:rsid w:val="005B2D67"/>
    <w:rsid w:val="005B3679"/>
    <w:rsid w:val="005D0F34"/>
    <w:rsid w:val="005E1593"/>
    <w:rsid w:val="005F487B"/>
    <w:rsid w:val="006039E8"/>
    <w:rsid w:val="00603ACD"/>
    <w:rsid w:val="006204BC"/>
    <w:rsid w:val="006269B0"/>
    <w:rsid w:val="006419CA"/>
    <w:rsid w:val="00647420"/>
    <w:rsid w:val="00663704"/>
    <w:rsid w:val="006A233C"/>
    <w:rsid w:val="006F3B85"/>
    <w:rsid w:val="006F4B9E"/>
    <w:rsid w:val="0073395C"/>
    <w:rsid w:val="00743E89"/>
    <w:rsid w:val="00780F61"/>
    <w:rsid w:val="00790628"/>
    <w:rsid w:val="00794AEC"/>
    <w:rsid w:val="007A054B"/>
    <w:rsid w:val="0080697D"/>
    <w:rsid w:val="0082721B"/>
    <w:rsid w:val="00842903"/>
    <w:rsid w:val="00857A51"/>
    <w:rsid w:val="00871E89"/>
    <w:rsid w:val="0088386D"/>
    <w:rsid w:val="008843C9"/>
    <w:rsid w:val="008C2C80"/>
    <w:rsid w:val="0090448E"/>
    <w:rsid w:val="009162ED"/>
    <w:rsid w:val="00980543"/>
    <w:rsid w:val="009A78FB"/>
    <w:rsid w:val="009E7715"/>
    <w:rsid w:val="00A23556"/>
    <w:rsid w:val="00AE1992"/>
    <w:rsid w:val="00AF15FC"/>
    <w:rsid w:val="00B32719"/>
    <w:rsid w:val="00B37F64"/>
    <w:rsid w:val="00BD146B"/>
    <w:rsid w:val="00BF2AAC"/>
    <w:rsid w:val="00C02723"/>
    <w:rsid w:val="00C52528"/>
    <w:rsid w:val="00C873B9"/>
    <w:rsid w:val="00C945A9"/>
    <w:rsid w:val="00CB4754"/>
    <w:rsid w:val="00CB7149"/>
    <w:rsid w:val="00CC0C59"/>
    <w:rsid w:val="00CE2B3B"/>
    <w:rsid w:val="00D115A4"/>
    <w:rsid w:val="00D37957"/>
    <w:rsid w:val="00D41D6C"/>
    <w:rsid w:val="00D7607D"/>
    <w:rsid w:val="00D77511"/>
    <w:rsid w:val="00D9143E"/>
    <w:rsid w:val="00DB6C8F"/>
    <w:rsid w:val="00DC42AB"/>
    <w:rsid w:val="00DD4CCB"/>
    <w:rsid w:val="00DF7148"/>
    <w:rsid w:val="00E00A9C"/>
    <w:rsid w:val="00E30209"/>
    <w:rsid w:val="00E34C15"/>
    <w:rsid w:val="00EB6F43"/>
    <w:rsid w:val="00FB5A09"/>
    <w:rsid w:val="00FC2077"/>
    <w:rsid w:val="00FC2898"/>
    <w:rsid w:val="00FD74F7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17612F3-7BD0-4073-AC7D-5B905F76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0174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numPr>
        <w:numId w:val="8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numPr>
        <w:ilvl w:val="1"/>
        <w:numId w:val="8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8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3556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3556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3556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3556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3556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3556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C0C59"/>
    <w:rPr>
      <w:color w:val="808080"/>
    </w:rPr>
  </w:style>
  <w:style w:type="paragraph" w:customStyle="1" w:styleId="Comments">
    <w:name w:val="Comments"/>
    <w:basedOn w:val="Normal"/>
    <w:link w:val="CommentsChar"/>
    <w:qFormat/>
    <w:rsid w:val="00D77511"/>
    <w:pPr>
      <w:tabs>
        <w:tab w:val="center" w:pos="4320"/>
        <w:tab w:val="right" w:pos="8640"/>
      </w:tabs>
    </w:pPr>
    <w:rPr>
      <w:rFonts w:asciiTheme="minorHAnsi" w:eastAsia="Times" w:hAnsiTheme="minorHAnsi" w:cs="Times New Roman"/>
      <w:sz w:val="16"/>
      <w:szCs w:val="20"/>
      <w:lang w:eastAsia="pt-BR"/>
    </w:rPr>
  </w:style>
  <w:style w:type="character" w:customStyle="1" w:styleId="CommentsChar">
    <w:name w:val="Comments Char"/>
    <w:basedOn w:val="Fontepargpadro"/>
    <w:link w:val="Comments"/>
    <w:rsid w:val="00D77511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D77511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D77511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D77511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PargrafodaLista">
    <w:name w:val="List Paragraph"/>
    <w:basedOn w:val="Normal"/>
    <w:uiPriority w:val="34"/>
    <w:qFormat/>
    <w:rsid w:val="005B2D67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A235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355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355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355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35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35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tandard">
    <w:name w:val="Standard"/>
    <w:rsid w:val="00857A51"/>
    <w:pPr>
      <w:suppressAutoHyphens/>
      <w:autoSpaceDN w:val="0"/>
      <w:spacing w:after="0" w:line="0" w:lineRule="atLeast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57A51"/>
    <w:pPr>
      <w:spacing w:after="140" w:line="288" w:lineRule="auto"/>
    </w:pPr>
  </w:style>
  <w:style w:type="paragraph" w:customStyle="1" w:styleId="TableContents">
    <w:name w:val="Table Contents"/>
    <w:basedOn w:val="Standard"/>
    <w:rsid w:val="00857A51"/>
    <w:pPr>
      <w:suppressLineNumbers/>
    </w:pPr>
  </w:style>
  <w:style w:type="character" w:customStyle="1" w:styleId="StrongEmphasis">
    <w:name w:val="Strong Emphasis"/>
    <w:rsid w:val="00857A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0456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6007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82310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182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5654">
          <w:marLeft w:val="1166"/>
          <w:marRight w:val="0"/>
          <w:marTop w:val="115"/>
          <w:marBottom w:val="20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0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uelrcosta/vigiaescolar/blob/master/Cronograma.xlsx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C358C462494A44AE880D2B8A187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EA466-5CE5-4F01-87F9-923A5460BBD5}"/>
      </w:docPartPr>
      <w:docPartBody>
        <w:p w:rsidR="007E48ED" w:rsidRDefault="005A0F9C">
          <w:r w:rsidRPr="00107994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8100AAF7" w:usb1="0000807B" w:usb2="00000008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F9C"/>
    <w:rsid w:val="00347800"/>
    <w:rsid w:val="005911F3"/>
    <w:rsid w:val="005A0F9C"/>
    <w:rsid w:val="006C5649"/>
    <w:rsid w:val="007E48ED"/>
    <w:rsid w:val="008625A8"/>
    <w:rsid w:val="00B8001E"/>
    <w:rsid w:val="00FC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0F9C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5A0F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</TotalTime>
  <Pages>10</Pages>
  <Words>1755</Words>
  <Characters>9483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dos custos</vt:lpstr>
      <vt:lpstr>Plano de Gerenciamento dos custos</vt:lpstr>
    </vt:vector>
  </TitlesOfParts>
  <Company>PMO Escritório de Projetos</Company>
  <LinksUpToDate>false</LinksUpToDate>
  <CharactersWithSpaces>11216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dos custos</dc:title>
  <dc:subject>Nome do Projeto</dc:subject>
  <dc:creator>Eduardo Montes, PMP</dc:creator>
  <cp:keywords>Template Gerenciamento de Projetos</cp:keywords>
  <dc:description>http://escritoriodeprojetos.com.br</dc:description>
  <cp:lastModifiedBy>Samuel Rocha</cp:lastModifiedBy>
  <cp:revision>2</cp:revision>
  <dcterms:created xsi:type="dcterms:W3CDTF">2017-05-26T02:59:00Z</dcterms:created>
  <dcterms:modified xsi:type="dcterms:W3CDTF">2017-05-26T02:59:00Z</dcterms:modified>
</cp:coreProperties>
</file>