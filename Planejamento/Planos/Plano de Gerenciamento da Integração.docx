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55F2D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D77511" w:rsidRPr="000F71E0" w14:paraId="69E31D08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1014C91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322CDB89" w14:textId="77777777" w:rsidTr="0047629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8DDAB40" w14:textId="77777777" w:rsidR="00D77511" w:rsidRPr="000F71E0" w:rsidRDefault="00D77511" w:rsidP="0047629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7AFF8CF0" w14:textId="77777777" w:rsidR="00D77511" w:rsidRPr="000F71E0" w:rsidRDefault="00D77511" w:rsidP="0047629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38CED976" w14:textId="77777777" w:rsidR="00D77511" w:rsidRPr="000F71E0" w:rsidRDefault="00D77511" w:rsidP="0047629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2794A86" w14:textId="77777777" w:rsidR="00D77511" w:rsidRPr="000F71E0" w:rsidRDefault="00D77511" w:rsidP="0047629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35E799E7" w14:textId="77777777" w:rsidTr="00476297">
        <w:trPr>
          <w:trHeight w:val="340"/>
        </w:trPr>
        <w:tc>
          <w:tcPr>
            <w:tcW w:w="737" w:type="dxa"/>
            <w:vAlign w:val="center"/>
          </w:tcPr>
          <w:p w14:paraId="7DEEDD20" w14:textId="77777777" w:rsidR="00D77511" w:rsidRPr="00C52528" w:rsidRDefault="0096425B" w:rsidP="00476297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4FA603F8" w14:textId="77777777" w:rsidR="00D77511" w:rsidRPr="00C52528" w:rsidRDefault="0096425B" w:rsidP="00476297">
            <w:pPr>
              <w:pStyle w:val="Verses"/>
            </w:pPr>
            <w:r>
              <w:t>09/05/2017</w:t>
            </w:r>
          </w:p>
        </w:tc>
        <w:tc>
          <w:tcPr>
            <w:tcW w:w="2273" w:type="dxa"/>
            <w:vAlign w:val="center"/>
          </w:tcPr>
          <w:p w14:paraId="2EF317F0" w14:textId="77777777" w:rsidR="00D77511" w:rsidRPr="00C52528" w:rsidRDefault="0096425B" w:rsidP="0047629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EEA19AB" w14:textId="77777777" w:rsidR="00D77511" w:rsidRPr="00C52528" w:rsidRDefault="0096425B" w:rsidP="00476297">
            <w:pPr>
              <w:pStyle w:val="Verses"/>
            </w:pPr>
            <w:r>
              <w:t>Criação e definição</w:t>
            </w:r>
          </w:p>
        </w:tc>
      </w:tr>
      <w:tr w:rsidR="0096425B" w:rsidRPr="00C52528" w14:paraId="3D43DED4" w14:textId="77777777" w:rsidTr="00476297">
        <w:trPr>
          <w:trHeight w:val="340"/>
        </w:trPr>
        <w:tc>
          <w:tcPr>
            <w:tcW w:w="737" w:type="dxa"/>
            <w:vAlign w:val="center"/>
          </w:tcPr>
          <w:p w14:paraId="1107F229" w14:textId="77777777" w:rsidR="0096425B" w:rsidRDefault="0096425B" w:rsidP="00476297">
            <w:pPr>
              <w:pStyle w:val="Verses"/>
            </w:pPr>
            <w:r>
              <w:t>1.1</w:t>
            </w:r>
          </w:p>
        </w:tc>
        <w:tc>
          <w:tcPr>
            <w:tcW w:w="1276" w:type="dxa"/>
            <w:vAlign w:val="center"/>
          </w:tcPr>
          <w:p w14:paraId="78E1CE0E" w14:textId="77777777" w:rsidR="0096425B" w:rsidRDefault="0096425B" w:rsidP="00476297">
            <w:pPr>
              <w:pStyle w:val="Verses"/>
            </w:pPr>
            <w:r>
              <w:t>09/05/2017</w:t>
            </w:r>
          </w:p>
        </w:tc>
        <w:tc>
          <w:tcPr>
            <w:tcW w:w="2273" w:type="dxa"/>
            <w:vAlign w:val="center"/>
          </w:tcPr>
          <w:p w14:paraId="09AAF403" w14:textId="77777777" w:rsidR="0096425B" w:rsidRDefault="0096425B" w:rsidP="0047629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7E5FD38E" w14:textId="77777777" w:rsidR="0096425B" w:rsidRDefault="0096425B" w:rsidP="00476297">
            <w:pPr>
              <w:pStyle w:val="Verses"/>
            </w:pPr>
            <w:r>
              <w:t>Revisão e correção de erros</w:t>
            </w:r>
          </w:p>
        </w:tc>
      </w:tr>
    </w:tbl>
    <w:p w14:paraId="6FC848C0" w14:textId="77777777" w:rsidR="0096425B" w:rsidRDefault="0096425B" w:rsidP="0096425B">
      <w:pPr>
        <w:pStyle w:val="Heading1"/>
        <w:numPr>
          <w:ilvl w:val="0"/>
          <w:numId w:val="0"/>
        </w:numPr>
        <w:ind w:left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  <w:u w:val="none"/>
        </w:rPr>
      </w:pPr>
      <w:bookmarkStart w:id="0" w:name="_Toc353750957"/>
    </w:p>
    <w:p w14:paraId="719BD081" w14:textId="77777777" w:rsidR="0096425B" w:rsidRPr="0096425B" w:rsidRDefault="0096425B" w:rsidP="0096425B">
      <w:pPr>
        <w:rPr>
          <w:b/>
          <w:color w:val="365F91" w:themeColor="accent1" w:themeShade="BF"/>
          <w:sz w:val="28"/>
          <w:szCs w:val="28"/>
          <w:u w:val="single"/>
        </w:rPr>
      </w:pPr>
      <w:r w:rsidRPr="0096425B">
        <w:rPr>
          <w:b/>
          <w:color w:val="365F91" w:themeColor="accent1" w:themeShade="BF"/>
          <w:sz w:val="28"/>
          <w:szCs w:val="28"/>
          <w:u w:val="single"/>
        </w:rPr>
        <w:t>Sumário</w:t>
      </w:r>
    </w:p>
    <w:p w14:paraId="019ACE4B" w14:textId="77777777" w:rsidR="0096425B" w:rsidRPr="004C45C3" w:rsidRDefault="0096425B" w:rsidP="0096425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Introdução</w:t>
      </w:r>
    </w:p>
    <w:p w14:paraId="2AE8B63D" w14:textId="77777777" w:rsidR="0096425B" w:rsidRPr="004C45C3" w:rsidRDefault="0096425B" w:rsidP="0096425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Escopo</w:t>
      </w:r>
      <w:bookmarkStart w:id="1" w:name="_GoBack"/>
      <w:bookmarkEnd w:id="1"/>
    </w:p>
    <w:p w14:paraId="3CA41555" w14:textId="77777777" w:rsidR="0096425B" w:rsidRPr="004C45C3" w:rsidRDefault="0096425B" w:rsidP="0096425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Tempo</w:t>
      </w:r>
    </w:p>
    <w:p w14:paraId="7DD334AE" w14:textId="77777777" w:rsidR="0096425B" w:rsidRPr="004C45C3" w:rsidRDefault="0096425B" w:rsidP="0096425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Custo</w:t>
      </w:r>
    </w:p>
    <w:p w14:paraId="2A98F4CB" w14:textId="77777777" w:rsidR="0096425B" w:rsidRPr="004C45C3" w:rsidRDefault="0096425B" w:rsidP="0096425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 Qualidade</w:t>
      </w:r>
    </w:p>
    <w:p w14:paraId="48F3D3B5" w14:textId="77777777" w:rsidR="0096425B" w:rsidRPr="004C45C3" w:rsidRDefault="0096425B" w:rsidP="0096425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Aquisições</w:t>
      </w:r>
    </w:p>
    <w:p w14:paraId="4D0D96ED" w14:textId="77777777" w:rsidR="0096425B" w:rsidRPr="004C45C3" w:rsidRDefault="0096425B" w:rsidP="0096425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de Recursos Humanos</w:t>
      </w:r>
    </w:p>
    <w:p w14:paraId="1D63E993" w14:textId="77777777" w:rsidR="0096425B" w:rsidRPr="004C45C3" w:rsidRDefault="0096425B" w:rsidP="0096425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de Riscos</w:t>
      </w:r>
    </w:p>
    <w:p w14:paraId="1D048053" w14:textId="77777777" w:rsidR="0096425B" w:rsidRPr="004C45C3" w:rsidRDefault="0096425B" w:rsidP="0096425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Comunicação</w:t>
      </w:r>
    </w:p>
    <w:p w14:paraId="50BBB469" w14:textId="77777777" w:rsidR="0096425B" w:rsidRPr="004C45C3" w:rsidRDefault="0096425B" w:rsidP="0096425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Partes Interessadas</w:t>
      </w:r>
    </w:p>
    <w:p w14:paraId="4C050C31" w14:textId="77777777" w:rsidR="0096425B" w:rsidRPr="0096425B" w:rsidRDefault="0096425B" w:rsidP="0096425B"/>
    <w:bookmarkEnd w:id="0"/>
    <w:p w14:paraId="78B18ACA" w14:textId="77777777" w:rsidR="00DF7148" w:rsidRDefault="0096425B" w:rsidP="00A23556">
      <w:pPr>
        <w:pStyle w:val="Heading1"/>
      </w:pPr>
      <w:r>
        <w:t>In</w:t>
      </w:r>
      <w:r w:rsidRPr="0096425B">
        <w:t>troduç</w:t>
      </w:r>
      <w:r>
        <w:t>ão</w:t>
      </w:r>
    </w:p>
    <w:p w14:paraId="4E26632A" w14:textId="77777777" w:rsidR="0096425B" w:rsidRPr="0096425B" w:rsidRDefault="0096425B" w:rsidP="0096425B"/>
    <w:p w14:paraId="31B71ECC" w14:textId="77777777"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1.1. Descrição do Projeto</w:t>
      </w:r>
    </w:p>
    <w:p w14:paraId="59253819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14:paraId="03E5F592" w14:textId="77777777" w:rsidR="0096425B" w:rsidRPr="0096425B" w:rsidRDefault="0096425B" w:rsidP="0096425B">
      <w:pPr>
        <w:ind w:firstLine="720"/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>O Vigia Escolar será um software no qual os usuários poderão registrar e monitorar seus resultados durante o período letivo.</w:t>
      </w:r>
    </w:p>
    <w:p w14:paraId="280A9764" w14:textId="77777777" w:rsidR="0096425B" w:rsidRPr="0096425B" w:rsidRDefault="0096425B" w:rsidP="0096425B">
      <w:pPr>
        <w:ind w:firstLine="720"/>
        <w:rPr>
          <w:rFonts w:asciiTheme="minorHAnsi" w:hAnsiTheme="minorHAnsi" w:cstheme="minorHAnsi"/>
          <w:b/>
          <w:sz w:val="26"/>
          <w:szCs w:val="26"/>
        </w:rPr>
      </w:pPr>
    </w:p>
    <w:p w14:paraId="395E9764" w14:textId="77777777"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1.2. Benefícios</w:t>
      </w:r>
    </w:p>
    <w:p w14:paraId="7CE2BCC7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14:paraId="21711C40" w14:textId="77777777" w:rsidR="0096425B" w:rsidRPr="0096425B" w:rsidRDefault="0096425B" w:rsidP="0096425B">
      <w:pPr>
        <w:ind w:firstLine="720"/>
        <w:jc w:val="both"/>
        <w:rPr>
          <w:rFonts w:asciiTheme="minorHAnsi" w:hAnsiTheme="minorHAnsi" w:cstheme="minorHAnsi"/>
          <w:b/>
        </w:rPr>
      </w:pPr>
      <w:r w:rsidRPr="0096425B">
        <w:rPr>
          <w:rFonts w:asciiTheme="minorHAnsi" w:hAnsiTheme="minorHAnsi" w:cstheme="minorHAnsi"/>
        </w:rPr>
        <w:t>O estudante que usar o software poderá acompanhar de perto o seu desempenho durante o período letivo em cada disciplina.</w:t>
      </w:r>
    </w:p>
    <w:p w14:paraId="0B5583C4" w14:textId="77777777" w:rsidR="00DF7148" w:rsidRPr="00D2767E" w:rsidRDefault="00DF7148" w:rsidP="00DF7148">
      <w:pPr>
        <w:rPr>
          <w:rFonts w:cs="Arial"/>
        </w:rPr>
      </w:pPr>
    </w:p>
    <w:p w14:paraId="6AACB8BD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2. Gerenciamento do Escopo</w:t>
      </w:r>
    </w:p>
    <w:p w14:paraId="7F380FE2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14:paraId="24C66084" w14:textId="77777777"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2.1. Estratégia de Condução</w:t>
      </w:r>
    </w:p>
    <w:p w14:paraId="697174E7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14:paraId="409EB0AA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96425B">
        <w:rPr>
          <w:rFonts w:asciiTheme="minorHAnsi" w:hAnsiTheme="minorHAnsi" w:cstheme="minorHAnsi"/>
        </w:rPr>
        <w:t>O escopo do software está limitado a sessão de escopo do documento de Gerenciamento do Projeto, e deverá ser aprovado formalmente pelo cliente e membros da equipe de desenvolvimento. Qualquer alteração necessária, deverá ser anteriormente aprovada pelos membros da equipe e validada pelo cliente.</w:t>
      </w:r>
    </w:p>
    <w:p w14:paraId="22EC2F12" w14:textId="77777777" w:rsidR="0096425B" w:rsidRDefault="0096425B" w:rsidP="0096425B">
      <w:pPr>
        <w:rPr>
          <w:rFonts w:asciiTheme="minorHAnsi" w:hAnsiTheme="minorHAnsi" w:cstheme="minorHAnsi"/>
        </w:rPr>
      </w:pPr>
    </w:p>
    <w:p w14:paraId="59D679B0" w14:textId="77777777" w:rsidR="0096425B" w:rsidRDefault="0096425B" w:rsidP="0096425B">
      <w:pPr>
        <w:rPr>
          <w:rFonts w:asciiTheme="minorHAnsi" w:hAnsiTheme="minorHAnsi" w:cstheme="minorHAnsi"/>
        </w:rPr>
      </w:pPr>
    </w:p>
    <w:p w14:paraId="14073EF7" w14:textId="77777777" w:rsidR="0096425B" w:rsidRDefault="0096425B" w:rsidP="0096425B">
      <w:pPr>
        <w:rPr>
          <w:rFonts w:asciiTheme="minorHAnsi" w:hAnsiTheme="minorHAnsi" w:cstheme="minorHAnsi"/>
        </w:rPr>
      </w:pPr>
    </w:p>
    <w:p w14:paraId="75073E07" w14:textId="77777777" w:rsidR="0096425B" w:rsidRDefault="0096425B" w:rsidP="0096425B">
      <w:pPr>
        <w:rPr>
          <w:rFonts w:asciiTheme="minorHAnsi" w:hAnsiTheme="minorHAnsi" w:cstheme="minorHAnsi"/>
        </w:rPr>
      </w:pPr>
    </w:p>
    <w:p w14:paraId="31E38A81" w14:textId="77777777" w:rsidR="0096425B" w:rsidRPr="0096425B" w:rsidRDefault="0096425B" w:rsidP="0096425B">
      <w:pPr>
        <w:rPr>
          <w:rFonts w:asciiTheme="minorHAnsi" w:hAnsiTheme="minorHAnsi" w:cstheme="minorHAnsi"/>
        </w:rPr>
      </w:pPr>
    </w:p>
    <w:p w14:paraId="0145495D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2.2. Estrutura Analítica do Projeto</w:t>
      </w:r>
    </w:p>
    <w:p w14:paraId="5A1C27BC" w14:textId="77777777" w:rsidR="0096425B" w:rsidRDefault="0096425B" w:rsidP="0096425B">
      <w:p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ab/>
      </w:r>
    </w:p>
    <w:p w14:paraId="052D44EC" w14:textId="77777777" w:rsidR="0096425B" w:rsidRPr="004C45C3" w:rsidRDefault="0096425B" w:rsidP="0096425B">
      <w:p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drawing>
          <wp:inline distT="0" distB="0" distL="0" distR="0" wp14:anchorId="4BB461DD" wp14:editId="621B357F">
            <wp:extent cx="6108700" cy="4140200"/>
            <wp:effectExtent l="0" t="0" r="12700" b="0"/>
            <wp:docPr id="1" name="Picture 1" descr="Macintosh HD:Users:Samuel:Documents: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uel:Documents:ea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C6B6" w14:textId="77777777" w:rsidR="0096425B" w:rsidRPr="004C45C3" w:rsidRDefault="0096425B" w:rsidP="0096425B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 w:rsidRPr="004C45C3">
        <w:rPr>
          <w:rFonts w:asciiTheme="majorHAnsi" w:hAnsiTheme="majorHAnsi" w:cstheme="majorHAnsi"/>
          <w:b/>
          <w:sz w:val="20"/>
          <w:szCs w:val="20"/>
        </w:rPr>
        <w:t>Figura 1 – Estrutura Analítica do Projeto (EAP)</w:t>
      </w:r>
    </w:p>
    <w:p w14:paraId="5608F7B4" w14:textId="77777777"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</w:p>
    <w:p w14:paraId="31138816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2.3. Documentos de apoio</w:t>
      </w:r>
    </w:p>
    <w:p w14:paraId="555889B6" w14:textId="77777777" w:rsidR="0096425B" w:rsidRPr="00EA2AEF" w:rsidRDefault="00EA2AEF" w:rsidP="0096425B">
      <w:pPr>
        <w:pStyle w:val="ListParagraph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"https://github.com/samuelrcosta/vigiaescolar/blob/master/Termo%20de%20Abertura%20do%20Projeto.docx" </w:instrText>
      </w:r>
      <w:r>
        <w:rPr>
          <w:rFonts w:asciiTheme="minorHAnsi" w:hAnsiTheme="minorHAnsi" w:cstheme="minorHAnsi"/>
        </w:rPr>
        <w:fldChar w:fldCharType="separate"/>
      </w:r>
      <w:r w:rsidR="0096425B" w:rsidRPr="00EA2AEF">
        <w:rPr>
          <w:rStyle w:val="Hyperlink"/>
          <w:rFonts w:asciiTheme="minorHAnsi" w:hAnsiTheme="minorHAnsi" w:cstheme="minorHAnsi"/>
        </w:rPr>
        <w:t>Termo de Abertura</w:t>
      </w:r>
    </w:p>
    <w:p w14:paraId="40A7DD2A" w14:textId="77777777" w:rsidR="0096425B" w:rsidRPr="00EA2AEF" w:rsidRDefault="00EA2AEF" w:rsidP="0096425B">
      <w:pPr>
        <w:pStyle w:val="ListParagraph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"https://github.com/samuelrcosta/vigiaescolar/blob/master/Planejamento/Documentos%20Adicionais/Cronograma.xlsx" </w:instrText>
      </w:r>
      <w:r>
        <w:rPr>
          <w:rFonts w:asciiTheme="minorHAnsi" w:hAnsiTheme="minorHAnsi" w:cstheme="minorHAnsi"/>
        </w:rPr>
        <w:fldChar w:fldCharType="separate"/>
      </w:r>
      <w:r w:rsidR="0096425B" w:rsidRPr="00EA2AEF">
        <w:rPr>
          <w:rStyle w:val="Hyperlink"/>
          <w:rFonts w:asciiTheme="minorHAnsi" w:hAnsiTheme="minorHAnsi" w:cstheme="minorHAnsi"/>
        </w:rPr>
        <w:t>Cronograma</w:t>
      </w:r>
    </w:p>
    <w:p w14:paraId="02DC6A21" w14:textId="77777777" w:rsidR="0096425B" w:rsidRDefault="00EA2AEF" w:rsidP="0096425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 w:rsidR="0096425B" w:rsidRPr="0096425B">
        <w:rPr>
          <w:rFonts w:asciiTheme="minorHAnsi" w:hAnsiTheme="minorHAnsi" w:cstheme="minorHAnsi"/>
        </w:rPr>
        <w:t>Documento de Requisitos</w:t>
      </w:r>
    </w:p>
    <w:p w14:paraId="5CE02D9B" w14:textId="77777777" w:rsidR="0096425B" w:rsidRPr="0096425B" w:rsidRDefault="0096425B" w:rsidP="0096425B">
      <w:pPr>
        <w:pStyle w:val="ListParagraph"/>
        <w:rPr>
          <w:rFonts w:asciiTheme="minorHAnsi" w:hAnsiTheme="minorHAnsi" w:cstheme="minorHAnsi"/>
        </w:rPr>
      </w:pPr>
    </w:p>
    <w:p w14:paraId="1F42874D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3. Gerenciamento do Tempo</w:t>
      </w:r>
    </w:p>
    <w:p w14:paraId="564D6658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14:paraId="725C21D8" w14:textId="77777777"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3.1. Estratégia de Condução</w:t>
      </w:r>
    </w:p>
    <w:p w14:paraId="538B608A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14:paraId="25037EC1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96425B">
        <w:rPr>
          <w:rFonts w:asciiTheme="minorHAnsi" w:hAnsiTheme="minorHAnsi" w:cstheme="minorHAnsi"/>
        </w:rPr>
        <w:t>O cronograma do projeto foi gerado em Excel, qualquer tipo de atraso que ocorra nas atividades, deve ser registrado os motivos, os responsáveis, o tempo de atraso e deve ser elaborado um plano de correção, então o mesmo deve ser aprovado pelo Gerente de Projeto para que o plano sofra as alterações. Qualquer outra alteração necessária no cronograma deverá ser aprovada pelo Gerente de Projeto e pelos membros da equipe. O cronograma deve ser observado semanalmente, para que possíveis atrasos sejam tratados o mais rápido possível.</w:t>
      </w:r>
    </w:p>
    <w:p w14:paraId="122265D1" w14:textId="77777777" w:rsidR="0096425B" w:rsidRDefault="0096425B" w:rsidP="0096425B">
      <w:pPr>
        <w:rPr>
          <w:rFonts w:asciiTheme="minorHAnsi" w:hAnsiTheme="minorHAnsi" w:cstheme="minorHAnsi"/>
        </w:rPr>
      </w:pPr>
    </w:p>
    <w:p w14:paraId="4CA8C324" w14:textId="77777777" w:rsidR="0096425B" w:rsidRPr="0096425B" w:rsidRDefault="0096425B" w:rsidP="0096425B">
      <w:pPr>
        <w:rPr>
          <w:rFonts w:asciiTheme="minorHAnsi" w:hAnsiTheme="minorHAnsi" w:cstheme="minorHAnsi"/>
        </w:rPr>
      </w:pPr>
    </w:p>
    <w:p w14:paraId="0153091C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3.2. Cronograma de Marcos</w:t>
      </w:r>
    </w:p>
    <w:p w14:paraId="69912028" w14:textId="77777777" w:rsidR="0096425B" w:rsidRPr="004C45C3" w:rsidRDefault="0096425B" w:rsidP="0096425B">
      <w:pPr>
        <w:rPr>
          <w:rFonts w:asciiTheme="majorHAnsi" w:hAnsiTheme="majorHAnsi" w:cstheme="majorHAnsi"/>
          <w:b/>
          <w:sz w:val="26"/>
          <w:szCs w:val="26"/>
        </w:rPr>
      </w:pPr>
      <w:r w:rsidRPr="004C45C3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E03DA6" wp14:editId="5DA9F473">
            <wp:simplePos x="0" y="0"/>
            <wp:positionH relativeFrom="column">
              <wp:posOffset>-342900</wp:posOffset>
            </wp:positionH>
            <wp:positionV relativeFrom="paragraph">
              <wp:posOffset>228600</wp:posOffset>
            </wp:positionV>
            <wp:extent cx="6793230" cy="3192145"/>
            <wp:effectExtent l="50800" t="25400" r="39370" b="8445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5C3">
        <w:rPr>
          <w:rFonts w:asciiTheme="majorHAnsi" w:hAnsiTheme="majorHAnsi" w:cstheme="majorHAnsi"/>
          <w:b/>
          <w:sz w:val="26"/>
          <w:szCs w:val="26"/>
        </w:rPr>
        <w:tab/>
      </w:r>
    </w:p>
    <w:p w14:paraId="7F8B8614" w14:textId="77777777"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Figura 2 – Cronograma de Marcos</w:t>
      </w:r>
    </w:p>
    <w:p w14:paraId="26A3B9FC" w14:textId="77777777"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</w:p>
    <w:p w14:paraId="7222B0D1" w14:textId="77777777" w:rsidR="0096425B" w:rsidRPr="004C45C3" w:rsidRDefault="0096425B" w:rsidP="0096425B">
      <w:pPr>
        <w:rPr>
          <w:rFonts w:asciiTheme="majorHAnsi" w:hAnsiTheme="majorHAnsi" w:cstheme="majorHAnsi"/>
          <w:b/>
          <w:color w:val="548DD4" w:themeColor="text2" w:themeTint="99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3.3. Cronograma do Projeto</w:t>
      </w:r>
    </w:p>
    <w:p w14:paraId="37E62B93" w14:textId="77777777" w:rsidR="0096425B" w:rsidRPr="00EA2AEF" w:rsidRDefault="00EA2AEF" w:rsidP="0096425B">
      <w:pPr>
        <w:pStyle w:val="ListParagraph"/>
        <w:rPr>
          <w:rStyle w:val="Hyperlink"/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HYPERLINK "https://github.com/samuelrcosta/vigiaescolar/blob/master/Planejamento/Documentos%20Adicionais/Cronograma.xlsx" </w:instrText>
      </w:r>
      <w:r>
        <w:rPr>
          <w:rFonts w:asciiTheme="majorHAnsi" w:hAnsiTheme="majorHAnsi" w:cstheme="majorHAnsi"/>
        </w:rPr>
        <w:fldChar w:fldCharType="separate"/>
      </w:r>
      <w:r w:rsidR="0096425B" w:rsidRPr="00EA2AEF">
        <w:rPr>
          <w:rStyle w:val="Hyperlink"/>
          <w:rFonts w:asciiTheme="majorHAnsi" w:hAnsiTheme="majorHAnsi" w:cstheme="majorHAnsi"/>
        </w:rPr>
        <w:t>Cronograma</w:t>
      </w:r>
    </w:p>
    <w:p w14:paraId="142284BD" w14:textId="77777777" w:rsidR="0096425B" w:rsidRPr="004C45C3" w:rsidRDefault="00EA2AEF" w:rsidP="0096425B">
      <w:pPr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</w:rPr>
        <w:fldChar w:fldCharType="end"/>
      </w:r>
    </w:p>
    <w:p w14:paraId="0B4B1470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4. Gerenciamento do Custo</w:t>
      </w:r>
    </w:p>
    <w:p w14:paraId="5A5BD4FE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14:paraId="1006F8FB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4.1. Estratégia de Condução</w:t>
      </w:r>
    </w:p>
    <w:p w14:paraId="768A6D74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Todos os custos do projeto serão registrados e monitorados na planilha de custos, o monitoramento deverá ocorrer semanalmente.</w:t>
      </w:r>
    </w:p>
    <w:p w14:paraId="3795E4CA" w14:textId="77777777"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0C76F7B9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5. Gerenciamento da Qualidade</w:t>
      </w:r>
    </w:p>
    <w:p w14:paraId="4B0A1B9E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5DD26B11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5.1. Estratégia de Condução</w:t>
      </w:r>
    </w:p>
    <w:p w14:paraId="6C624FE1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A garantia da qualidade irá ser aplicada nas atividades a serem executadas, a cada entrega irá entrar em ação em busca de mitigar riscos e encontrar não-conformidades de acordo com os critérios estabelecidos, será também acompanhada as correções até que a entrega seja validada.</w:t>
      </w:r>
    </w:p>
    <w:p w14:paraId="129F4960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ab/>
        <w:t>Todas as questões a serem tratadas na garantia de qualidade estarão dispostas no Plano de Garantia da Qualidade.</w:t>
      </w:r>
    </w:p>
    <w:p w14:paraId="03CEAB3D" w14:textId="77777777" w:rsidR="0096425B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2A8C01F4" w14:textId="77777777" w:rsidR="0096425B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5833A95B" w14:textId="77777777"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50F4FF58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6. Gerenciamento das Aquisições</w:t>
      </w:r>
    </w:p>
    <w:p w14:paraId="61F4B366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0393477F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6.1. Estratégia de Condução</w:t>
      </w:r>
    </w:p>
    <w:p w14:paraId="442A74C8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Todas as aquisições de produtos, serviços, ou afins deverão ser analisadas primeiramente pelos membros da equipe, e posteriormente pelo patrocinador, deverá ser analisado as propostas disponíveis e viáveis para cada aquisição, além do acompanhamento da execução/entrega dos produtos/serviços contratados.</w:t>
      </w:r>
    </w:p>
    <w:p w14:paraId="2BCEE57D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ab/>
        <w:t>As aquisições deverão ser tratadas na planilha de aquisições, na sessão de custos do projeto.</w:t>
      </w:r>
    </w:p>
    <w:p w14:paraId="3B46B52B" w14:textId="77777777"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22A0F469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7. Gerenciamento de Recursos Humanos</w:t>
      </w:r>
    </w:p>
    <w:p w14:paraId="13CD260E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4039AC9F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7.1. Estratégia de Condução</w:t>
      </w:r>
    </w:p>
    <w:p w14:paraId="7FA018D0" w14:textId="77777777"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>Os recursos humanos do projeto serão tratados no Plano de Gestão dos recursos humanos, primeiramente abordados no documento de abertura do projeto.</w:t>
      </w:r>
    </w:p>
    <w:p w14:paraId="3BE4E796" w14:textId="77777777"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0220B5">
        <w:rPr>
          <w:rFonts w:asciiTheme="minorHAnsi" w:hAnsiTheme="minorHAnsi" w:cstheme="minorHAnsi"/>
        </w:rPr>
        <w:tab/>
        <w:t>Qualquer alteração de responsabilidades, ou qualquer outra questão que envolva pessoas, deverão ser analisadas pela equipe do projeto.</w:t>
      </w:r>
    </w:p>
    <w:p w14:paraId="5795416E" w14:textId="77777777" w:rsidR="0096425B" w:rsidRPr="004C45C3" w:rsidRDefault="0096425B" w:rsidP="0096425B">
      <w:pPr>
        <w:rPr>
          <w:rFonts w:asciiTheme="majorHAnsi" w:hAnsiTheme="majorHAnsi" w:cstheme="majorHAnsi"/>
          <w:b/>
        </w:rPr>
      </w:pPr>
    </w:p>
    <w:p w14:paraId="13FBEDEF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8. Gerenciamento de Riscos</w:t>
      </w:r>
    </w:p>
    <w:p w14:paraId="42E39C8D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30F9A5F0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8.1. Estratégia de Condução</w:t>
      </w:r>
    </w:p>
    <w:p w14:paraId="745FC46C" w14:textId="77777777"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 xml:space="preserve">Os riscos do projeto foram primeiramente abordados no documento de abertura do projeto, e estão detalhados e complementados no Plano de Gerenciamento de Riscos do projeto, os riscos deverão ser monitorados diariamente ou semanalmente dependendo da probabilidade de </w:t>
      </w:r>
      <w:r w:rsidR="000220B5" w:rsidRPr="000220B5">
        <w:rPr>
          <w:rFonts w:asciiTheme="minorHAnsi" w:hAnsiTheme="minorHAnsi" w:cstheme="minorHAnsi"/>
        </w:rPr>
        <w:t>acontecimentos</w:t>
      </w:r>
      <w:r w:rsidRPr="000220B5">
        <w:rPr>
          <w:rFonts w:asciiTheme="minorHAnsi" w:hAnsiTheme="minorHAnsi" w:cstheme="minorHAnsi"/>
        </w:rPr>
        <w:t xml:space="preserve"> e periculosidade.</w:t>
      </w:r>
    </w:p>
    <w:p w14:paraId="18FF5414" w14:textId="77777777"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16494C06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9. Gerenciamento das Comunicações</w:t>
      </w:r>
    </w:p>
    <w:p w14:paraId="14F643F8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469A4700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9.1. Estratégia de Condução</w:t>
      </w:r>
    </w:p>
    <w:p w14:paraId="27A2B6E6" w14:textId="77777777"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 xml:space="preserve">As comunicações do projeto acontecerão via reuniões que acontecem semanalmente com os membros da equipe e o patrocinador, fora isso a comunicação do projeto será via </w:t>
      </w:r>
      <w:proofErr w:type="spellStart"/>
      <w:r w:rsidRPr="000220B5">
        <w:rPr>
          <w:rFonts w:asciiTheme="minorHAnsi" w:hAnsiTheme="minorHAnsi" w:cstheme="minorHAnsi"/>
        </w:rPr>
        <w:t>Trello</w:t>
      </w:r>
      <w:proofErr w:type="spellEnd"/>
      <w:r w:rsidRPr="000220B5">
        <w:rPr>
          <w:rFonts w:asciiTheme="minorHAnsi" w:hAnsiTheme="minorHAnsi" w:cstheme="minorHAnsi"/>
        </w:rPr>
        <w:t>, ou caso necessário via E-mail.</w:t>
      </w:r>
    </w:p>
    <w:p w14:paraId="284F5E9D" w14:textId="77777777" w:rsidR="0096425B" w:rsidRPr="004C45C3" w:rsidRDefault="0096425B" w:rsidP="0096425B">
      <w:pPr>
        <w:rPr>
          <w:rFonts w:asciiTheme="majorHAnsi" w:hAnsiTheme="majorHAnsi" w:cstheme="majorHAnsi"/>
        </w:rPr>
      </w:pPr>
    </w:p>
    <w:p w14:paraId="07ED6456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10. Conclusão do Projeto</w:t>
      </w:r>
    </w:p>
    <w:p w14:paraId="392EECAB" w14:textId="77777777" w:rsidR="0096425B" w:rsidRPr="000220B5" w:rsidRDefault="0096425B" w:rsidP="0096425B">
      <w:pPr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0220B5">
        <w:rPr>
          <w:rFonts w:asciiTheme="minorHAnsi" w:hAnsiTheme="minorHAnsi" w:cstheme="minorHAnsi"/>
        </w:rPr>
        <w:t>O projeto quando concluído deverá ser validado pelo patrocinador, e caso seja necessário alguma alteração, deverá ser aberto um plano de manutenção no projeto.</w:t>
      </w:r>
    </w:p>
    <w:p w14:paraId="583A2327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06DFB678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963708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78CFC67F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F67D68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D9D2CE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1D0F83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752B47E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5FEF909" w14:textId="77777777" w:rsidR="008843C9" w:rsidRPr="00CE3355" w:rsidRDefault="008843C9" w:rsidP="002D679E">
            <w:pPr>
              <w:pStyle w:val="Tabela"/>
            </w:pPr>
            <w:r w:rsidRPr="00CE3355">
              <w:lastRenderedPageBreak/>
              <w:t>Patrocinador do Projeto</w:t>
            </w:r>
          </w:p>
        </w:tc>
        <w:tc>
          <w:tcPr>
            <w:tcW w:w="4678" w:type="dxa"/>
            <w:vAlign w:val="center"/>
          </w:tcPr>
          <w:p w14:paraId="31A4B4B3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16B4F61F" w14:textId="77777777" w:rsidR="008843C9" w:rsidRPr="00C52528" w:rsidRDefault="008843C9" w:rsidP="002D679E"/>
        </w:tc>
      </w:tr>
      <w:tr w:rsidR="008843C9" w:rsidRPr="00C52528" w14:paraId="39AB2CE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AE30635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7272278C" w14:textId="77777777" w:rsidR="008843C9" w:rsidRPr="00C52528" w:rsidRDefault="000220B5" w:rsidP="000220B5">
            <w:pPr>
              <w:jc w:val="center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20640F49" w14:textId="77777777" w:rsidR="008843C9" w:rsidRPr="00C52528" w:rsidRDefault="000220B5" w:rsidP="000220B5">
            <w:pPr>
              <w:jc w:val="center"/>
            </w:pPr>
            <w:r>
              <w:t>10/05/2017</w:t>
            </w:r>
          </w:p>
        </w:tc>
      </w:tr>
    </w:tbl>
    <w:p w14:paraId="76E5608B" w14:textId="77777777" w:rsidR="008843C9" w:rsidRDefault="008843C9" w:rsidP="008843C9"/>
    <w:p w14:paraId="58B5A629" w14:textId="77777777" w:rsidR="008843C9" w:rsidRDefault="008843C9" w:rsidP="003D377B"/>
    <w:sectPr w:rsidR="008843C9" w:rsidSect="00E3020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ED748" w14:textId="77777777" w:rsidR="003C1FCA" w:rsidRDefault="003C1FCA" w:rsidP="005E1593">
      <w:r>
        <w:separator/>
      </w:r>
    </w:p>
  </w:endnote>
  <w:endnote w:type="continuationSeparator" w:id="0">
    <w:p w14:paraId="16AC8BEE" w14:textId="77777777" w:rsidR="003C1FCA" w:rsidRDefault="003C1FC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681"/>
      <w:gridCol w:w="4575"/>
      <w:gridCol w:w="46"/>
    </w:tblGrid>
    <w:tr w:rsidR="00DF7148" w:rsidRPr="006419CA" w14:paraId="1C45434E" w14:textId="77777777" w:rsidTr="0096425B">
      <w:trPr>
        <w:gridAfter w:val="1"/>
        <w:wAfter w:w="46" w:type="dxa"/>
        <w:jc w:val="center"/>
      </w:trPr>
      <w:tc>
        <w:tcPr>
          <w:tcW w:w="4667" w:type="dxa"/>
          <w:gridSpan w:val="2"/>
          <w:vAlign w:val="center"/>
        </w:tcPr>
        <w:p w14:paraId="01F6644D" w14:textId="77777777" w:rsidR="00DF7148" w:rsidRPr="006419CA" w:rsidRDefault="00476297" w:rsidP="0096425B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da Integração</w:t>
          </w:r>
        </w:p>
      </w:tc>
      <w:tc>
        <w:tcPr>
          <w:tcW w:w="4575" w:type="dxa"/>
          <w:vAlign w:val="center"/>
        </w:tcPr>
        <w:p w14:paraId="64729EDC" w14:textId="77777777"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76297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76297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4B29E611" w14:textId="77777777" w:rsidTr="00CC0C59">
      <w:trPr>
        <w:jc w:val="center"/>
      </w:trPr>
      <w:tc>
        <w:tcPr>
          <w:tcW w:w="3986" w:type="dxa"/>
          <w:vAlign w:val="center"/>
        </w:tcPr>
        <w:p w14:paraId="2833C89A" w14:textId="77777777" w:rsidR="00CC0C59" w:rsidRPr="006419CA" w:rsidRDefault="00476297" w:rsidP="00CF6D37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5302" w:type="dxa"/>
          <w:gridSpan w:val="3"/>
          <w:vAlign w:val="center"/>
        </w:tcPr>
        <w:p w14:paraId="65A37770" w14:textId="77777777" w:rsidR="00CC0C59" w:rsidRPr="006419CA" w:rsidRDefault="0096425B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96425B">
            <w:rPr>
              <w:color w:val="244061" w:themeColor="accent1" w:themeShade="80"/>
            </w:rPr>
            <w:t>UFG – Instituto de Informática</w:t>
          </w:r>
        </w:p>
      </w:tc>
    </w:tr>
  </w:tbl>
  <w:p w14:paraId="216C06F9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3D63D" w14:textId="77777777" w:rsidR="003C1FCA" w:rsidRDefault="003C1FCA" w:rsidP="005E1593">
      <w:r>
        <w:separator/>
      </w:r>
    </w:p>
  </w:footnote>
  <w:footnote w:type="continuationSeparator" w:id="0">
    <w:p w14:paraId="514EF229" w14:textId="77777777" w:rsidR="003C1FCA" w:rsidRDefault="003C1FC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14:paraId="0E5F61B6" w14:textId="77777777" w:rsidTr="00CF6D37">
      <w:trPr>
        <w:trHeight w:val="699"/>
        <w:jc w:val="center"/>
      </w:trPr>
      <w:tc>
        <w:tcPr>
          <w:tcW w:w="6492" w:type="dxa"/>
          <w:vAlign w:val="center"/>
        </w:tcPr>
        <w:p w14:paraId="1282A881" w14:textId="77777777" w:rsidR="00CC0C59" w:rsidRPr="0096425B" w:rsidRDefault="0096425B" w:rsidP="00D77511">
          <w:pPr>
            <w:pStyle w:val="Comments"/>
            <w:rPr>
              <w:sz w:val="24"/>
              <w:szCs w:val="24"/>
            </w:rPr>
          </w:pPr>
          <w:r w:rsidRPr="0096425B">
            <w:rPr>
              <w:sz w:val="24"/>
              <w:szCs w:val="24"/>
            </w:rPr>
            <w:t>Plano de Gerenciamento da Integração</w:t>
          </w:r>
        </w:p>
      </w:tc>
      <w:tc>
        <w:tcPr>
          <w:tcW w:w="1956" w:type="dxa"/>
          <w:vMerge w:val="restart"/>
          <w:vAlign w:val="center"/>
        </w:tcPr>
        <w:p w14:paraId="398715E2" w14:textId="77777777" w:rsidR="00CC0C59" w:rsidRPr="00AD691F" w:rsidRDefault="00CF6D37" w:rsidP="00CF6D37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65A362FA" wp14:editId="4818FA52">
                <wp:extent cx="889000" cy="8890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14:paraId="3809E82E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7C343817" w14:textId="77777777" w:rsidR="00CC0C59" w:rsidRPr="0096425B" w:rsidRDefault="0096425B" w:rsidP="004E1C7A">
          <w:pPr>
            <w:pStyle w:val="Header"/>
            <w:rPr>
              <w:sz w:val="24"/>
              <w:szCs w:val="24"/>
            </w:rPr>
          </w:pPr>
          <w:r w:rsidRPr="0096425B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7A58B44D" w14:textId="77777777"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14:paraId="6F1D1070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DD28D4"/>
    <w:multiLevelType w:val="hybridMultilevel"/>
    <w:tmpl w:val="FC3E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20B5"/>
    <w:rsid w:val="00023D8B"/>
    <w:rsid w:val="00044CD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B038F"/>
    <w:rsid w:val="003C1FCA"/>
    <w:rsid w:val="003D377B"/>
    <w:rsid w:val="003D383E"/>
    <w:rsid w:val="00407D62"/>
    <w:rsid w:val="0042609D"/>
    <w:rsid w:val="00434AC9"/>
    <w:rsid w:val="004440B3"/>
    <w:rsid w:val="00461B02"/>
    <w:rsid w:val="00476297"/>
    <w:rsid w:val="004B2855"/>
    <w:rsid w:val="004B60F1"/>
    <w:rsid w:val="004D0E4D"/>
    <w:rsid w:val="0050103A"/>
    <w:rsid w:val="005165BF"/>
    <w:rsid w:val="00546A3D"/>
    <w:rsid w:val="005546E1"/>
    <w:rsid w:val="0055540E"/>
    <w:rsid w:val="00576A1C"/>
    <w:rsid w:val="005775C5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6F7BC6"/>
    <w:rsid w:val="0073395C"/>
    <w:rsid w:val="00743E89"/>
    <w:rsid w:val="00766A95"/>
    <w:rsid w:val="00780F61"/>
    <w:rsid w:val="00790628"/>
    <w:rsid w:val="00794AEC"/>
    <w:rsid w:val="007A054B"/>
    <w:rsid w:val="0080697D"/>
    <w:rsid w:val="0082721B"/>
    <w:rsid w:val="00842903"/>
    <w:rsid w:val="00871E89"/>
    <w:rsid w:val="0088386D"/>
    <w:rsid w:val="008843C9"/>
    <w:rsid w:val="008C2C80"/>
    <w:rsid w:val="0090448E"/>
    <w:rsid w:val="009162ED"/>
    <w:rsid w:val="0096425B"/>
    <w:rsid w:val="00980543"/>
    <w:rsid w:val="009A78FB"/>
    <w:rsid w:val="009E7715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CF6D37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A2AEF"/>
    <w:rsid w:val="00EB6F43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677F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E8474-0008-1146-8E90-2C8B0CFC5FE2}" type="doc">
      <dgm:prSet loTypeId="urn:microsoft.com/office/officeart/2005/8/layout/hProcess9" loCatId="" qsTypeId="urn:microsoft.com/office/officeart/2005/8/quickstyle/simple4" qsCatId="simple" csTypeId="urn:microsoft.com/office/officeart/2005/8/colors/accent1_2" csCatId="accent1" phldr="1"/>
      <dgm:spPr/>
    </dgm:pt>
    <dgm:pt modelId="{84F25182-9414-7446-888F-025CFD5ABA01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1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Início do Projeto</a:t>
          </a:r>
        </a:p>
      </dgm:t>
    </dgm:pt>
    <dgm:pt modelId="{FCEA9EFE-7B98-CE45-B27B-B814DD67B552}" type="parTrans" cxnId="{EBB57568-E93F-4A42-8242-E16069E6A755}">
      <dgm:prSet/>
      <dgm:spPr/>
      <dgm:t>
        <a:bodyPr/>
        <a:lstStyle/>
        <a:p>
          <a:endParaRPr lang="en-US"/>
        </a:p>
      </dgm:t>
    </dgm:pt>
    <dgm:pt modelId="{E361A870-9D85-5442-AE5D-40108F52503E}" type="sibTrans" cxnId="{EBB57568-E93F-4A42-8242-E16069E6A755}">
      <dgm:prSet/>
      <dgm:spPr/>
      <dgm:t>
        <a:bodyPr/>
        <a:lstStyle/>
        <a:p>
          <a:endParaRPr lang="en-US"/>
        </a:p>
      </dgm:t>
    </dgm:pt>
    <dgm:pt modelId="{F40DB088-2A75-CE49-959A-E7DEE890AB99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2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30/03/2017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</a:t>
          </a:r>
        </a:p>
      </dgm:t>
    </dgm:pt>
    <dgm:pt modelId="{345F8166-F85D-874A-BC91-02C190EB3E13}" type="parTrans" cxnId="{B387B6B5-300E-DB43-A9B9-521E5B1F5483}">
      <dgm:prSet/>
      <dgm:spPr/>
      <dgm:t>
        <a:bodyPr/>
        <a:lstStyle/>
        <a:p>
          <a:endParaRPr lang="en-US"/>
        </a:p>
      </dgm:t>
    </dgm:pt>
    <dgm:pt modelId="{7CC87877-E794-B047-9367-9A252DD54DEF}" type="sibTrans" cxnId="{B387B6B5-300E-DB43-A9B9-521E5B1F5483}">
      <dgm:prSet/>
      <dgm:spPr/>
      <dgm:t>
        <a:bodyPr/>
        <a:lstStyle/>
        <a:p>
          <a:endParaRPr lang="en-US"/>
        </a:p>
      </dgm:t>
    </dgm:pt>
    <dgm:pt modelId="{FFF00E50-BD52-7948-ABF7-3209509ECACD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3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24/04/2017</a:t>
          </a:r>
          <a:r>
            <a:rPr lang="en-US" sz="2000">
              <a:latin typeface="Times New Roman"/>
              <a:cs typeface="Times New Roman"/>
            </a:rPr>
            <a:t/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Gerencia de Requisitos</a:t>
          </a:r>
        </a:p>
      </dgm:t>
    </dgm:pt>
    <dgm:pt modelId="{BF38E93E-4884-8546-9345-F2D2AE0BD12A}" type="parTrans" cxnId="{948583DA-8A5E-DB45-87BA-4A11B9628015}">
      <dgm:prSet/>
      <dgm:spPr/>
      <dgm:t>
        <a:bodyPr/>
        <a:lstStyle/>
        <a:p>
          <a:endParaRPr lang="en-US"/>
        </a:p>
      </dgm:t>
    </dgm:pt>
    <dgm:pt modelId="{CE78DEFF-F45A-F849-A43F-7037394E34D8}" type="sibTrans" cxnId="{948583DA-8A5E-DB45-87BA-4A11B9628015}">
      <dgm:prSet/>
      <dgm:spPr/>
      <dgm:t>
        <a:bodyPr/>
        <a:lstStyle/>
        <a:p>
          <a:endParaRPr lang="en-US"/>
        </a:p>
      </dgm:t>
    </dgm:pt>
    <dgm:pt modelId="{F02CA63E-7D7A-164F-84BD-5EB9AE6A78D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4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23/05/2017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 de Gerencia do Projeto</a:t>
          </a:r>
        </a:p>
      </dgm:t>
    </dgm:pt>
    <dgm:pt modelId="{8BA9FCC9-DF05-E24C-A213-165C5FD93366}" type="parTrans" cxnId="{E0E31312-3A37-7041-897B-5414E02B348F}">
      <dgm:prSet/>
      <dgm:spPr/>
      <dgm:t>
        <a:bodyPr/>
        <a:lstStyle/>
        <a:p>
          <a:endParaRPr lang="en-US"/>
        </a:p>
      </dgm:t>
    </dgm:pt>
    <dgm:pt modelId="{3E9AD855-20E5-6841-AAE8-36333CA3008D}" type="sibTrans" cxnId="{E0E31312-3A37-7041-897B-5414E02B348F}">
      <dgm:prSet/>
      <dgm:spPr/>
      <dgm:t>
        <a:bodyPr/>
        <a:lstStyle/>
        <a:p>
          <a:endParaRPr lang="en-US"/>
        </a:p>
      </dgm:t>
    </dgm:pt>
    <dgm:pt modelId="{866366FC-C82C-EB48-B372-BFE21EB0F79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5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07/07/2017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Implementação</a:t>
          </a:r>
        </a:p>
      </dgm:t>
    </dgm:pt>
    <dgm:pt modelId="{BFB947E9-52D4-8543-B26E-8AEE4787617A}" type="parTrans" cxnId="{2ACE3B89-7D67-3245-9A55-74CE7F0953AE}">
      <dgm:prSet/>
      <dgm:spPr/>
      <dgm:t>
        <a:bodyPr/>
        <a:lstStyle/>
        <a:p>
          <a:endParaRPr lang="en-US"/>
        </a:p>
      </dgm:t>
    </dgm:pt>
    <dgm:pt modelId="{16DFCB82-A4DD-0E40-BC1D-366FCE3FD453}" type="sibTrans" cxnId="{2ACE3B89-7D67-3245-9A55-74CE7F0953AE}">
      <dgm:prSet/>
      <dgm:spPr/>
      <dgm:t>
        <a:bodyPr/>
        <a:lstStyle/>
        <a:p>
          <a:endParaRPr lang="en-US"/>
        </a:p>
      </dgm:t>
    </dgm:pt>
    <dgm:pt modelId="{F554AD14-783D-3347-80B0-1653610DC779}" type="pres">
      <dgm:prSet presAssocID="{B0CE8474-0008-1146-8E90-2C8B0CFC5FE2}" presName="CompostProcess" presStyleCnt="0">
        <dgm:presLayoutVars>
          <dgm:dir/>
          <dgm:resizeHandles val="exact"/>
        </dgm:presLayoutVars>
      </dgm:prSet>
      <dgm:spPr/>
    </dgm:pt>
    <dgm:pt modelId="{51321199-A441-1244-82EF-ED75BED87113}" type="pres">
      <dgm:prSet presAssocID="{B0CE8474-0008-1146-8E90-2C8B0CFC5FE2}" presName="arrow" presStyleLbl="bgShp" presStyleIdx="0" presStyleCnt="1"/>
      <dgm:spPr/>
    </dgm:pt>
    <dgm:pt modelId="{10CCF513-A5FD-7145-9C2B-C4FE6D6DFCD4}" type="pres">
      <dgm:prSet presAssocID="{B0CE8474-0008-1146-8E90-2C8B0CFC5FE2}" presName="linearProcess" presStyleCnt="0"/>
      <dgm:spPr/>
    </dgm:pt>
    <dgm:pt modelId="{174A0AAB-333C-9445-8C0B-26C13663FB89}" type="pres">
      <dgm:prSet presAssocID="{84F25182-9414-7446-888F-025CFD5ABA01}" presName="textNode" presStyleLbl="node1" presStyleIdx="0" presStyleCnt="5" custScaleX="178319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8F9756-DD80-1B43-8672-07D87E6F86DE}" type="pres">
      <dgm:prSet presAssocID="{E361A870-9D85-5442-AE5D-40108F52503E}" presName="sibTrans" presStyleCnt="0"/>
      <dgm:spPr/>
    </dgm:pt>
    <dgm:pt modelId="{CE34E4EC-D7A9-8144-8DC3-A90CB0A61A07}" type="pres">
      <dgm:prSet presAssocID="{F40DB088-2A75-CE49-959A-E7DEE890AB99}" presName="textNode" presStyleLbl="node1" presStyleIdx="1" presStyleCnt="5" custScaleX="174406" custScaleY="1071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584CF2-7A00-2E4A-82E5-EF14373345D7}" type="pres">
      <dgm:prSet presAssocID="{7CC87877-E794-B047-9367-9A252DD54DEF}" presName="sibTrans" presStyleCnt="0"/>
      <dgm:spPr/>
    </dgm:pt>
    <dgm:pt modelId="{8E2AD2EF-519A-3B40-B0DF-162CFC0EB6D1}" type="pres">
      <dgm:prSet presAssocID="{FFF00E50-BD52-7948-ABF7-3209509ECACD}" presName="textNode" presStyleLbl="node1" presStyleIdx="2" presStyleCnt="5" custScaleX="178541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0EFA9A-F852-CF43-91C4-E57000253C18}" type="pres">
      <dgm:prSet presAssocID="{CE78DEFF-F45A-F849-A43F-7037394E34D8}" presName="sibTrans" presStyleCnt="0"/>
      <dgm:spPr/>
    </dgm:pt>
    <dgm:pt modelId="{7262F3D4-5C1D-CE42-B187-FCDEEAE7E8B4}" type="pres">
      <dgm:prSet presAssocID="{F02CA63E-7D7A-164F-84BD-5EB9AE6A78D5}" presName="textNode" presStyleLbl="node1" presStyleIdx="3" presStyleCnt="5" custScaleX="208514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A960D1-9316-FB4E-A4B3-BF184A1ED748}" type="pres">
      <dgm:prSet presAssocID="{3E9AD855-20E5-6841-AAE8-36333CA3008D}" presName="sibTrans" presStyleCnt="0"/>
      <dgm:spPr/>
    </dgm:pt>
    <dgm:pt modelId="{D5393F7D-ADFE-0243-9A0C-B0FCCAC2BCC5}" type="pres">
      <dgm:prSet presAssocID="{866366FC-C82C-EB48-B372-BFE21EB0F795}" presName="textNode" presStyleLbl="node1" presStyleIdx="4" presStyleCnt="5" custScaleX="177315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387B6B5-300E-DB43-A9B9-521E5B1F5483}" srcId="{B0CE8474-0008-1146-8E90-2C8B0CFC5FE2}" destId="{F40DB088-2A75-CE49-959A-E7DEE890AB99}" srcOrd="1" destOrd="0" parTransId="{345F8166-F85D-874A-BC91-02C190EB3E13}" sibTransId="{7CC87877-E794-B047-9367-9A252DD54DEF}"/>
    <dgm:cxn modelId="{EBB57568-E93F-4A42-8242-E16069E6A755}" srcId="{B0CE8474-0008-1146-8E90-2C8B0CFC5FE2}" destId="{84F25182-9414-7446-888F-025CFD5ABA01}" srcOrd="0" destOrd="0" parTransId="{FCEA9EFE-7B98-CE45-B27B-B814DD67B552}" sibTransId="{E361A870-9D85-5442-AE5D-40108F52503E}"/>
    <dgm:cxn modelId="{FF5DE115-F894-47E6-8D78-59922247BD6E}" type="presOf" srcId="{84F25182-9414-7446-888F-025CFD5ABA01}" destId="{174A0AAB-333C-9445-8C0B-26C13663FB89}" srcOrd="0" destOrd="0" presId="urn:microsoft.com/office/officeart/2005/8/layout/hProcess9"/>
    <dgm:cxn modelId="{09C59192-D374-43DD-BE47-0CCB7D0E03D3}" type="presOf" srcId="{866366FC-C82C-EB48-B372-BFE21EB0F795}" destId="{D5393F7D-ADFE-0243-9A0C-B0FCCAC2BCC5}" srcOrd="0" destOrd="0" presId="urn:microsoft.com/office/officeart/2005/8/layout/hProcess9"/>
    <dgm:cxn modelId="{2C3F3964-652E-4CDC-887D-791DEC754722}" type="presOf" srcId="{B0CE8474-0008-1146-8E90-2C8B0CFC5FE2}" destId="{F554AD14-783D-3347-80B0-1653610DC779}" srcOrd="0" destOrd="0" presId="urn:microsoft.com/office/officeart/2005/8/layout/hProcess9"/>
    <dgm:cxn modelId="{983C66B5-140A-456C-BB22-40CF8E4A91D0}" type="presOf" srcId="{FFF00E50-BD52-7948-ABF7-3209509ECACD}" destId="{8E2AD2EF-519A-3B40-B0DF-162CFC0EB6D1}" srcOrd="0" destOrd="0" presId="urn:microsoft.com/office/officeart/2005/8/layout/hProcess9"/>
    <dgm:cxn modelId="{67C8A557-E2FB-4B65-A47A-598BAE641828}" type="presOf" srcId="{F02CA63E-7D7A-164F-84BD-5EB9AE6A78D5}" destId="{7262F3D4-5C1D-CE42-B187-FCDEEAE7E8B4}" srcOrd="0" destOrd="0" presId="urn:microsoft.com/office/officeart/2005/8/layout/hProcess9"/>
    <dgm:cxn modelId="{2ACE3B89-7D67-3245-9A55-74CE7F0953AE}" srcId="{B0CE8474-0008-1146-8E90-2C8B0CFC5FE2}" destId="{866366FC-C82C-EB48-B372-BFE21EB0F795}" srcOrd="4" destOrd="0" parTransId="{BFB947E9-52D4-8543-B26E-8AEE4787617A}" sibTransId="{16DFCB82-A4DD-0E40-BC1D-366FCE3FD453}"/>
    <dgm:cxn modelId="{948583DA-8A5E-DB45-87BA-4A11B9628015}" srcId="{B0CE8474-0008-1146-8E90-2C8B0CFC5FE2}" destId="{FFF00E50-BD52-7948-ABF7-3209509ECACD}" srcOrd="2" destOrd="0" parTransId="{BF38E93E-4884-8546-9345-F2D2AE0BD12A}" sibTransId="{CE78DEFF-F45A-F849-A43F-7037394E34D8}"/>
    <dgm:cxn modelId="{2602A818-039D-4953-9002-83E5AF9ABF11}" type="presOf" srcId="{F40DB088-2A75-CE49-959A-E7DEE890AB99}" destId="{CE34E4EC-D7A9-8144-8DC3-A90CB0A61A07}" srcOrd="0" destOrd="0" presId="urn:microsoft.com/office/officeart/2005/8/layout/hProcess9"/>
    <dgm:cxn modelId="{E0E31312-3A37-7041-897B-5414E02B348F}" srcId="{B0CE8474-0008-1146-8E90-2C8B0CFC5FE2}" destId="{F02CA63E-7D7A-164F-84BD-5EB9AE6A78D5}" srcOrd="3" destOrd="0" parTransId="{8BA9FCC9-DF05-E24C-A213-165C5FD93366}" sibTransId="{3E9AD855-20E5-6841-AAE8-36333CA3008D}"/>
    <dgm:cxn modelId="{05A0793F-5347-42AA-8893-DEBB4F52BF90}" type="presParOf" srcId="{F554AD14-783D-3347-80B0-1653610DC779}" destId="{51321199-A441-1244-82EF-ED75BED87113}" srcOrd="0" destOrd="0" presId="urn:microsoft.com/office/officeart/2005/8/layout/hProcess9"/>
    <dgm:cxn modelId="{000F5F68-3149-400F-A565-68F42E6972E2}" type="presParOf" srcId="{F554AD14-783D-3347-80B0-1653610DC779}" destId="{10CCF513-A5FD-7145-9C2B-C4FE6D6DFCD4}" srcOrd="1" destOrd="0" presId="urn:microsoft.com/office/officeart/2005/8/layout/hProcess9"/>
    <dgm:cxn modelId="{6CE0AA89-F3D9-4ECB-AA76-9553DCAA8C2C}" type="presParOf" srcId="{10CCF513-A5FD-7145-9C2B-C4FE6D6DFCD4}" destId="{174A0AAB-333C-9445-8C0B-26C13663FB89}" srcOrd="0" destOrd="0" presId="urn:microsoft.com/office/officeart/2005/8/layout/hProcess9"/>
    <dgm:cxn modelId="{F2108E10-AEEB-4160-893F-1FA9F80B39B3}" type="presParOf" srcId="{10CCF513-A5FD-7145-9C2B-C4FE6D6DFCD4}" destId="{588F9756-DD80-1B43-8672-07D87E6F86DE}" srcOrd="1" destOrd="0" presId="urn:microsoft.com/office/officeart/2005/8/layout/hProcess9"/>
    <dgm:cxn modelId="{72F9A2E3-86CB-442A-B694-BA895438408D}" type="presParOf" srcId="{10CCF513-A5FD-7145-9C2B-C4FE6D6DFCD4}" destId="{CE34E4EC-D7A9-8144-8DC3-A90CB0A61A07}" srcOrd="2" destOrd="0" presId="urn:microsoft.com/office/officeart/2005/8/layout/hProcess9"/>
    <dgm:cxn modelId="{544421E3-EB09-4769-9B0F-73088209DE99}" type="presParOf" srcId="{10CCF513-A5FD-7145-9C2B-C4FE6D6DFCD4}" destId="{FB584CF2-7A00-2E4A-82E5-EF14373345D7}" srcOrd="3" destOrd="0" presId="urn:microsoft.com/office/officeart/2005/8/layout/hProcess9"/>
    <dgm:cxn modelId="{96A66C41-EC16-46AE-B718-1990F71542CD}" type="presParOf" srcId="{10CCF513-A5FD-7145-9C2B-C4FE6D6DFCD4}" destId="{8E2AD2EF-519A-3B40-B0DF-162CFC0EB6D1}" srcOrd="4" destOrd="0" presId="urn:microsoft.com/office/officeart/2005/8/layout/hProcess9"/>
    <dgm:cxn modelId="{860B515D-E84F-4FCF-818E-7FCC013515CD}" type="presParOf" srcId="{10CCF513-A5FD-7145-9C2B-C4FE6D6DFCD4}" destId="{A20EFA9A-F852-CF43-91C4-E57000253C18}" srcOrd="5" destOrd="0" presId="urn:microsoft.com/office/officeart/2005/8/layout/hProcess9"/>
    <dgm:cxn modelId="{1C73D910-DD98-4300-803F-B67EAC486B50}" type="presParOf" srcId="{10CCF513-A5FD-7145-9C2B-C4FE6D6DFCD4}" destId="{7262F3D4-5C1D-CE42-B187-FCDEEAE7E8B4}" srcOrd="6" destOrd="0" presId="urn:microsoft.com/office/officeart/2005/8/layout/hProcess9"/>
    <dgm:cxn modelId="{4AA9BC9E-843D-4A72-90B5-3691AA761619}" type="presParOf" srcId="{10CCF513-A5FD-7145-9C2B-C4FE6D6DFCD4}" destId="{6AA960D1-9316-FB4E-A4B3-BF184A1ED748}" srcOrd="7" destOrd="0" presId="urn:microsoft.com/office/officeart/2005/8/layout/hProcess9"/>
    <dgm:cxn modelId="{39154C5A-FC91-4D17-8409-BE95A516B2CC}" type="presParOf" srcId="{10CCF513-A5FD-7145-9C2B-C4FE6D6DFCD4}" destId="{D5393F7D-ADFE-0243-9A0C-B0FCCAC2BCC5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21199-A441-1244-82EF-ED75BED87113}">
      <dsp:nvSpPr>
        <dsp:cNvPr id="0" name=""/>
        <dsp:cNvSpPr/>
      </dsp:nvSpPr>
      <dsp:spPr>
        <a:xfrm>
          <a:off x="509492" y="0"/>
          <a:ext cx="5774245" cy="319214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74A0AAB-333C-9445-8C0B-26C13663FB89}">
      <dsp:nvSpPr>
        <dsp:cNvPr id="0" name=""/>
        <dsp:cNvSpPr/>
      </dsp:nvSpPr>
      <dsp:spPr>
        <a:xfrm>
          <a:off x="4576" y="913483"/>
          <a:ext cx="122969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1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Início do Projeto</a:t>
          </a:r>
        </a:p>
      </dsp:txBody>
      <dsp:txXfrm>
        <a:off x="64605" y="973512"/>
        <a:ext cx="1109640" cy="1245120"/>
      </dsp:txXfrm>
    </dsp:sp>
    <dsp:sp modelId="{CE34E4EC-D7A9-8144-8DC3-A90CB0A61A07}">
      <dsp:nvSpPr>
        <dsp:cNvPr id="0" name=""/>
        <dsp:cNvSpPr/>
      </dsp:nvSpPr>
      <dsp:spPr>
        <a:xfrm>
          <a:off x="1349208" y="912072"/>
          <a:ext cx="1202713" cy="1368000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2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30/03/2017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</a:t>
          </a:r>
        </a:p>
      </dsp:txBody>
      <dsp:txXfrm>
        <a:off x="1407920" y="970784"/>
        <a:ext cx="1085289" cy="1250576"/>
      </dsp:txXfrm>
    </dsp:sp>
    <dsp:sp modelId="{8E2AD2EF-519A-3B40-B0DF-162CFC0EB6D1}">
      <dsp:nvSpPr>
        <dsp:cNvPr id="0" name=""/>
        <dsp:cNvSpPr/>
      </dsp:nvSpPr>
      <dsp:spPr>
        <a:xfrm>
          <a:off x="2666856" y="913483"/>
          <a:ext cx="123122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3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24/04/2017</a:t>
          </a:r>
          <a:r>
            <a:rPr lang="en-US" sz="2000" kern="1200">
              <a:latin typeface="Times New Roman"/>
              <a:cs typeface="Times New Roman"/>
            </a:rPr>
            <a:t/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Gerencia de Requisitos</a:t>
          </a:r>
        </a:p>
      </dsp:txBody>
      <dsp:txXfrm>
        <a:off x="2726960" y="973587"/>
        <a:ext cx="1111020" cy="1244970"/>
      </dsp:txXfrm>
    </dsp:sp>
    <dsp:sp modelId="{7262F3D4-5C1D-CE42-B187-FCDEEAE7E8B4}">
      <dsp:nvSpPr>
        <dsp:cNvPr id="0" name=""/>
        <dsp:cNvSpPr/>
      </dsp:nvSpPr>
      <dsp:spPr>
        <a:xfrm>
          <a:off x="4013020" y="913483"/>
          <a:ext cx="143792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4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23/05/2017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 de Gerencia do Projeto</a:t>
          </a:r>
        </a:p>
      </dsp:txBody>
      <dsp:txXfrm>
        <a:off x="4079662" y="980125"/>
        <a:ext cx="1304640" cy="1231894"/>
      </dsp:txXfrm>
    </dsp:sp>
    <dsp:sp modelId="{D5393F7D-ADFE-0243-9A0C-B0FCCAC2BCC5}">
      <dsp:nvSpPr>
        <dsp:cNvPr id="0" name=""/>
        <dsp:cNvSpPr/>
      </dsp:nvSpPr>
      <dsp:spPr>
        <a:xfrm>
          <a:off x="5565878" y="913483"/>
          <a:ext cx="122277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5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07/07/2017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Implementação</a:t>
          </a:r>
        </a:p>
      </dsp:txBody>
      <dsp:txXfrm>
        <a:off x="5625569" y="973174"/>
        <a:ext cx="1103392" cy="1245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3</TotalTime>
  <Pages>5</Pages>
  <Words>705</Words>
  <Characters>4025</Characters>
  <Application>Microsoft Macintosh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4721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8</cp:revision>
  <dcterms:created xsi:type="dcterms:W3CDTF">2017-05-26T02:38:00Z</dcterms:created>
  <dcterms:modified xsi:type="dcterms:W3CDTF">2017-06-07T19:46:00Z</dcterms:modified>
</cp:coreProperties>
</file>